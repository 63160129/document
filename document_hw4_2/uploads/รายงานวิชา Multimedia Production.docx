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B3AE" w14:textId="77777777" w:rsidR="00F71198" w:rsidRDefault="00E949FC" w:rsidP="00316FEA">
      <w:pPr>
        <w:ind w:firstLine="0"/>
        <w:jc w:val="center"/>
      </w:pPr>
      <w:r>
        <w:pict w14:anchorId="3B3CB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15pt;height:85.15pt">
            <v:imagedata r:id="rId8" o:title="buu_eng_transparent_grey_gold"/>
          </v:shape>
        </w:pict>
      </w:r>
    </w:p>
    <w:p w14:paraId="57AC1205" w14:textId="77777777" w:rsidR="00F71198" w:rsidRDefault="00F71198" w:rsidP="00316FEA">
      <w:pPr>
        <w:ind w:firstLine="0"/>
        <w:jc w:val="center"/>
      </w:pPr>
    </w:p>
    <w:p w14:paraId="7F3C34A9" w14:textId="77777777" w:rsidR="00F71198" w:rsidRDefault="00F71198" w:rsidP="00316FEA">
      <w:pPr>
        <w:ind w:firstLine="0"/>
        <w:jc w:val="center"/>
      </w:pPr>
    </w:p>
    <w:p w14:paraId="43BD3859" w14:textId="77777777" w:rsidR="009D3371" w:rsidRDefault="009D3371" w:rsidP="00316FEA">
      <w:pPr>
        <w:ind w:firstLine="0"/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t>รายงาน</w:t>
      </w:r>
    </w:p>
    <w:p w14:paraId="4D277909" w14:textId="77777777" w:rsidR="00FD3E42" w:rsidRDefault="009D3371" w:rsidP="00316FEA">
      <w:pPr>
        <w:ind w:firstLine="0"/>
        <w:jc w:val="center"/>
        <w:rPr>
          <w:b/>
          <w:bCs/>
          <w:sz w:val="40"/>
          <w:szCs w:val="40"/>
          <w:cs/>
        </w:rPr>
      </w:pPr>
      <w:r>
        <w:rPr>
          <w:rFonts w:hint="cs"/>
          <w:b/>
          <w:bCs/>
          <w:sz w:val="40"/>
          <w:szCs w:val="40"/>
          <w:cs/>
        </w:rPr>
        <w:t>ผลการออกแบบ</w:t>
      </w:r>
      <w:r w:rsidR="00A3155E">
        <w:rPr>
          <w:rFonts w:hint="cs"/>
          <w:b/>
          <w:bCs/>
          <w:sz w:val="40"/>
          <w:szCs w:val="40"/>
          <w:cs/>
        </w:rPr>
        <w:t>และผลิตสื่อมัลติมีเดีย</w:t>
      </w:r>
    </w:p>
    <w:p w14:paraId="7E5B2BC7" w14:textId="77777777" w:rsidR="00F71198" w:rsidRDefault="00F71198" w:rsidP="00316FEA">
      <w:pPr>
        <w:ind w:firstLine="0"/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t>เรื่อง</w:t>
      </w:r>
    </w:p>
    <w:p w14:paraId="6C61FB93" w14:textId="1222F25D" w:rsidR="00F71198" w:rsidRDefault="00745E01" w:rsidP="00316FEA">
      <w:pPr>
        <w:ind w:firstLine="0"/>
        <w:jc w:val="center"/>
        <w:rPr>
          <w:b/>
          <w:bCs/>
          <w:sz w:val="40"/>
          <w:szCs w:val="40"/>
        </w:rPr>
      </w:pPr>
      <w:bookmarkStart w:id="0" w:name="_Hlk99633854"/>
      <w:r w:rsidRPr="00745E01">
        <w:rPr>
          <w:b/>
          <w:bCs/>
          <w:sz w:val="40"/>
          <w:szCs w:val="40"/>
          <w:cs/>
        </w:rPr>
        <w:t>รักษาบ้านให้หมีขาวขั้วโลก (ภาวะโลกร้อน)</w:t>
      </w:r>
    </w:p>
    <w:bookmarkEnd w:id="0"/>
    <w:p w14:paraId="5A72F4AD" w14:textId="74475BFB" w:rsidR="00F71198" w:rsidRPr="00F71198" w:rsidRDefault="00F71198" w:rsidP="00242DEC">
      <w:pPr>
        <w:ind w:firstLine="0"/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t>โดย</w:t>
      </w:r>
    </w:p>
    <w:tbl>
      <w:tblPr>
        <w:tblStyle w:val="a3"/>
        <w:tblpPr w:leftFromText="180" w:rightFromText="180" w:vertAnchor="text" w:horzAnchor="margin" w:tblpX="562" w:tblpY="147"/>
        <w:tblW w:w="7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261"/>
        <w:gridCol w:w="4510"/>
      </w:tblGrid>
      <w:tr w:rsidR="00546594" w:rsidRPr="00090BFE" w14:paraId="0FCA1840" w14:textId="77777777" w:rsidTr="00BD442F">
        <w:trPr>
          <w:trHeight w:val="406"/>
        </w:trPr>
        <w:tc>
          <w:tcPr>
            <w:tcW w:w="3261" w:type="dxa"/>
          </w:tcPr>
          <w:p w14:paraId="78C1EB52" w14:textId="4217804C" w:rsidR="00745E01" w:rsidRDefault="00745E01" w:rsidP="00316FEA">
            <w:pPr>
              <w:ind w:firstLine="0"/>
              <w:jc w:val="right"/>
            </w:pPr>
            <w:r>
              <w:rPr>
                <w:rFonts w:hint="cs"/>
                <w:cs/>
              </w:rPr>
              <w:t>6316012</w:t>
            </w:r>
            <w:r w:rsidR="00A674EC">
              <w:rPr>
                <w:rFonts w:hint="cs"/>
                <w:cs/>
              </w:rPr>
              <w:t>3</w:t>
            </w:r>
          </w:p>
          <w:p w14:paraId="1AA1BC8D" w14:textId="7FD0548E" w:rsidR="00A674EC" w:rsidRDefault="00A674EC" w:rsidP="00316FEA">
            <w:pPr>
              <w:ind w:firstLine="0"/>
              <w:jc w:val="right"/>
            </w:pPr>
            <w:r>
              <w:rPr>
                <w:rFonts w:hint="cs"/>
                <w:cs/>
              </w:rPr>
              <w:t>63160129</w:t>
            </w:r>
          </w:p>
          <w:p w14:paraId="7648B9BA" w14:textId="14EFAE69" w:rsidR="00A674EC" w:rsidRDefault="00A674EC" w:rsidP="00316FEA">
            <w:pPr>
              <w:ind w:firstLine="0"/>
              <w:jc w:val="right"/>
            </w:pPr>
            <w:r>
              <w:t>63160154</w:t>
            </w:r>
          </w:p>
          <w:p w14:paraId="4A029F07" w14:textId="40B08D83" w:rsidR="00A674EC" w:rsidRDefault="00A674EC" w:rsidP="00316FEA">
            <w:pPr>
              <w:ind w:firstLine="0"/>
              <w:jc w:val="right"/>
            </w:pPr>
            <w:r>
              <w:t>63160160</w:t>
            </w:r>
          </w:p>
          <w:p w14:paraId="353D39BD" w14:textId="77777777" w:rsidR="00A674EC" w:rsidRDefault="00A674EC" w:rsidP="00316FEA">
            <w:pPr>
              <w:ind w:firstLine="0"/>
              <w:jc w:val="right"/>
            </w:pPr>
          </w:p>
          <w:p w14:paraId="0721854A" w14:textId="42CE2082" w:rsidR="00546594" w:rsidRPr="00090BFE" w:rsidRDefault="00546594" w:rsidP="00745E01">
            <w:pPr>
              <w:ind w:firstLine="0"/>
              <w:jc w:val="center"/>
            </w:pPr>
            <w:r w:rsidRPr="00090BFE">
              <w:rPr>
                <w:cs/>
              </w:rPr>
              <w:t xml:space="preserve">                                     </w:t>
            </w:r>
          </w:p>
        </w:tc>
        <w:tc>
          <w:tcPr>
            <w:tcW w:w="4510" w:type="dxa"/>
          </w:tcPr>
          <w:p w14:paraId="6ADA2FE4" w14:textId="77777777" w:rsidR="00A674EC" w:rsidRDefault="00A674EC" w:rsidP="00316FEA">
            <w:pPr>
              <w:ind w:firstLine="0"/>
            </w:pPr>
            <w:bookmarkStart w:id="1" w:name="_Hlk99591868"/>
            <w:r w:rsidRPr="00A674EC">
              <w:rPr>
                <w:cs/>
              </w:rPr>
              <w:t>กิตติ์ธเนศ โมทนะธนันต์ชัย</w:t>
            </w:r>
          </w:p>
          <w:bookmarkEnd w:id="1"/>
          <w:p w14:paraId="121D0EE0" w14:textId="77777777" w:rsidR="00A674EC" w:rsidRDefault="00A674EC" w:rsidP="00316FEA">
            <w:pPr>
              <w:ind w:firstLine="0"/>
            </w:pPr>
            <w:r>
              <w:rPr>
                <w:rFonts w:hint="cs"/>
                <w:cs/>
              </w:rPr>
              <w:t>จิรัชญา การะเกต</w:t>
            </w:r>
          </w:p>
          <w:p w14:paraId="2FBC1C4D" w14:textId="77777777" w:rsidR="00A674EC" w:rsidRDefault="00A674EC" w:rsidP="00316FEA">
            <w:pPr>
              <w:ind w:firstLine="0"/>
            </w:pPr>
            <w:r w:rsidRPr="00A674EC">
              <w:rPr>
                <w:cs/>
              </w:rPr>
              <w:t>วริศรา แดดจันทึก</w:t>
            </w:r>
          </w:p>
          <w:p w14:paraId="2C0325B3" w14:textId="6E4D8A36" w:rsidR="00546594" w:rsidRPr="00090BFE" w:rsidRDefault="00A674EC" w:rsidP="00316FEA">
            <w:pPr>
              <w:ind w:firstLine="0"/>
            </w:pPr>
            <w:r w:rsidRPr="00A674EC">
              <w:rPr>
                <w:cs/>
              </w:rPr>
              <w:t>ศุภกาญ สิงห์แหลม</w:t>
            </w:r>
            <w:r w:rsidR="00546594" w:rsidRPr="00090BFE">
              <w:rPr>
                <w:cs/>
              </w:rPr>
              <w:t xml:space="preserve">                                                               </w:t>
            </w:r>
          </w:p>
        </w:tc>
      </w:tr>
      <w:tr w:rsidR="00546594" w:rsidRPr="00090BFE" w14:paraId="1B13C1BB" w14:textId="77777777" w:rsidTr="00BD442F">
        <w:trPr>
          <w:trHeight w:val="406"/>
        </w:trPr>
        <w:tc>
          <w:tcPr>
            <w:tcW w:w="3261" w:type="dxa"/>
          </w:tcPr>
          <w:p w14:paraId="57110905" w14:textId="77777777" w:rsidR="00546594" w:rsidRPr="00090BFE" w:rsidRDefault="00546594" w:rsidP="00316FEA">
            <w:pPr>
              <w:ind w:firstLine="0"/>
              <w:jc w:val="right"/>
              <w:rPr>
                <w:cs/>
              </w:rPr>
            </w:pPr>
          </w:p>
        </w:tc>
        <w:tc>
          <w:tcPr>
            <w:tcW w:w="4510" w:type="dxa"/>
          </w:tcPr>
          <w:p w14:paraId="4393E061" w14:textId="77777777" w:rsidR="00546594" w:rsidRPr="00090BFE" w:rsidRDefault="00546594" w:rsidP="00316FEA">
            <w:pPr>
              <w:ind w:firstLine="0"/>
              <w:rPr>
                <w:cs/>
              </w:rPr>
            </w:pPr>
          </w:p>
        </w:tc>
      </w:tr>
      <w:tr w:rsidR="00546594" w:rsidRPr="00090BFE" w14:paraId="4C160757" w14:textId="77777777" w:rsidTr="00BD442F">
        <w:trPr>
          <w:trHeight w:val="406"/>
        </w:trPr>
        <w:tc>
          <w:tcPr>
            <w:tcW w:w="3261" w:type="dxa"/>
          </w:tcPr>
          <w:p w14:paraId="5FFBEA44" w14:textId="77777777" w:rsidR="00546594" w:rsidRPr="00090BFE" w:rsidRDefault="00546594" w:rsidP="00FD01B6">
            <w:pPr>
              <w:ind w:firstLine="0"/>
              <w:jc w:val="both"/>
              <w:rPr>
                <w:cs/>
              </w:rPr>
            </w:pPr>
          </w:p>
        </w:tc>
        <w:tc>
          <w:tcPr>
            <w:tcW w:w="4510" w:type="dxa"/>
          </w:tcPr>
          <w:p w14:paraId="5E57098B" w14:textId="77777777" w:rsidR="00546594" w:rsidRPr="00090BFE" w:rsidRDefault="00546594" w:rsidP="00316FEA">
            <w:pPr>
              <w:ind w:firstLine="0"/>
              <w:rPr>
                <w:cs/>
              </w:rPr>
            </w:pPr>
          </w:p>
        </w:tc>
      </w:tr>
      <w:tr w:rsidR="00546594" w:rsidRPr="00090BFE" w14:paraId="012FD26C" w14:textId="77777777" w:rsidTr="00BD442F">
        <w:trPr>
          <w:trHeight w:val="406"/>
        </w:trPr>
        <w:tc>
          <w:tcPr>
            <w:tcW w:w="3261" w:type="dxa"/>
          </w:tcPr>
          <w:p w14:paraId="04247963" w14:textId="77777777" w:rsidR="00546594" w:rsidRPr="00090BFE" w:rsidRDefault="00546594" w:rsidP="00316FEA">
            <w:pPr>
              <w:ind w:firstLine="0"/>
              <w:jc w:val="right"/>
              <w:rPr>
                <w:cs/>
              </w:rPr>
            </w:pPr>
          </w:p>
        </w:tc>
        <w:tc>
          <w:tcPr>
            <w:tcW w:w="4510" w:type="dxa"/>
          </w:tcPr>
          <w:p w14:paraId="06518A35" w14:textId="77777777" w:rsidR="00546594" w:rsidRPr="00090BFE" w:rsidRDefault="00546594" w:rsidP="00316FEA">
            <w:pPr>
              <w:ind w:firstLine="0"/>
              <w:rPr>
                <w:cs/>
              </w:rPr>
            </w:pPr>
          </w:p>
        </w:tc>
      </w:tr>
      <w:tr w:rsidR="00546594" w:rsidRPr="00090BFE" w14:paraId="42002063" w14:textId="77777777" w:rsidTr="00BD442F">
        <w:trPr>
          <w:trHeight w:val="406"/>
        </w:trPr>
        <w:tc>
          <w:tcPr>
            <w:tcW w:w="3261" w:type="dxa"/>
          </w:tcPr>
          <w:p w14:paraId="22A8316F" w14:textId="77777777" w:rsidR="00546594" w:rsidRPr="00090BFE" w:rsidRDefault="00546594" w:rsidP="00FD01B6">
            <w:pPr>
              <w:ind w:firstLine="0"/>
              <w:jc w:val="both"/>
              <w:rPr>
                <w:cs/>
              </w:rPr>
            </w:pPr>
          </w:p>
        </w:tc>
        <w:tc>
          <w:tcPr>
            <w:tcW w:w="4510" w:type="dxa"/>
          </w:tcPr>
          <w:p w14:paraId="297D2BA5" w14:textId="77777777" w:rsidR="00546594" w:rsidRPr="00090BFE" w:rsidRDefault="00546594" w:rsidP="00316FEA">
            <w:pPr>
              <w:ind w:firstLine="0"/>
              <w:rPr>
                <w:cs/>
              </w:rPr>
            </w:pPr>
          </w:p>
        </w:tc>
      </w:tr>
      <w:tr w:rsidR="00546594" w:rsidRPr="00090BFE" w14:paraId="1904FFAA" w14:textId="77777777" w:rsidTr="00BD442F">
        <w:trPr>
          <w:trHeight w:val="406"/>
        </w:trPr>
        <w:tc>
          <w:tcPr>
            <w:tcW w:w="3261" w:type="dxa"/>
          </w:tcPr>
          <w:p w14:paraId="19E74415" w14:textId="77777777" w:rsidR="00546594" w:rsidRPr="00090BFE" w:rsidRDefault="00546594" w:rsidP="00FD01B6">
            <w:pPr>
              <w:ind w:firstLine="0"/>
              <w:jc w:val="both"/>
              <w:rPr>
                <w:cs/>
              </w:rPr>
            </w:pPr>
          </w:p>
        </w:tc>
        <w:tc>
          <w:tcPr>
            <w:tcW w:w="4510" w:type="dxa"/>
          </w:tcPr>
          <w:p w14:paraId="582B87C9" w14:textId="77777777" w:rsidR="00546594" w:rsidRPr="00090BFE" w:rsidRDefault="00546594" w:rsidP="00316FEA">
            <w:pPr>
              <w:ind w:firstLine="0"/>
              <w:rPr>
                <w:cs/>
              </w:rPr>
            </w:pPr>
          </w:p>
        </w:tc>
      </w:tr>
    </w:tbl>
    <w:p w14:paraId="6FD0E7D5" w14:textId="77777777" w:rsidR="00BD442F" w:rsidRDefault="00BD442F" w:rsidP="00316FEA">
      <w:pPr>
        <w:ind w:firstLine="0"/>
        <w:jc w:val="center"/>
        <w:rPr>
          <w:b/>
          <w:bCs/>
          <w:sz w:val="40"/>
          <w:szCs w:val="40"/>
        </w:rPr>
      </w:pPr>
    </w:p>
    <w:p w14:paraId="3C5AD6BB" w14:textId="77777777" w:rsidR="00BD442F" w:rsidRDefault="00BD442F" w:rsidP="00316FEA">
      <w:pPr>
        <w:ind w:firstLine="0"/>
        <w:jc w:val="center"/>
        <w:rPr>
          <w:b/>
          <w:bCs/>
          <w:sz w:val="40"/>
          <w:szCs w:val="40"/>
        </w:rPr>
      </w:pPr>
    </w:p>
    <w:p w14:paraId="03ECA39F" w14:textId="77777777" w:rsidR="00BD442F" w:rsidRDefault="00BD442F" w:rsidP="00316FEA">
      <w:pPr>
        <w:ind w:firstLine="0"/>
        <w:jc w:val="center"/>
        <w:rPr>
          <w:b/>
          <w:bCs/>
          <w:sz w:val="40"/>
          <w:szCs w:val="40"/>
        </w:rPr>
      </w:pPr>
    </w:p>
    <w:p w14:paraId="284DBC84" w14:textId="77777777" w:rsidR="00BD442F" w:rsidRDefault="00BD442F" w:rsidP="00316FEA">
      <w:pPr>
        <w:ind w:firstLine="0"/>
        <w:jc w:val="center"/>
        <w:rPr>
          <w:b/>
          <w:bCs/>
          <w:sz w:val="40"/>
          <w:szCs w:val="40"/>
        </w:rPr>
      </w:pPr>
    </w:p>
    <w:p w14:paraId="4945DECE" w14:textId="77777777" w:rsidR="00BD442F" w:rsidRDefault="00BD442F" w:rsidP="00316FEA">
      <w:pPr>
        <w:ind w:firstLine="0"/>
        <w:jc w:val="center"/>
        <w:rPr>
          <w:b/>
          <w:bCs/>
          <w:sz w:val="40"/>
          <w:szCs w:val="40"/>
        </w:rPr>
      </w:pPr>
    </w:p>
    <w:p w14:paraId="18817049" w14:textId="77777777" w:rsidR="00BD442F" w:rsidRDefault="00BD442F" w:rsidP="00316FEA">
      <w:pPr>
        <w:ind w:firstLine="0"/>
        <w:jc w:val="center"/>
        <w:rPr>
          <w:b/>
          <w:bCs/>
          <w:sz w:val="40"/>
          <w:szCs w:val="40"/>
        </w:rPr>
      </w:pPr>
    </w:p>
    <w:p w14:paraId="38BD6621" w14:textId="77777777" w:rsidR="00546594" w:rsidRPr="00546594" w:rsidRDefault="00546594" w:rsidP="00316FEA">
      <w:pPr>
        <w:ind w:firstLine="0"/>
        <w:jc w:val="center"/>
        <w:rPr>
          <w:b/>
          <w:bCs/>
          <w:sz w:val="40"/>
          <w:szCs w:val="40"/>
        </w:rPr>
      </w:pPr>
      <w:r w:rsidRPr="00546594">
        <w:rPr>
          <w:rFonts w:hint="cs"/>
          <w:b/>
          <w:bCs/>
          <w:sz w:val="40"/>
          <w:szCs w:val="40"/>
          <w:cs/>
        </w:rPr>
        <w:t>เสนอต่อ</w:t>
      </w:r>
    </w:p>
    <w:p w14:paraId="28CFE8A7" w14:textId="70A0B440" w:rsidR="00546594" w:rsidRDefault="00546594" w:rsidP="00FD01B6">
      <w:pPr>
        <w:ind w:firstLine="0"/>
        <w:jc w:val="center"/>
        <w:rPr>
          <w:b/>
          <w:bCs/>
          <w:sz w:val="40"/>
          <w:szCs w:val="40"/>
        </w:rPr>
      </w:pPr>
      <w:r w:rsidRPr="00546594">
        <w:rPr>
          <w:rFonts w:hint="cs"/>
          <w:b/>
          <w:bCs/>
          <w:sz w:val="40"/>
          <w:szCs w:val="40"/>
          <w:cs/>
        </w:rPr>
        <w:t>ดร.ประจักษ์ จิตเงินมะดัน</w:t>
      </w:r>
    </w:p>
    <w:p w14:paraId="602FF60E" w14:textId="77777777" w:rsidR="00242DEC" w:rsidRPr="00FD01B6" w:rsidRDefault="00242DEC" w:rsidP="00FD01B6">
      <w:pPr>
        <w:ind w:firstLine="0"/>
        <w:jc w:val="center"/>
        <w:rPr>
          <w:b/>
          <w:bCs/>
          <w:sz w:val="40"/>
          <w:szCs w:val="40"/>
        </w:rPr>
      </w:pPr>
    </w:p>
    <w:p w14:paraId="4B1D122E" w14:textId="77777777" w:rsidR="009D3371" w:rsidRDefault="00546594" w:rsidP="00316FEA">
      <w:pPr>
        <w:ind w:firstLine="0"/>
        <w:jc w:val="center"/>
        <w:rPr>
          <w:sz w:val="36"/>
          <w:szCs w:val="36"/>
        </w:rPr>
      </w:pPr>
      <w:r w:rsidRPr="00546594">
        <w:rPr>
          <w:rFonts w:hint="cs"/>
          <w:sz w:val="36"/>
          <w:szCs w:val="36"/>
          <w:cs/>
        </w:rPr>
        <w:t xml:space="preserve">ข้อเสนอนี้เป็นส่วนหนึ่งของรายวิชา </w:t>
      </w:r>
    </w:p>
    <w:p w14:paraId="354F3B70" w14:textId="77777777" w:rsidR="006A2DB6" w:rsidRPr="00546594" w:rsidRDefault="00546594" w:rsidP="00316FEA">
      <w:pPr>
        <w:ind w:firstLine="0"/>
        <w:jc w:val="center"/>
        <w:rPr>
          <w:sz w:val="36"/>
          <w:szCs w:val="36"/>
        </w:rPr>
      </w:pPr>
      <w:r w:rsidRPr="00546594">
        <w:rPr>
          <w:sz w:val="36"/>
          <w:szCs w:val="36"/>
        </w:rPr>
        <w:t>887</w:t>
      </w:r>
      <w:r w:rsidR="000B0658">
        <w:rPr>
          <w:rFonts w:hint="cs"/>
          <w:sz w:val="36"/>
          <w:szCs w:val="36"/>
          <w:cs/>
        </w:rPr>
        <w:t>273</w:t>
      </w:r>
      <w:r w:rsidRPr="00546594">
        <w:rPr>
          <w:sz w:val="36"/>
          <w:szCs w:val="36"/>
        </w:rPr>
        <w:t xml:space="preserve">59 </w:t>
      </w:r>
      <w:r w:rsidR="000B0658">
        <w:rPr>
          <w:sz w:val="36"/>
          <w:szCs w:val="36"/>
        </w:rPr>
        <w:t>Multimedia Production</w:t>
      </w:r>
    </w:p>
    <w:p w14:paraId="3BA81187" w14:textId="77777777" w:rsidR="00546594" w:rsidRPr="00546594" w:rsidRDefault="00546594" w:rsidP="00316FEA">
      <w:pPr>
        <w:ind w:firstLine="0"/>
        <w:jc w:val="center"/>
        <w:rPr>
          <w:sz w:val="36"/>
          <w:szCs w:val="36"/>
        </w:rPr>
      </w:pPr>
      <w:r w:rsidRPr="00546594">
        <w:rPr>
          <w:rFonts w:hint="cs"/>
          <w:sz w:val="36"/>
          <w:szCs w:val="36"/>
          <w:cs/>
        </w:rPr>
        <w:t>สาขาเทคโนโลยีสารสนเทศ คณะวิทยาการสารสนเทศ</w:t>
      </w:r>
    </w:p>
    <w:p w14:paraId="7873FADE" w14:textId="32077FF9" w:rsidR="00546594" w:rsidRPr="00FD01B6" w:rsidRDefault="00546594" w:rsidP="00FD01B6">
      <w:pPr>
        <w:ind w:firstLine="0"/>
        <w:jc w:val="center"/>
        <w:rPr>
          <w:sz w:val="36"/>
          <w:szCs w:val="36"/>
        </w:rPr>
      </w:pPr>
      <w:r w:rsidRPr="00546594">
        <w:rPr>
          <w:rFonts w:hint="cs"/>
          <w:sz w:val="36"/>
          <w:szCs w:val="36"/>
          <w:cs/>
        </w:rPr>
        <w:t>มหาวิทยาลัยบู</w:t>
      </w:r>
      <w:r>
        <w:rPr>
          <w:rFonts w:hint="cs"/>
          <w:sz w:val="36"/>
          <w:szCs w:val="36"/>
          <w:cs/>
        </w:rPr>
        <w:t>รพา</w:t>
      </w:r>
    </w:p>
    <w:p w14:paraId="146C0B3D" w14:textId="77777777" w:rsidR="00195A67" w:rsidRPr="00090BFE" w:rsidRDefault="00195A67" w:rsidP="00090BFE">
      <w:pPr>
        <w:rPr>
          <w:cs/>
        </w:rPr>
        <w:sectPr w:rsidR="00195A67" w:rsidRPr="00090BF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FF7EEEA" w14:textId="3A8E27B1" w:rsidR="00B305F3" w:rsidRDefault="00B305F3" w:rsidP="00316FEA">
      <w:pPr>
        <w:ind w:firstLine="0"/>
        <w:jc w:val="center"/>
        <w:rPr>
          <w:b/>
          <w:bCs/>
          <w:sz w:val="40"/>
          <w:szCs w:val="40"/>
        </w:rPr>
      </w:pPr>
      <w:r w:rsidRPr="00914832">
        <w:rPr>
          <w:rFonts w:hint="cs"/>
          <w:b/>
          <w:bCs/>
          <w:sz w:val="40"/>
          <w:szCs w:val="40"/>
          <w:cs/>
        </w:rPr>
        <w:lastRenderedPageBreak/>
        <w:t>คำนำ</w:t>
      </w:r>
    </w:p>
    <w:p w14:paraId="7A958272" w14:textId="77777777" w:rsidR="00D76B68" w:rsidRPr="00914832" w:rsidRDefault="00D76B68" w:rsidP="00316FEA">
      <w:pPr>
        <w:ind w:firstLine="0"/>
        <w:jc w:val="center"/>
        <w:rPr>
          <w:b/>
          <w:bCs/>
          <w:sz w:val="40"/>
          <w:szCs w:val="40"/>
        </w:rPr>
      </w:pPr>
    </w:p>
    <w:p w14:paraId="5B7E0A09" w14:textId="7EBA4A12" w:rsidR="00E949FC" w:rsidRDefault="00F120BE" w:rsidP="00171DE5">
      <w:r>
        <w:rPr>
          <w:rFonts w:hint="cs"/>
          <w:cs/>
        </w:rPr>
        <w:t xml:space="preserve">ปัจจุบันโลกของเรานั้นมีสภาพอากาศที่แปรปรวนอย่างหนัก ซึ่งเกิดจากปัญหาภาวะโลกร้อน </w:t>
      </w:r>
      <w:r w:rsidR="007C32B6" w:rsidRPr="00D829E3">
        <w:rPr>
          <w:cs/>
        </w:rPr>
        <w:t>(</w:t>
      </w:r>
      <w:r w:rsidR="007C32B6" w:rsidRPr="00D829E3">
        <w:t xml:space="preserve">Global Warming) </w:t>
      </w:r>
      <w:r>
        <w:rPr>
          <w:rFonts w:hint="cs"/>
          <w:cs/>
        </w:rPr>
        <w:t xml:space="preserve">และ ภาวะเรือนกระจก </w:t>
      </w:r>
      <w:r w:rsidRPr="00D829E3">
        <w:rPr>
          <w:cs/>
        </w:rPr>
        <w:t>(</w:t>
      </w:r>
      <w:r w:rsidRPr="00D829E3">
        <w:t xml:space="preserve">Greenhouse Gas </w:t>
      </w:r>
      <w:r w:rsidRPr="00D829E3">
        <w:rPr>
          <w:cs/>
        </w:rPr>
        <w:t xml:space="preserve">หรือ </w:t>
      </w:r>
      <w:r w:rsidRPr="00D829E3">
        <w:t>GHG)</w:t>
      </w:r>
      <w:r>
        <w:rPr>
          <w:rFonts w:hint="cs"/>
          <w:cs/>
        </w:rPr>
        <w:t xml:space="preserve"> มีสาเหตุหลักๆมาจากฝีมือมนุษย์ที่ทำให้เกิดปัญหาเหล่านี้</w:t>
      </w:r>
      <w:r w:rsidR="00F34E39">
        <w:rPr>
          <w:rFonts w:hint="cs"/>
          <w:cs/>
        </w:rPr>
        <w:t xml:space="preserve"> นอกจากนี้ยังมีสิ่งมีชีวิตบริเวณแถบขั้วโลกเหนือนั้นได้รับผลกระทบเนื่องจากอุณหภูมิที่เพิ่มขึ้นทำให้น้ำแข็งละลายเป็นจำนวนมาก อย่างหมีขั้วโลกเหนือ</w:t>
      </w:r>
      <w:r w:rsidR="00295A3D">
        <w:rPr>
          <w:rFonts w:hint="cs"/>
          <w:cs/>
        </w:rPr>
        <w:t>ซึ่งเป็นสัตว์ขนาดใหญ่ที่อยู่บนห่วงโซ่อาหาร</w:t>
      </w:r>
      <w:r w:rsidR="00BF1C3F">
        <w:rPr>
          <w:rFonts w:hint="cs"/>
          <w:cs/>
        </w:rPr>
        <w:t>สูงสุด</w:t>
      </w:r>
      <w:r w:rsidR="00295A3D">
        <w:rPr>
          <w:rFonts w:hint="cs"/>
          <w:cs/>
        </w:rPr>
        <w:t>ของถิ่นนั้น ทำให้ที่อยู่อาศัยและแหล่งอาหารถูกทำลายจนทำให้พวกมันไม่มีทางเลือกอื่นนอกจากเดินทางไปหาอาหารในอานาเขตของมนุษย์และพวกหมีนั้นยังเป็นตัวบ่งบอกถึงระบบนิเวศในแถบอาร์กติกอีกด้วย</w:t>
      </w:r>
    </w:p>
    <w:p w14:paraId="054FB529" w14:textId="5087DB9D" w:rsidR="007C32B6" w:rsidRDefault="007C32B6" w:rsidP="00330BB2">
      <w:r>
        <w:rPr>
          <w:rFonts w:hint="cs"/>
          <w:cs/>
        </w:rPr>
        <w:t>จากปัญหาและผลกระทบทั้งหมด จึงได้จัดทำสื่อมัลติมีเดียชิ้นนี้เพื่อให้ความรู้และอธิบายถึง</w:t>
      </w:r>
      <w:r>
        <w:rPr>
          <w:rFonts w:hint="cs"/>
          <w:cs/>
        </w:rPr>
        <w:t>ผลกระทบของ</w:t>
      </w:r>
      <w:r w:rsidRPr="00D829E3">
        <w:rPr>
          <w:cs/>
        </w:rPr>
        <w:t>การเปลี่ยนแปลงสภาพภูมิอากาศ (</w:t>
      </w:r>
      <w:r w:rsidRPr="00D829E3">
        <w:t>Climate Change)</w:t>
      </w:r>
      <w:r>
        <w:rPr>
          <w:rFonts w:hint="cs"/>
          <w:cs/>
        </w:rPr>
        <w:t xml:space="preserve"> ว่ามันรุนแรง</w:t>
      </w:r>
      <w:r w:rsidR="00330BB2">
        <w:rPr>
          <w:rFonts w:hint="cs"/>
          <w:cs/>
        </w:rPr>
        <w:t>และส่งผลต่อระบบนิเวศมากมายขนาดไหน ซึ่งในระยะยาวมันจะมีผลในวงกว้างแบบลูกโซ่รวมถึงมนุษย์นั้นก็จะได้รับผลตาม</w:t>
      </w:r>
      <w:r w:rsidR="009444F1">
        <w:rPr>
          <w:rFonts w:hint="cs"/>
          <w:cs/>
        </w:rPr>
        <w:t>มาอีก</w:t>
      </w:r>
      <w:r w:rsidR="00330BB2">
        <w:rPr>
          <w:rFonts w:hint="cs"/>
          <w:cs/>
        </w:rPr>
        <w:t>ด้วย ดังนั้นเราจึงได้อธิบายถึงแนวทางการแก้ไข</w:t>
      </w:r>
      <w:r w:rsidR="00330BB2">
        <w:rPr>
          <w:cs/>
        </w:rPr>
        <w:t xml:space="preserve">โดยยึดหลักการของ </w:t>
      </w:r>
      <w:r w:rsidR="00330BB2">
        <w:t xml:space="preserve">Good Life Goals </w:t>
      </w:r>
      <w:r w:rsidR="00330BB2">
        <w:rPr>
          <w:cs/>
        </w:rPr>
        <w:t>คือ ทำตามเป้าหมายที่ 13 จริงจังเรื่องสภาพภูมิอากาศ (</w:t>
      </w:r>
      <w:r w:rsidR="00330BB2">
        <w:t>Act on Climate)</w:t>
      </w:r>
      <w:r w:rsidR="00330BB2">
        <w:rPr>
          <w:rFonts w:hint="cs"/>
          <w:cs/>
        </w:rPr>
        <w:t xml:space="preserve"> เพื่อช่วยรณรงค์</w:t>
      </w:r>
      <w:r w:rsidR="00565261">
        <w:rPr>
          <w:rFonts w:hint="cs"/>
          <w:cs/>
        </w:rPr>
        <w:t>หรือชวนเชิญ</w:t>
      </w:r>
      <w:r w:rsidR="00330BB2">
        <w:rPr>
          <w:rFonts w:hint="cs"/>
          <w:cs/>
        </w:rPr>
        <w:t>ให้ผู้คนหันมาสนใจเรื่องนี้</w:t>
      </w:r>
    </w:p>
    <w:p w14:paraId="07010469" w14:textId="4C359785" w:rsidR="009444F1" w:rsidRDefault="009444F1" w:rsidP="00330BB2">
      <w:r>
        <w:rPr>
          <w:rFonts w:hint="cs"/>
          <w:cs/>
        </w:rPr>
        <w:t>ทั้งนี้คณะผู้จัดทำหวังเป็นอย่างยิ่งว่าข้อมูลหรือเนื้อหาในรายงานชุดนี้จะเป็นประโชยน์อย่างมากสำหรับผู้ที่สนใจในเรื่อง</w:t>
      </w:r>
      <w:r>
        <w:rPr>
          <w:rFonts w:hint="cs"/>
          <w:cs/>
        </w:rPr>
        <w:t>ผลกระทบของ</w:t>
      </w:r>
      <w:r w:rsidRPr="00D829E3">
        <w:rPr>
          <w:cs/>
        </w:rPr>
        <w:t>การเปลี่ยนแปลงสภาพภูมิอากาศ (</w:t>
      </w:r>
      <w:r w:rsidRPr="00D829E3">
        <w:t>Climate Change)</w:t>
      </w:r>
      <w:r>
        <w:rPr>
          <w:rFonts w:hint="cs"/>
          <w:cs/>
        </w:rPr>
        <w:t xml:space="preserve"> หรือ เรื่อง</w:t>
      </w:r>
      <w:r w:rsidRPr="009444F1">
        <w:rPr>
          <w:cs/>
        </w:rPr>
        <w:t>รักษาบ้านให้หมีขาวขั้วโลก (ภาวะโลกร้อน)</w:t>
      </w:r>
      <w:r>
        <w:rPr>
          <w:rFonts w:hint="cs"/>
          <w:cs/>
        </w:rPr>
        <w:t xml:space="preserve"> </w:t>
      </w:r>
      <w:r w:rsidR="00171DE5">
        <w:rPr>
          <w:rFonts w:hint="cs"/>
          <w:cs/>
        </w:rPr>
        <w:t>จะได้นำความรู้และแนวทางการแก้ไขปัญหาในสื่อมัลติมีเดียที่ได้รับชมและจากรายงานชุดนี้ไปใช้ในชีวิตจริง เพื่อที่จะได้ช่วยกันรักษาโลกของเราให้หายป่วยและกลับมาเป็นปกติโดยเร็ว</w:t>
      </w:r>
    </w:p>
    <w:p w14:paraId="3F02A46E" w14:textId="636AE501" w:rsidR="00993FC6" w:rsidRDefault="00993FC6" w:rsidP="00330BB2"/>
    <w:p w14:paraId="16E0376D" w14:textId="32BAFED4" w:rsidR="00993FC6" w:rsidRDefault="00993FC6" w:rsidP="00330BB2"/>
    <w:p w14:paraId="47CE39C7" w14:textId="77777777" w:rsidR="00993FC6" w:rsidRDefault="00993FC6" w:rsidP="00330BB2"/>
    <w:p w14:paraId="71144D60" w14:textId="32E95868" w:rsidR="00171DE5" w:rsidRDefault="00171DE5" w:rsidP="00330BB2"/>
    <w:p w14:paraId="3CF1636D" w14:textId="3D52248A" w:rsidR="00171DE5" w:rsidRDefault="00993FC6" w:rsidP="00993FC6">
      <w:pPr>
        <w:jc w:val="right"/>
      </w:pPr>
      <w:r w:rsidRPr="00993FC6">
        <w:t>We Bare Bears</w:t>
      </w:r>
    </w:p>
    <w:p w14:paraId="13509382" w14:textId="264F5326" w:rsidR="00993FC6" w:rsidRDefault="00993FC6" w:rsidP="00993FC6">
      <w:pPr>
        <w:ind w:left="5760"/>
        <w:jc w:val="center"/>
      </w:pPr>
      <w:r>
        <w:t xml:space="preserve">       2565</w:t>
      </w:r>
    </w:p>
    <w:p w14:paraId="006BF045" w14:textId="77777777" w:rsidR="00171DE5" w:rsidRDefault="00171DE5" w:rsidP="00330BB2">
      <w:pPr>
        <w:rPr>
          <w:rFonts w:hint="cs"/>
          <w:cs/>
        </w:rPr>
      </w:pPr>
    </w:p>
    <w:p w14:paraId="4AEA83CA" w14:textId="77777777" w:rsidR="00565261" w:rsidRPr="007C32B6" w:rsidRDefault="00565261" w:rsidP="00330BB2">
      <w:pPr>
        <w:rPr>
          <w:rFonts w:hint="cs"/>
          <w:cs/>
        </w:rPr>
      </w:pPr>
    </w:p>
    <w:p w14:paraId="1516F5C3" w14:textId="77777777" w:rsidR="00E949FC" w:rsidRDefault="00E949FC" w:rsidP="00090BFE"/>
    <w:p w14:paraId="26F9B1BB" w14:textId="77777777" w:rsidR="00390CE2" w:rsidRDefault="00390CE2" w:rsidP="00090BFE"/>
    <w:p w14:paraId="7C64BA1F" w14:textId="77777777" w:rsidR="00FD01B6" w:rsidRDefault="00FD01B6" w:rsidP="00090BFE"/>
    <w:p w14:paraId="0EA40BAC" w14:textId="54BA44C0" w:rsidR="004F76F9" w:rsidRDefault="004F76F9" w:rsidP="00900035">
      <w:pPr>
        <w:ind w:firstLine="0"/>
        <w:jc w:val="left"/>
        <w:rPr>
          <w:rFonts w:hint="cs"/>
          <w:cs/>
        </w:rPr>
      </w:pPr>
    </w:p>
    <w:p w14:paraId="46608014" w14:textId="77777777" w:rsidR="004F76F9" w:rsidRPr="00914832" w:rsidRDefault="004F76F9" w:rsidP="00316FEA">
      <w:pPr>
        <w:ind w:firstLine="0"/>
        <w:jc w:val="center"/>
        <w:rPr>
          <w:b/>
          <w:bCs/>
          <w:sz w:val="40"/>
          <w:szCs w:val="40"/>
        </w:rPr>
      </w:pPr>
      <w:r w:rsidRPr="00914832">
        <w:rPr>
          <w:rFonts w:hint="cs"/>
          <w:b/>
          <w:bCs/>
          <w:sz w:val="40"/>
          <w:szCs w:val="40"/>
          <w:cs/>
        </w:rPr>
        <w:lastRenderedPageBreak/>
        <w:t>บทคัดย่อ</w:t>
      </w:r>
    </w:p>
    <w:p w14:paraId="7F1E5AC0" w14:textId="77777777" w:rsidR="004F76F9" w:rsidRDefault="004F76F9" w:rsidP="00090BFE"/>
    <w:p w14:paraId="4A4C0A99" w14:textId="7662BA6E" w:rsidR="00D829E3" w:rsidRDefault="00D829E3" w:rsidP="00090BFE">
      <w:r>
        <w:rPr>
          <w:rFonts w:hint="cs"/>
          <w:cs/>
        </w:rPr>
        <w:t xml:space="preserve">ผลงานมัลติมีเดียนี้มีรูปแบบในการนำเสนอแบบสารคดี โดยประเด็นหลักคือผลกระทบของ </w:t>
      </w:r>
      <w:r w:rsidRPr="00D829E3">
        <w:rPr>
          <w:cs/>
        </w:rPr>
        <w:t>การเปลี่ยนแปลงสภาพภูมิอากาศ (</w:t>
      </w:r>
      <w:r w:rsidRPr="00D829E3">
        <w:t xml:space="preserve">Climate Change) </w:t>
      </w:r>
      <w:r w:rsidRPr="00D829E3">
        <w:rPr>
          <w:cs/>
        </w:rPr>
        <w:t>ซึ่งเกิดจากภาวะโลกร้อน (</w:t>
      </w:r>
      <w:r w:rsidRPr="00D829E3">
        <w:t xml:space="preserve">Global Warming) </w:t>
      </w:r>
      <w:r>
        <w:rPr>
          <w:rFonts w:hint="cs"/>
          <w:cs/>
        </w:rPr>
        <w:t>และ</w:t>
      </w:r>
      <w:r w:rsidRPr="00D829E3">
        <w:rPr>
          <w:cs/>
        </w:rPr>
        <w:t>จากการเพิ่มความเข้มข้นของก๊าซเรือนกระจก (</w:t>
      </w:r>
      <w:r w:rsidRPr="00D829E3">
        <w:t xml:space="preserve">Greenhouse Gas </w:t>
      </w:r>
      <w:r w:rsidRPr="00D829E3">
        <w:rPr>
          <w:cs/>
        </w:rPr>
        <w:t xml:space="preserve">หรือ </w:t>
      </w:r>
      <w:r w:rsidRPr="00D829E3">
        <w:t>GHG)</w:t>
      </w:r>
      <w:r>
        <w:rPr>
          <w:rFonts w:hint="cs"/>
          <w:cs/>
        </w:rPr>
        <w:t xml:space="preserve"> โดยนำเสนอผ่านเรื่องราวของสิ่งม</w:t>
      </w:r>
      <w:r w:rsidR="00CF74B7">
        <w:rPr>
          <w:rFonts w:hint="cs"/>
          <w:cs/>
        </w:rPr>
        <w:t>ีชีวิตขนาดใหญ่อย่างหมีขั้วโลก ซึ่งพวกมันอยู่บนห่วงโซ่อาหารสูงสุดและเป็นตั</w:t>
      </w:r>
      <w:r w:rsidR="00E63593">
        <w:rPr>
          <w:rFonts w:hint="cs"/>
          <w:cs/>
        </w:rPr>
        <w:t>ว</w:t>
      </w:r>
      <w:r w:rsidR="00CF74B7">
        <w:rPr>
          <w:rFonts w:hint="cs"/>
          <w:cs/>
        </w:rPr>
        <w:t>บ่งบอกถึงระบบนิเว</w:t>
      </w:r>
      <w:r w:rsidR="00E63593">
        <w:rPr>
          <w:rFonts w:hint="cs"/>
          <w:cs/>
        </w:rPr>
        <w:t>ศในบริเวณอาร์กติกว่าสมบูรณ์</w:t>
      </w:r>
      <w:r w:rsidR="00D76B68">
        <w:rPr>
          <w:rFonts w:hint="cs"/>
          <w:cs/>
        </w:rPr>
        <w:t>มากน้อยเพียงใด</w:t>
      </w:r>
    </w:p>
    <w:p w14:paraId="7756E12A" w14:textId="167EF79F" w:rsidR="00E63593" w:rsidRDefault="00E63593" w:rsidP="00090BFE">
      <w:r>
        <w:rPr>
          <w:rFonts w:hint="cs"/>
          <w:cs/>
        </w:rPr>
        <w:t>ความสำคัญของผลงานนี้คือข้อมูลของสาเหตุ ปัญหา ผลกระทบและแนวทางแก้ไข ที่เป็นข้อมูลจริงซึ่งข้อมูลหลักๆที่ทางกลุ่มเราได้จัดหามานั้นมาจากแหล่งที่น่าเชื่อถือได้ นอกจากนี้คือการถ่ายทอดออกมาทางสื่อมัลติมีเดียให้ผู้ชมมีความเข้าใจได้ง่ายและยังได้รับความรู้เกี่ยวกับ</w:t>
      </w:r>
      <w:r w:rsidR="00855576">
        <w:rPr>
          <w:rFonts w:hint="cs"/>
          <w:cs/>
        </w:rPr>
        <w:t>หัวข้อที่ทางเราได้นำเสนอ</w:t>
      </w:r>
    </w:p>
    <w:p w14:paraId="1FEE562C" w14:textId="38C01CE0" w:rsidR="00855576" w:rsidRPr="00D829E3" w:rsidRDefault="00855576" w:rsidP="00090BFE">
      <w:pPr>
        <w:rPr>
          <w:cs/>
        </w:rPr>
      </w:pPr>
      <w:r>
        <w:rPr>
          <w:rFonts w:hint="cs"/>
          <w:cs/>
        </w:rPr>
        <w:t xml:space="preserve">ในการทำงานนั้นอุปกรณ์หลักๆที่ทุกฝ่ายใช้คือ โทรศัพท์มือถือ คอมพิวเตอร์ และโน้ตบุ๊ค </w:t>
      </w:r>
      <w:r w:rsidR="00693000">
        <w:rPr>
          <w:rFonts w:hint="cs"/>
          <w:cs/>
        </w:rPr>
        <w:t>ซึ่งผลลัพธ์ที่ได้ออกมานั้นเป็นไปตามขั้นตอนที่ทีมวางแผนทุกประการ</w:t>
      </w:r>
    </w:p>
    <w:p w14:paraId="08A38BAC" w14:textId="77777777" w:rsidR="004F76F9" w:rsidRDefault="004F76F9" w:rsidP="00090BFE"/>
    <w:p w14:paraId="0531F598" w14:textId="77777777" w:rsidR="004F76F9" w:rsidRDefault="004F76F9" w:rsidP="00090BFE">
      <w:pPr>
        <w:rPr>
          <w:cs/>
        </w:rPr>
      </w:pPr>
    </w:p>
    <w:p w14:paraId="68A76CDB" w14:textId="77777777" w:rsidR="00B305F3" w:rsidRDefault="00B305F3">
      <w:pPr>
        <w:jc w:val="left"/>
        <w:rPr>
          <w:cs/>
        </w:rPr>
      </w:pPr>
      <w:r>
        <w:rPr>
          <w:cs/>
        </w:rPr>
        <w:br w:type="page"/>
      </w:r>
    </w:p>
    <w:p w14:paraId="7A0806F0" w14:textId="77777777" w:rsidR="00B305F3" w:rsidRPr="00914832" w:rsidRDefault="00B305F3" w:rsidP="00316FEA">
      <w:pPr>
        <w:ind w:firstLine="0"/>
        <w:jc w:val="center"/>
        <w:rPr>
          <w:b/>
          <w:bCs/>
          <w:sz w:val="40"/>
          <w:szCs w:val="40"/>
        </w:rPr>
      </w:pPr>
      <w:r w:rsidRPr="00914832">
        <w:rPr>
          <w:rFonts w:hint="cs"/>
          <w:b/>
          <w:bCs/>
          <w:sz w:val="40"/>
          <w:szCs w:val="40"/>
          <w:cs/>
        </w:rPr>
        <w:lastRenderedPageBreak/>
        <w:t>สารบัญ</w:t>
      </w:r>
    </w:p>
    <w:p w14:paraId="20FF2F48" w14:textId="77777777" w:rsidR="00B305F3" w:rsidRPr="00914832" w:rsidRDefault="00B305F3" w:rsidP="00914832">
      <w:pPr>
        <w:ind w:firstLine="0"/>
      </w:pPr>
    </w:p>
    <w:p w14:paraId="78C5AE00" w14:textId="77777777" w:rsidR="004E10EA" w:rsidRPr="004E10EA" w:rsidRDefault="00A91F45" w:rsidP="004E10EA">
      <w:pPr>
        <w:pStyle w:val="11"/>
        <w:tabs>
          <w:tab w:val="right" w:leader="dot" w:pos="8296"/>
        </w:tabs>
        <w:ind w:firstLine="0"/>
        <w:rPr>
          <w:rFonts w:eastAsiaTheme="minorEastAsia" w:cs="TH Sarabun New"/>
          <w:noProof/>
          <w:szCs w:val="32"/>
        </w:rPr>
      </w:pPr>
      <w:r w:rsidRPr="004E10EA">
        <w:rPr>
          <w:rFonts w:cs="TH Sarabun New"/>
          <w:szCs w:val="32"/>
        </w:rPr>
        <w:fldChar w:fldCharType="begin"/>
      </w:r>
      <w:r w:rsidRPr="004E10EA">
        <w:rPr>
          <w:rFonts w:cs="TH Sarabun New"/>
          <w:szCs w:val="32"/>
        </w:rPr>
        <w:instrText xml:space="preserve"> TOC \o </w:instrText>
      </w:r>
      <w:r w:rsidRPr="004E10EA">
        <w:rPr>
          <w:rFonts w:cs="TH Sarabun New"/>
          <w:szCs w:val="32"/>
          <w:cs/>
        </w:rPr>
        <w:instrText>"</w:instrText>
      </w:r>
      <w:r w:rsidRPr="004E10EA">
        <w:rPr>
          <w:rFonts w:cs="TH Sarabun New"/>
          <w:szCs w:val="32"/>
        </w:rPr>
        <w:instrText>1</w:instrText>
      </w:r>
      <w:r w:rsidRPr="004E10EA">
        <w:rPr>
          <w:rFonts w:cs="TH Sarabun New"/>
          <w:szCs w:val="32"/>
          <w:cs/>
        </w:rPr>
        <w:instrText>-</w:instrText>
      </w:r>
      <w:r w:rsidRPr="004E10EA">
        <w:rPr>
          <w:rFonts w:cs="TH Sarabun New"/>
          <w:szCs w:val="32"/>
        </w:rPr>
        <w:instrText>3</w:instrText>
      </w:r>
      <w:r w:rsidRPr="004E10EA">
        <w:rPr>
          <w:rFonts w:cs="TH Sarabun New"/>
          <w:szCs w:val="32"/>
          <w:cs/>
        </w:rPr>
        <w:instrText xml:space="preserve">" </w:instrText>
      </w:r>
      <w:r w:rsidRPr="004E10EA">
        <w:rPr>
          <w:rFonts w:cs="TH Sarabun New"/>
          <w:szCs w:val="32"/>
        </w:rPr>
        <w:instrText xml:space="preserve">\h \z \u </w:instrText>
      </w:r>
      <w:r w:rsidRPr="004E10EA">
        <w:rPr>
          <w:rFonts w:cs="TH Sarabun New"/>
          <w:szCs w:val="32"/>
        </w:rPr>
        <w:fldChar w:fldCharType="separate"/>
      </w:r>
      <w:hyperlink w:anchor="_Toc7165181" w:history="1">
        <w:r w:rsidR="004E10EA" w:rsidRPr="004E10EA">
          <w:rPr>
            <w:rStyle w:val="a7"/>
            <w:rFonts w:cs="TH Sarabun New"/>
            <w:noProof/>
            <w:szCs w:val="32"/>
            <w:cs/>
          </w:rPr>
          <w:t xml:space="preserve">บทที่ </w:t>
        </w:r>
        <w:r w:rsidR="004E10EA" w:rsidRPr="004E10EA">
          <w:rPr>
            <w:rStyle w:val="a7"/>
            <w:rFonts w:cs="TH Sarabun New"/>
            <w:noProof/>
            <w:szCs w:val="32"/>
          </w:rPr>
          <w:t>1</w:t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. บทนำ</w:t>
        </w:r>
        <w:r w:rsidR="004E10EA" w:rsidRPr="004E10EA">
          <w:rPr>
            <w:rFonts w:cs="TH Sarabun New"/>
            <w:noProof/>
            <w:webHidden/>
            <w:szCs w:val="32"/>
          </w:rPr>
          <w:tab/>
        </w:r>
        <w:r w:rsidR="004E10EA" w:rsidRPr="004E10EA">
          <w:rPr>
            <w:rFonts w:cs="TH Sarabun New"/>
            <w:noProof/>
            <w:webHidden/>
            <w:szCs w:val="32"/>
          </w:rPr>
          <w:fldChar w:fldCharType="begin"/>
        </w:r>
        <w:r w:rsidR="004E10EA" w:rsidRPr="004E10EA">
          <w:rPr>
            <w:rFonts w:cs="TH Sarabun New"/>
            <w:noProof/>
            <w:webHidden/>
            <w:szCs w:val="32"/>
          </w:rPr>
          <w:instrText xml:space="preserve"> PAGEREF _Toc7165181 \h </w:instrText>
        </w:r>
        <w:r w:rsidR="004E10EA" w:rsidRPr="004E10EA">
          <w:rPr>
            <w:rFonts w:cs="TH Sarabun New"/>
            <w:noProof/>
            <w:webHidden/>
            <w:szCs w:val="32"/>
          </w:rPr>
        </w:r>
        <w:r w:rsidR="004E10EA" w:rsidRPr="004E10EA">
          <w:rPr>
            <w:rFonts w:cs="TH Sarabun New"/>
            <w:noProof/>
            <w:webHidden/>
            <w:szCs w:val="32"/>
          </w:rPr>
          <w:fldChar w:fldCharType="separate"/>
        </w:r>
        <w:r w:rsidR="0018082B">
          <w:rPr>
            <w:rFonts w:cs="TH Sarabun New"/>
            <w:noProof/>
            <w:webHidden/>
            <w:szCs w:val="32"/>
            <w:cs/>
          </w:rPr>
          <w:t>1</w:t>
        </w:r>
        <w:r w:rsidR="004E10EA" w:rsidRPr="004E10EA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2B135D4" w14:textId="77777777" w:rsidR="004E10EA" w:rsidRPr="004E10EA" w:rsidRDefault="004A7863" w:rsidP="004E10EA">
      <w:pPr>
        <w:pStyle w:val="21"/>
        <w:tabs>
          <w:tab w:val="left" w:pos="1760"/>
          <w:tab w:val="right" w:leader="dot" w:pos="8296"/>
        </w:tabs>
        <w:ind w:firstLine="0"/>
        <w:rPr>
          <w:rFonts w:eastAsiaTheme="minorEastAsia" w:cs="TH Sarabun New"/>
          <w:noProof/>
          <w:szCs w:val="32"/>
        </w:rPr>
      </w:pPr>
      <w:hyperlink w:anchor="_Toc7165182" w:history="1">
        <w:r w:rsidR="004E10EA" w:rsidRPr="004E10EA">
          <w:rPr>
            <w:rStyle w:val="a7"/>
            <w:rFonts w:cs="TH Sarabun New"/>
            <w:noProof/>
            <w:szCs w:val="32"/>
          </w:rPr>
          <w:t>1</w:t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.</w:t>
        </w:r>
        <w:r w:rsidR="004E10EA" w:rsidRPr="004E10EA">
          <w:rPr>
            <w:rStyle w:val="a7"/>
            <w:rFonts w:cs="TH Sarabun New"/>
            <w:noProof/>
            <w:szCs w:val="32"/>
          </w:rPr>
          <w:t>1</w:t>
        </w:r>
        <w:r w:rsidR="004E10EA" w:rsidRPr="004E10EA">
          <w:rPr>
            <w:rFonts w:eastAsiaTheme="minorEastAsia" w:cs="TH Sarabun New"/>
            <w:noProof/>
            <w:szCs w:val="32"/>
          </w:rPr>
          <w:tab/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ที่มาและความสำคัญ</w:t>
        </w:r>
        <w:r w:rsidR="004E10EA" w:rsidRPr="004E10EA">
          <w:rPr>
            <w:rFonts w:cs="TH Sarabun New"/>
            <w:noProof/>
            <w:webHidden/>
            <w:szCs w:val="32"/>
          </w:rPr>
          <w:tab/>
        </w:r>
        <w:r w:rsidR="004E10EA" w:rsidRPr="004E10EA">
          <w:rPr>
            <w:rFonts w:cs="TH Sarabun New"/>
            <w:noProof/>
            <w:webHidden/>
            <w:szCs w:val="32"/>
          </w:rPr>
          <w:fldChar w:fldCharType="begin"/>
        </w:r>
        <w:r w:rsidR="004E10EA" w:rsidRPr="004E10EA">
          <w:rPr>
            <w:rFonts w:cs="TH Sarabun New"/>
            <w:noProof/>
            <w:webHidden/>
            <w:szCs w:val="32"/>
          </w:rPr>
          <w:instrText xml:space="preserve"> PAGEREF _Toc7165182 \h </w:instrText>
        </w:r>
        <w:r w:rsidR="004E10EA" w:rsidRPr="004E10EA">
          <w:rPr>
            <w:rFonts w:cs="TH Sarabun New"/>
            <w:noProof/>
            <w:webHidden/>
            <w:szCs w:val="32"/>
          </w:rPr>
        </w:r>
        <w:r w:rsidR="004E10EA" w:rsidRPr="004E10EA">
          <w:rPr>
            <w:rFonts w:cs="TH Sarabun New"/>
            <w:noProof/>
            <w:webHidden/>
            <w:szCs w:val="32"/>
          </w:rPr>
          <w:fldChar w:fldCharType="separate"/>
        </w:r>
        <w:r w:rsidR="0018082B">
          <w:rPr>
            <w:rFonts w:cs="TH Sarabun New"/>
            <w:noProof/>
            <w:webHidden/>
            <w:szCs w:val="32"/>
            <w:cs/>
          </w:rPr>
          <w:t>1</w:t>
        </w:r>
        <w:r w:rsidR="004E10EA" w:rsidRPr="004E10EA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36ADB5B" w14:textId="77777777" w:rsidR="004E10EA" w:rsidRPr="004E10EA" w:rsidRDefault="004A7863" w:rsidP="004E10EA">
      <w:pPr>
        <w:pStyle w:val="21"/>
        <w:tabs>
          <w:tab w:val="left" w:pos="1760"/>
          <w:tab w:val="right" w:leader="dot" w:pos="8296"/>
        </w:tabs>
        <w:ind w:firstLine="0"/>
        <w:rPr>
          <w:rFonts w:eastAsiaTheme="minorEastAsia" w:cs="TH Sarabun New"/>
          <w:noProof/>
          <w:szCs w:val="32"/>
        </w:rPr>
      </w:pPr>
      <w:hyperlink w:anchor="_Toc7165183" w:history="1">
        <w:r w:rsidR="004E10EA" w:rsidRPr="004E10EA">
          <w:rPr>
            <w:rStyle w:val="a7"/>
            <w:rFonts w:cs="TH Sarabun New"/>
            <w:noProof/>
            <w:szCs w:val="32"/>
          </w:rPr>
          <w:t>1</w:t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.</w:t>
        </w:r>
        <w:r w:rsidR="004E10EA" w:rsidRPr="004E10EA">
          <w:rPr>
            <w:rStyle w:val="a7"/>
            <w:rFonts w:cs="TH Sarabun New"/>
            <w:noProof/>
            <w:szCs w:val="32"/>
          </w:rPr>
          <w:t>2</w:t>
        </w:r>
        <w:r w:rsidR="004E10EA" w:rsidRPr="004E10EA">
          <w:rPr>
            <w:rFonts w:eastAsiaTheme="minorEastAsia" w:cs="TH Sarabun New"/>
            <w:noProof/>
            <w:szCs w:val="32"/>
          </w:rPr>
          <w:tab/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วัตถุประสงค์ของการสร้างสื่อมัลติมีเดีย</w:t>
        </w:r>
        <w:r w:rsidR="004E10EA" w:rsidRPr="004E10EA">
          <w:rPr>
            <w:rFonts w:cs="TH Sarabun New"/>
            <w:noProof/>
            <w:webHidden/>
            <w:szCs w:val="32"/>
          </w:rPr>
          <w:tab/>
        </w:r>
        <w:r w:rsidR="004E10EA" w:rsidRPr="004E10EA">
          <w:rPr>
            <w:rFonts w:cs="TH Sarabun New"/>
            <w:noProof/>
            <w:webHidden/>
            <w:szCs w:val="32"/>
          </w:rPr>
          <w:fldChar w:fldCharType="begin"/>
        </w:r>
        <w:r w:rsidR="004E10EA" w:rsidRPr="004E10EA">
          <w:rPr>
            <w:rFonts w:cs="TH Sarabun New"/>
            <w:noProof/>
            <w:webHidden/>
            <w:szCs w:val="32"/>
          </w:rPr>
          <w:instrText xml:space="preserve"> PAGEREF _Toc7165183 \h </w:instrText>
        </w:r>
        <w:r w:rsidR="004E10EA" w:rsidRPr="004E10EA">
          <w:rPr>
            <w:rFonts w:cs="TH Sarabun New"/>
            <w:noProof/>
            <w:webHidden/>
            <w:szCs w:val="32"/>
          </w:rPr>
        </w:r>
        <w:r w:rsidR="004E10EA" w:rsidRPr="004E10EA">
          <w:rPr>
            <w:rFonts w:cs="TH Sarabun New"/>
            <w:noProof/>
            <w:webHidden/>
            <w:szCs w:val="32"/>
          </w:rPr>
          <w:fldChar w:fldCharType="separate"/>
        </w:r>
        <w:r w:rsidR="0018082B">
          <w:rPr>
            <w:rFonts w:cs="TH Sarabun New"/>
            <w:noProof/>
            <w:webHidden/>
            <w:szCs w:val="32"/>
            <w:cs/>
          </w:rPr>
          <w:t>1</w:t>
        </w:r>
        <w:r w:rsidR="004E10EA" w:rsidRPr="004E10EA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656E2DFD" w14:textId="77777777" w:rsidR="004E10EA" w:rsidRPr="004E10EA" w:rsidRDefault="004A7863" w:rsidP="004E10EA">
      <w:pPr>
        <w:pStyle w:val="21"/>
        <w:tabs>
          <w:tab w:val="left" w:pos="1760"/>
          <w:tab w:val="right" w:leader="dot" w:pos="8296"/>
        </w:tabs>
        <w:ind w:firstLine="0"/>
        <w:rPr>
          <w:rFonts w:eastAsiaTheme="minorEastAsia" w:cs="TH Sarabun New"/>
          <w:noProof/>
          <w:szCs w:val="32"/>
        </w:rPr>
      </w:pPr>
      <w:hyperlink w:anchor="_Toc7165184" w:history="1">
        <w:r w:rsidR="004E10EA" w:rsidRPr="004E10EA">
          <w:rPr>
            <w:rStyle w:val="a7"/>
            <w:rFonts w:cs="TH Sarabun New"/>
            <w:noProof/>
            <w:szCs w:val="32"/>
          </w:rPr>
          <w:t>1</w:t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.</w:t>
        </w:r>
        <w:r w:rsidR="004E10EA" w:rsidRPr="004E10EA">
          <w:rPr>
            <w:rStyle w:val="a7"/>
            <w:rFonts w:cs="TH Sarabun New"/>
            <w:noProof/>
            <w:szCs w:val="32"/>
          </w:rPr>
          <w:t>3</w:t>
        </w:r>
        <w:r w:rsidR="004E10EA" w:rsidRPr="004E10EA">
          <w:rPr>
            <w:rFonts w:eastAsiaTheme="minorEastAsia" w:cs="TH Sarabun New"/>
            <w:noProof/>
            <w:szCs w:val="32"/>
          </w:rPr>
          <w:tab/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กลุ่มเป้าหมายที่สำคัญ</w:t>
        </w:r>
        <w:r w:rsidR="004E10EA" w:rsidRPr="004E10EA">
          <w:rPr>
            <w:rFonts w:cs="TH Sarabun New"/>
            <w:noProof/>
            <w:webHidden/>
            <w:szCs w:val="32"/>
          </w:rPr>
          <w:tab/>
        </w:r>
        <w:r w:rsidR="004E10EA" w:rsidRPr="004E10EA">
          <w:rPr>
            <w:rFonts w:cs="TH Sarabun New"/>
            <w:noProof/>
            <w:webHidden/>
            <w:szCs w:val="32"/>
          </w:rPr>
          <w:fldChar w:fldCharType="begin"/>
        </w:r>
        <w:r w:rsidR="004E10EA" w:rsidRPr="004E10EA">
          <w:rPr>
            <w:rFonts w:cs="TH Sarabun New"/>
            <w:noProof/>
            <w:webHidden/>
            <w:szCs w:val="32"/>
          </w:rPr>
          <w:instrText xml:space="preserve"> PAGEREF _Toc7165184 \h </w:instrText>
        </w:r>
        <w:r w:rsidR="004E10EA" w:rsidRPr="004E10EA">
          <w:rPr>
            <w:rFonts w:cs="TH Sarabun New"/>
            <w:noProof/>
            <w:webHidden/>
            <w:szCs w:val="32"/>
          </w:rPr>
        </w:r>
        <w:r w:rsidR="004E10EA" w:rsidRPr="004E10EA">
          <w:rPr>
            <w:rFonts w:cs="TH Sarabun New"/>
            <w:noProof/>
            <w:webHidden/>
            <w:szCs w:val="32"/>
          </w:rPr>
          <w:fldChar w:fldCharType="separate"/>
        </w:r>
        <w:r w:rsidR="0018082B">
          <w:rPr>
            <w:rFonts w:cs="TH Sarabun New"/>
            <w:noProof/>
            <w:webHidden/>
            <w:szCs w:val="32"/>
            <w:cs/>
          </w:rPr>
          <w:t>1</w:t>
        </w:r>
        <w:r w:rsidR="004E10EA" w:rsidRPr="004E10EA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4EE72D88" w14:textId="77777777" w:rsidR="004E10EA" w:rsidRPr="004E10EA" w:rsidRDefault="004A7863" w:rsidP="004E10EA">
      <w:pPr>
        <w:pStyle w:val="21"/>
        <w:tabs>
          <w:tab w:val="left" w:pos="1760"/>
          <w:tab w:val="right" w:leader="dot" w:pos="8296"/>
        </w:tabs>
        <w:ind w:firstLine="0"/>
        <w:rPr>
          <w:rFonts w:eastAsiaTheme="minorEastAsia" w:cs="TH Sarabun New"/>
          <w:noProof/>
          <w:szCs w:val="32"/>
        </w:rPr>
      </w:pPr>
      <w:hyperlink w:anchor="_Toc7165185" w:history="1">
        <w:r w:rsidR="004E10EA" w:rsidRPr="004E10EA">
          <w:rPr>
            <w:rStyle w:val="a7"/>
            <w:rFonts w:cs="TH Sarabun New"/>
            <w:noProof/>
            <w:szCs w:val="32"/>
          </w:rPr>
          <w:t>1</w:t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.</w:t>
        </w:r>
        <w:r w:rsidR="004E10EA" w:rsidRPr="004E10EA">
          <w:rPr>
            <w:rStyle w:val="a7"/>
            <w:rFonts w:cs="TH Sarabun New"/>
            <w:noProof/>
            <w:szCs w:val="32"/>
          </w:rPr>
          <w:t>4</w:t>
        </w:r>
        <w:r w:rsidR="004E10EA" w:rsidRPr="004E10EA">
          <w:rPr>
            <w:rFonts w:eastAsiaTheme="minorEastAsia" w:cs="TH Sarabun New"/>
            <w:noProof/>
            <w:szCs w:val="32"/>
          </w:rPr>
          <w:tab/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เครื่องมือที่ใช้</w:t>
        </w:r>
        <w:r w:rsidR="004E10EA" w:rsidRPr="004E10EA">
          <w:rPr>
            <w:rFonts w:cs="TH Sarabun New"/>
            <w:noProof/>
            <w:webHidden/>
            <w:szCs w:val="32"/>
          </w:rPr>
          <w:tab/>
        </w:r>
        <w:r w:rsidR="004E10EA" w:rsidRPr="004E10EA">
          <w:rPr>
            <w:rFonts w:cs="TH Sarabun New"/>
            <w:noProof/>
            <w:webHidden/>
            <w:szCs w:val="32"/>
          </w:rPr>
          <w:fldChar w:fldCharType="begin"/>
        </w:r>
        <w:r w:rsidR="004E10EA" w:rsidRPr="004E10EA">
          <w:rPr>
            <w:rFonts w:cs="TH Sarabun New"/>
            <w:noProof/>
            <w:webHidden/>
            <w:szCs w:val="32"/>
          </w:rPr>
          <w:instrText xml:space="preserve"> PAGEREF _Toc7165185 \h </w:instrText>
        </w:r>
        <w:r w:rsidR="004E10EA" w:rsidRPr="004E10EA">
          <w:rPr>
            <w:rFonts w:cs="TH Sarabun New"/>
            <w:noProof/>
            <w:webHidden/>
            <w:szCs w:val="32"/>
          </w:rPr>
        </w:r>
        <w:r w:rsidR="004E10EA" w:rsidRPr="004E10EA">
          <w:rPr>
            <w:rFonts w:cs="TH Sarabun New"/>
            <w:noProof/>
            <w:webHidden/>
            <w:szCs w:val="32"/>
          </w:rPr>
          <w:fldChar w:fldCharType="separate"/>
        </w:r>
        <w:r w:rsidR="0018082B">
          <w:rPr>
            <w:rFonts w:cs="TH Sarabun New"/>
            <w:noProof/>
            <w:webHidden/>
            <w:szCs w:val="32"/>
            <w:cs/>
          </w:rPr>
          <w:t>1</w:t>
        </w:r>
        <w:r w:rsidR="004E10EA" w:rsidRPr="004E10EA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15CAA675" w14:textId="77777777" w:rsidR="004E10EA" w:rsidRPr="004E10EA" w:rsidRDefault="004A7863" w:rsidP="004E10EA">
      <w:pPr>
        <w:pStyle w:val="21"/>
        <w:tabs>
          <w:tab w:val="left" w:pos="1760"/>
          <w:tab w:val="right" w:leader="dot" w:pos="8296"/>
        </w:tabs>
        <w:ind w:firstLine="0"/>
        <w:rPr>
          <w:rFonts w:eastAsiaTheme="minorEastAsia" w:cs="TH Sarabun New"/>
          <w:noProof/>
          <w:szCs w:val="32"/>
        </w:rPr>
      </w:pPr>
      <w:hyperlink w:anchor="_Toc7165186" w:history="1">
        <w:r w:rsidR="004E10EA" w:rsidRPr="004E10EA">
          <w:rPr>
            <w:rStyle w:val="a7"/>
            <w:rFonts w:cs="TH Sarabun New"/>
            <w:noProof/>
            <w:szCs w:val="32"/>
          </w:rPr>
          <w:t>1</w:t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.</w:t>
        </w:r>
        <w:r w:rsidR="004E10EA" w:rsidRPr="004E10EA">
          <w:rPr>
            <w:rStyle w:val="a7"/>
            <w:rFonts w:cs="TH Sarabun New"/>
            <w:noProof/>
            <w:szCs w:val="32"/>
          </w:rPr>
          <w:t>5</w:t>
        </w:r>
        <w:r w:rsidR="004E10EA" w:rsidRPr="004E10EA">
          <w:rPr>
            <w:rFonts w:eastAsiaTheme="minorEastAsia" w:cs="TH Sarabun New"/>
            <w:noProof/>
            <w:szCs w:val="32"/>
          </w:rPr>
          <w:tab/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ขั้นตอนการดำเนินงาน</w:t>
        </w:r>
        <w:r w:rsidR="004E10EA" w:rsidRPr="004E10EA">
          <w:rPr>
            <w:rFonts w:cs="TH Sarabun New"/>
            <w:noProof/>
            <w:webHidden/>
            <w:szCs w:val="32"/>
          </w:rPr>
          <w:tab/>
        </w:r>
        <w:r w:rsidR="004E10EA" w:rsidRPr="004E10EA">
          <w:rPr>
            <w:rFonts w:cs="TH Sarabun New"/>
            <w:noProof/>
            <w:webHidden/>
            <w:szCs w:val="32"/>
          </w:rPr>
          <w:fldChar w:fldCharType="begin"/>
        </w:r>
        <w:r w:rsidR="004E10EA" w:rsidRPr="004E10EA">
          <w:rPr>
            <w:rFonts w:cs="TH Sarabun New"/>
            <w:noProof/>
            <w:webHidden/>
            <w:szCs w:val="32"/>
          </w:rPr>
          <w:instrText xml:space="preserve"> PAGEREF _Toc7165186 \h </w:instrText>
        </w:r>
        <w:r w:rsidR="004E10EA" w:rsidRPr="004E10EA">
          <w:rPr>
            <w:rFonts w:cs="TH Sarabun New"/>
            <w:noProof/>
            <w:webHidden/>
            <w:szCs w:val="32"/>
          </w:rPr>
        </w:r>
        <w:r w:rsidR="004E10EA" w:rsidRPr="004E10EA">
          <w:rPr>
            <w:rFonts w:cs="TH Sarabun New"/>
            <w:noProof/>
            <w:webHidden/>
            <w:szCs w:val="32"/>
          </w:rPr>
          <w:fldChar w:fldCharType="separate"/>
        </w:r>
        <w:r w:rsidR="0018082B">
          <w:rPr>
            <w:rFonts w:cs="TH Sarabun New"/>
            <w:noProof/>
            <w:webHidden/>
            <w:szCs w:val="32"/>
            <w:cs/>
          </w:rPr>
          <w:t>1</w:t>
        </w:r>
        <w:r w:rsidR="004E10EA" w:rsidRPr="004E10EA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1A608723" w14:textId="77777777" w:rsidR="004E10EA" w:rsidRPr="004E10EA" w:rsidRDefault="004A7863" w:rsidP="004E10EA">
      <w:pPr>
        <w:pStyle w:val="21"/>
        <w:tabs>
          <w:tab w:val="left" w:pos="1760"/>
          <w:tab w:val="right" w:leader="dot" w:pos="8296"/>
        </w:tabs>
        <w:ind w:firstLine="0"/>
        <w:rPr>
          <w:rFonts w:eastAsiaTheme="minorEastAsia" w:cs="TH Sarabun New"/>
          <w:noProof/>
          <w:szCs w:val="32"/>
        </w:rPr>
      </w:pPr>
      <w:hyperlink w:anchor="_Toc7165187" w:history="1">
        <w:r w:rsidR="004E10EA" w:rsidRPr="004E10EA">
          <w:rPr>
            <w:rStyle w:val="a7"/>
            <w:rFonts w:cs="TH Sarabun New"/>
            <w:noProof/>
            <w:szCs w:val="32"/>
          </w:rPr>
          <w:t>1</w:t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.</w:t>
        </w:r>
        <w:r w:rsidR="004E10EA" w:rsidRPr="004E10EA">
          <w:rPr>
            <w:rStyle w:val="a7"/>
            <w:rFonts w:cs="TH Sarabun New"/>
            <w:noProof/>
            <w:szCs w:val="32"/>
          </w:rPr>
          <w:t>6</w:t>
        </w:r>
        <w:r w:rsidR="004E10EA" w:rsidRPr="004E10EA">
          <w:rPr>
            <w:rFonts w:eastAsiaTheme="minorEastAsia" w:cs="TH Sarabun New"/>
            <w:noProof/>
            <w:szCs w:val="32"/>
          </w:rPr>
          <w:tab/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แผนการดำเนินงาน</w:t>
        </w:r>
        <w:r w:rsidR="004E10EA" w:rsidRPr="004E10EA">
          <w:rPr>
            <w:rFonts w:cs="TH Sarabun New"/>
            <w:noProof/>
            <w:webHidden/>
            <w:szCs w:val="32"/>
          </w:rPr>
          <w:tab/>
        </w:r>
        <w:r w:rsidR="004E10EA" w:rsidRPr="004E10EA">
          <w:rPr>
            <w:rFonts w:cs="TH Sarabun New"/>
            <w:noProof/>
            <w:webHidden/>
            <w:szCs w:val="32"/>
          </w:rPr>
          <w:fldChar w:fldCharType="begin"/>
        </w:r>
        <w:r w:rsidR="004E10EA" w:rsidRPr="004E10EA">
          <w:rPr>
            <w:rFonts w:cs="TH Sarabun New"/>
            <w:noProof/>
            <w:webHidden/>
            <w:szCs w:val="32"/>
          </w:rPr>
          <w:instrText xml:space="preserve"> PAGEREF _Toc7165187 \h </w:instrText>
        </w:r>
        <w:r w:rsidR="004E10EA" w:rsidRPr="004E10EA">
          <w:rPr>
            <w:rFonts w:cs="TH Sarabun New"/>
            <w:noProof/>
            <w:webHidden/>
            <w:szCs w:val="32"/>
          </w:rPr>
        </w:r>
        <w:r w:rsidR="004E10EA" w:rsidRPr="004E10EA">
          <w:rPr>
            <w:rFonts w:cs="TH Sarabun New"/>
            <w:noProof/>
            <w:webHidden/>
            <w:szCs w:val="32"/>
          </w:rPr>
          <w:fldChar w:fldCharType="separate"/>
        </w:r>
        <w:r w:rsidR="0018082B">
          <w:rPr>
            <w:rFonts w:cs="TH Sarabun New"/>
            <w:noProof/>
            <w:webHidden/>
            <w:szCs w:val="32"/>
            <w:cs/>
          </w:rPr>
          <w:t>1</w:t>
        </w:r>
        <w:r w:rsidR="004E10EA" w:rsidRPr="004E10EA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42CF8C6" w14:textId="77777777" w:rsidR="004E10EA" w:rsidRPr="004E10EA" w:rsidRDefault="004A7863" w:rsidP="004E10EA">
      <w:pPr>
        <w:pStyle w:val="21"/>
        <w:tabs>
          <w:tab w:val="left" w:pos="1760"/>
          <w:tab w:val="right" w:leader="dot" w:pos="8296"/>
        </w:tabs>
        <w:ind w:firstLine="0"/>
        <w:rPr>
          <w:rFonts w:eastAsiaTheme="minorEastAsia" w:cs="TH Sarabun New"/>
          <w:noProof/>
          <w:szCs w:val="32"/>
        </w:rPr>
      </w:pPr>
      <w:hyperlink w:anchor="_Toc7165188" w:history="1">
        <w:r w:rsidR="004E10EA" w:rsidRPr="004E10EA">
          <w:rPr>
            <w:rStyle w:val="a7"/>
            <w:rFonts w:cs="TH Sarabun New"/>
            <w:noProof/>
            <w:szCs w:val="32"/>
          </w:rPr>
          <w:t>1</w:t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.</w:t>
        </w:r>
        <w:r w:rsidR="004E10EA" w:rsidRPr="004E10EA">
          <w:rPr>
            <w:rStyle w:val="a7"/>
            <w:rFonts w:cs="TH Sarabun New"/>
            <w:noProof/>
            <w:szCs w:val="32"/>
          </w:rPr>
          <w:t>7</w:t>
        </w:r>
        <w:r w:rsidR="004E10EA" w:rsidRPr="004E10EA">
          <w:rPr>
            <w:rFonts w:eastAsiaTheme="minorEastAsia" w:cs="TH Sarabun New"/>
            <w:noProof/>
            <w:szCs w:val="32"/>
          </w:rPr>
          <w:tab/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ประโยชน์ที่คาดว่าจะได้รับ</w:t>
        </w:r>
        <w:r w:rsidR="004E10EA" w:rsidRPr="004E10EA">
          <w:rPr>
            <w:rFonts w:cs="TH Sarabun New"/>
            <w:noProof/>
            <w:webHidden/>
            <w:szCs w:val="32"/>
          </w:rPr>
          <w:tab/>
        </w:r>
        <w:r w:rsidR="004E10EA" w:rsidRPr="004E10EA">
          <w:rPr>
            <w:rFonts w:cs="TH Sarabun New"/>
            <w:noProof/>
            <w:webHidden/>
            <w:szCs w:val="32"/>
          </w:rPr>
          <w:fldChar w:fldCharType="begin"/>
        </w:r>
        <w:r w:rsidR="004E10EA" w:rsidRPr="004E10EA">
          <w:rPr>
            <w:rFonts w:cs="TH Sarabun New"/>
            <w:noProof/>
            <w:webHidden/>
            <w:szCs w:val="32"/>
          </w:rPr>
          <w:instrText xml:space="preserve"> PAGEREF _Toc7165188 \h </w:instrText>
        </w:r>
        <w:r w:rsidR="004E10EA" w:rsidRPr="004E10EA">
          <w:rPr>
            <w:rFonts w:cs="TH Sarabun New"/>
            <w:noProof/>
            <w:webHidden/>
            <w:szCs w:val="32"/>
          </w:rPr>
        </w:r>
        <w:r w:rsidR="004E10EA" w:rsidRPr="004E10EA">
          <w:rPr>
            <w:rFonts w:cs="TH Sarabun New"/>
            <w:noProof/>
            <w:webHidden/>
            <w:szCs w:val="32"/>
          </w:rPr>
          <w:fldChar w:fldCharType="separate"/>
        </w:r>
        <w:r w:rsidR="0018082B">
          <w:rPr>
            <w:rFonts w:cs="TH Sarabun New"/>
            <w:noProof/>
            <w:webHidden/>
            <w:szCs w:val="32"/>
            <w:cs/>
          </w:rPr>
          <w:t>1</w:t>
        </w:r>
        <w:r w:rsidR="004E10EA" w:rsidRPr="004E10EA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4C507A1A" w14:textId="77777777" w:rsidR="004E10EA" w:rsidRPr="004E10EA" w:rsidRDefault="004A7863" w:rsidP="004E10EA">
      <w:pPr>
        <w:pStyle w:val="11"/>
        <w:tabs>
          <w:tab w:val="right" w:leader="dot" w:pos="8296"/>
        </w:tabs>
        <w:ind w:firstLine="0"/>
        <w:rPr>
          <w:rFonts w:eastAsiaTheme="minorEastAsia" w:cs="TH Sarabun New"/>
          <w:noProof/>
          <w:szCs w:val="32"/>
        </w:rPr>
      </w:pPr>
      <w:hyperlink w:anchor="_Toc7165189" w:history="1">
        <w:r w:rsidR="004E10EA" w:rsidRPr="004E10EA">
          <w:rPr>
            <w:rStyle w:val="a7"/>
            <w:rFonts w:cs="TH Sarabun New"/>
            <w:noProof/>
            <w:szCs w:val="32"/>
            <w:cs/>
          </w:rPr>
          <w:t xml:space="preserve">บทที่ </w:t>
        </w:r>
        <w:r w:rsidR="004E10EA" w:rsidRPr="004E10EA">
          <w:rPr>
            <w:rStyle w:val="a7"/>
            <w:rFonts w:cs="TH Sarabun New"/>
            <w:noProof/>
            <w:szCs w:val="32"/>
          </w:rPr>
          <w:t>2</w:t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. ทฤษฎีและผลงานที่เกี่ยวข้อง</w:t>
        </w:r>
        <w:r w:rsidR="004E10EA" w:rsidRPr="004E10EA">
          <w:rPr>
            <w:rFonts w:cs="TH Sarabun New"/>
            <w:noProof/>
            <w:webHidden/>
            <w:szCs w:val="32"/>
          </w:rPr>
          <w:tab/>
        </w:r>
        <w:r w:rsidR="004E10EA" w:rsidRPr="004E10EA">
          <w:rPr>
            <w:rFonts w:cs="TH Sarabun New"/>
            <w:noProof/>
            <w:webHidden/>
            <w:szCs w:val="32"/>
          </w:rPr>
          <w:fldChar w:fldCharType="begin"/>
        </w:r>
        <w:r w:rsidR="004E10EA" w:rsidRPr="004E10EA">
          <w:rPr>
            <w:rFonts w:cs="TH Sarabun New"/>
            <w:noProof/>
            <w:webHidden/>
            <w:szCs w:val="32"/>
          </w:rPr>
          <w:instrText xml:space="preserve"> PAGEREF _Toc7165189 \h </w:instrText>
        </w:r>
        <w:r w:rsidR="004E10EA" w:rsidRPr="004E10EA">
          <w:rPr>
            <w:rFonts w:cs="TH Sarabun New"/>
            <w:noProof/>
            <w:webHidden/>
            <w:szCs w:val="32"/>
          </w:rPr>
        </w:r>
        <w:r w:rsidR="004E10EA" w:rsidRPr="004E10EA">
          <w:rPr>
            <w:rFonts w:cs="TH Sarabun New"/>
            <w:noProof/>
            <w:webHidden/>
            <w:szCs w:val="32"/>
          </w:rPr>
          <w:fldChar w:fldCharType="separate"/>
        </w:r>
        <w:r w:rsidR="0018082B">
          <w:rPr>
            <w:rFonts w:cs="TH Sarabun New"/>
            <w:noProof/>
            <w:webHidden/>
            <w:szCs w:val="32"/>
            <w:cs/>
          </w:rPr>
          <w:t>1</w:t>
        </w:r>
        <w:r w:rsidR="004E10EA" w:rsidRPr="004E10EA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46691DCC" w14:textId="77777777" w:rsidR="004E10EA" w:rsidRPr="004E10EA" w:rsidRDefault="004A7863" w:rsidP="004E10EA">
      <w:pPr>
        <w:pStyle w:val="21"/>
        <w:tabs>
          <w:tab w:val="left" w:pos="1760"/>
          <w:tab w:val="right" w:leader="dot" w:pos="8296"/>
        </w:tabs>
        <w:ind w:firstLine="0"/>
        <w:rPr>
          <w:rFonts w:eastAsiaTheme="minorEastAsia" w:cs="TH Sarabun New"/>
          <w:noProof/>
          <w:szCs w:val="32"/>
        </w:rPr>
      </w:pPr>
      <w:hyperlink w:anchor="_Toc7165190" w:history="1">
        <w:r w:rsidR="004E10EA" w:rsidRPr="004E10EA">
          <w:rPr>
            <w:rStyle w:val="a7"/>
            <w:rFonts w:cs="TH Sarabun New"/>
            <w:noProof/>
            <w:szCs w:val="32"/>
          </w:rPr>
          <w:t>2</w:t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.</w:t>
        </w:r>
        <w:r w:rsidR="004E10EA" w:rsidRPr="004E10EA">
          <w:rPr>
            <w:rStyle w:val="a7"/>
            <w:rFonts w:cs="TH Sarabun New"/>
            <w:noProof/>
            <w:szCs w:val="32"/>
          </w:rPr>
          <w:t>1</w:t>
        </w:r>
        <w:r w:rsidR="004E10EA" w:rsidRPr="004E10EA">
          <w:rPr>
            <w:rFonts w:eastAsiaTheme="minorEastAsia" w:cs="TH Sarabun New"/>
            <w:noProof/>
            <w:szCs w:val="32"/>
          </w:rPr>
          <w:tab/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ทฤษฎีทั่วไป</w:t>
        </w:r>
        <w:r w:rsidR="004E10EA" w:rsidRPr="004E10EA">
          <w:rPr>
            <w:rFonts w:cs="TH Sarabun New"/>
            <w:noProof/>
            <w:webHidden/>
            <w:szCs w:val="32"/>
          </w:rPr>
          <w:tab/>
        </w:r>
        <w:r w:rsidR="004E10EA" w:rsidRPr="004E10EA">
          <w:rPr>
            <w:rFonts w:cs="TH Sarabun New"/>
            <w:noProof/>
            <w:webHidden/>
            <w:szCs w:val="32"/>
          </w:rPr>
          <w:fldChar w:fldCharType="begin"/>
        </w:r>
        <w:r w:rsidR="004E10EA" w:rsidRPr="004E10EA">
          <w:rPr>
            <w:rFonts w:cs="TH Sarabun New"/>
            <w:noProof/>
            <w:webHidden/>
            <w:szCs w:val="32"/>
          </w:rPr>
          <w:instrText xml:space="preserve"> PAGEREF _Toc7165190 \h </w:instrText>
        </w:r>
        <w:r w:rsidR="004E10EA" w:rsidRPr="004E10EA">
          <w:rPr>
            <w:rFonts w:cs="TH Sarabun New"/>
            <w:noProof/>
            <w:webHidden/>
            <w:szCs w:val="32"/>
          </w:rPr>
        </w:r>
        <w:r w:rsidR="004E10EA" w:rsidRPr="004E10EA">
          <w:rPr>
            <w:rFonts w:cs="TH Sarabun New"/>
            <w:noProof/>
            <w:webHidden/>
            <w:szCs w:val="32"/>
          </w:rPr>
          <w:fldChar w:fldCharType="separate"/>
        </w:r>
        <w:r w:rsidR="0018082B">
          <w:rPr>
            <w:rFonts w:cs="TH Sarabun New"/>
            <w:noProof/>
            <w:webHidden/>
            <w:szCs w:val="32"/>
            <w:cs/>
          </w:rPr>
          <w:t>1</w:t>
        </w:r>
        <w:r w:rsidR="004E10EA" w:rsidRPr="004E10EA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49A8F998" w14:textId="77777777" w:rsidR="004E10EA" w:rsidRPr="004E10EA" w:rsidRDefault="004A7863" w:rsidP="004E10EA">
      <w:pPr>
        <w:pStyle w:val="21"/>
        <w:tabs>
          <w:tab w:val="left" w:pos="1760"/>
          <w:tab w:val="right" w:leader="dot" w:pos="8296"/>
        </w:tabs>
        <w:ind w:firstLine="0"/>
        <w:rPr>
          <w:rFonts w:eastAsiaTheme="minorEastAsia" w:cs="TH Sarabun New"/>
          <w:noProof/>
          <w:szCs w:val="32"/>
        </w:rPr>
      </w:pPr>
      <w:hyperlink w:anchor="_Toc7165191" w:history="1">
        <w:r w:rsidR="004E10EA" w:rsidRPr="004E10EA">
          <w:rPr>
            <w:rStyle w:val="a7"/>
            <w:rFonts w:cs="TH Sarabun New"/>
            <w:noProof/>
            <w:szCs w:val="32"/>
          </w:rPr>
          <w:t>2</w:t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.</w:t>
        </w:r>
        <w:r w:rsidR="004E10EA" w:rsidRPr="004E10EA">
          <w:rPr>
            <w:rStyle w:val="a7"/>
            <w:rFonts w:cs="TH Sarabun New"/>
            <w:noProof/>
            <w:szCs w:val="32"/>
          </w:rPr>
          <w:t>2</w:t>
        </w:r>
        <w:r w:rsidR="004E10EA" w:rsidRPr="004E10EA">
          <w:rPr>
            <w:rFonts w:eastAsiaTheme="minorEastAsia" w:cs="TH Sarabun New"/>
            <w:noProof/>
            <w:szCs w:val="32"/>
          </w:rPr>
          <w:tab/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ทฤษฎีด้านจิตวิทยาในการผลิตสื่อมัลติมีเดียนี้</w:t>
        </w:r>
        <w:r w:rsidR="004E10EA" w:rsidRPr="004E10EA">
          <w:rPr>
            <w:rFonts w:cs="TH Sarabun New"/>
            <w:noProof/>
            <w:webHidden/>
            <w:szCs w:val="32"/>
          </w:rPr>
          <w:tab/>
        </w:r>
        <w:r w:rsidR="004E10EA" w:rsidRPr="004E10EA">
          <w:rPr>
            <w:rFonts w:cs="TH Sarabun New"/>
            <w:noProof/>
            <w:webHidden/>
            <w:szCs w:val="32"/>
          </w:rPr>
          <w:fldChar w:fldCharType="begin"/>
        </w:r>
        <w:r w:rsidR="004E10EA" w:rsidRPr="004E10EA">
          <w:rPr>
            <w:rFonts w:cs="TH Sarabun New"/>
            <w:noProof/>
            <w:webHidden/>
            <w:szCs w:val="32"/>
          </w:rPr>
          <w:instrText xml:space="preserve"> PAGEREF _Toc7165191 \h </w:instrText>
        </w:r>
        <w:r w:rsidR="004E10EA" w:rsidRPr="004E10EA">
          <w:rPr>
            <w:rFonts w:cs="TH Sarabun New"/>
            <w:noProof/>
            <w:webHidden/>
            <w:szCs w:val="32"/>
          </w:rPr>
        </w:r>
        <w:r w:rsidR="004E10EA" w:rsidRPr="004E10EA">
          <w:rPr>
            <w:rFonts w:cs="TH Sarabun New"/>
            <w:noProof/>
            <w:webHidden/>
            <w:szCs w:val="32"/>
          </w:rPr>
          <w:fldChar w:fldCharType="separate"/>
        </w:r>
        <w:r w:rsidR="0018082B">
          <w:rPr>
            <w:rFonts w:cs="TH Sarabun New"/>
            <w:noProof/>
            <w:webHidden/>
            <w:szCs w:val="32"/>
            <w:cs/>
          </w:rPr>
          <w:t>1</w:t>
        </w:r>
        <w:r w:rsidR="004E10EA" w:rsidRPr="004E10EA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27C17EE" w14:textId="77777777" w:rsidR="004E10EA" w:rsidRPr="004E10EA" w:rsidRDefault="004A7863" w:rsidP="004E10EA">
      <w:pPr>
        <w:pStyle w:val="21"/>
        <w:tabs>
          <w:tab w:val="left" w:pos="1760"/>
          <w:tab w:val="right" w:leader="dot" w:pos="8296"/>
        </w:tabs>
        <w:ind w:firstLine="0"/>
        <w:rPr>
          <w:rFonts w:eastAsiaTheme="minorEastAsia" w:cs="TH Sarabun New"/>
          <w:noProof/>
          <w:szCs w:val="32"/>
        </w:rPr>
      </w:pPr>
      <w:hyperlink w:anchor="_Toc7165192" w:history="1">
        <w:r w:rsidR="004E10EA" w:rsidRPr="004E10EA">
          <w:rPr>
            <w:rStyle w:val="a7"/>
            <w:rFonts w:cs="TH Sarabun New"/>
            <w:noProof/>
            <w:szCs w:val="32"/>
          </w:rPr>
          <w:t>2</w:t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.</w:t>
        </w:r>
        <w:r w:rsidR="004E10EA" w:rsidRPr="004E10EA">
          <w:rPr>
            <w:rStyle w:val="a7"/>
            <w:rFonts w:cs="TH Sarabun New"/>
            <w:noProof/>
            <w:szCs w:val="32"/>
          </w:rPr>
          <w:t>3</w:t>
        </w:r>
        <w:r w:rsidR="004E10EA" w:rsidRPr="004E10EA">
          <w:rPr>
            <w:rFonts w:eastAsiaTheme="minorEastAsia" w:cs="TH Sarabun New"/>
            <w:noProof/>
            <w:szCs w:val="32"/>
          </w:rPr>
          <w:tab/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ผลงานของผู้อื่นที่เกี่ยวข้อง</w:t>
        </w:r>
        <w:r w:rsidR="004E10EA" w:rsidRPr="004E10EA">
          <w:rPr>
            <w:rFonts w:cs="TH Sarabun New"/>
            <w:noProof/>
            <w:webHidden/>
            <w:szCs w:val="32"/>
          </w:rPr>
          <w:tab/>
        </w:r>
        <w:r w:rsidR="004E10EA" w:rsidRPr="004E10EA">
          <w:rPr>
            <w:rFonts w:cs="TH Sarabun New"/>
            <w:noProof/>
            <w:webHidden/>
            <w:szCs w:val="32"/>
          </w:rPr>
          <w:fldChar w:fldCharType="begin"/>
        </w:r>
        <w:r w:rsidR="004E10EA" w:rsidRPr="004E10EA">
          <w:rPr>
            <w:rFonts w:cs="TH Sarabun New"/>
            <w:noProof/>
            <w:webHidden/>
            <w:szCs w:val="32"/>
          </w:rPr>
          <w:instrText xml:space="preserve"> PAGEREF _Toc7165192 \h </w:instrText>
        </w:r>
        <w:r w:rsidR="004E10EA" w:rsidRPr="004E10EA">
          <w:rPr>
            <w:rFonts w:cs="TH Sarabun New"/>
            <w:noProof/>
            <w:webHidden/>
            <w:szCs w:val="32"/>
          </w:rPr>
        </w:r>
        <w:r w:rsidR="004E10EA" w:rsidRPr="004E10EA">
          <w:rPr>
            <w:rFonts w:cs="TH Sarabun New"/>
            <w:noProof/>
            <w:webHidden/>
            <w:szCs w:val="32"/>
          </w:rPr>
          <w:fldChar w:fldCharType="separate"/>
        </w:r>
        <w:r w:rsidR="0018082B">
          <w:rPr>
            <w:rFonts w:cs="TH Sarabun New"/>
            <w:noProof/>
            <w:webHidden/>
            <w:szCs w:val="32"/>
            <w:cs/>
          </w:rPr>
          <w:t>1</w:t>
        </w:r>
        <w:r w:rsidR="004E10EA" w:rsidRPr="004E10EA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1DAEEBE4" w14:textId="77777777" w:rsidR="004E10EA" w:rsidRPr="004E10EA" w:rsidRDefault="004A7863" w:rsidP="004E10EA">
      <w:pPr>
        <w:pStyle w:val="31"/>
        <w:rPr>
          <w:rFonts w:eastAsiaTheme="minorEastAsia" w:cs="TH Sarabun New"/>
          <w:noProof/>
          <w:szCs w:val="32"/>
        </w:rPr>
      </w:pPr>
      <w:hyperlink w:anchor="_Toc7165193" w:history="1">
        <w:r w:rsidR="004E10EA" w:rsidRPr="004E10EA">
          <w:rPr>
            <w:rStyle w:val="a7"/>
            <w:rFonts w:cs="TH Sarabun New"/>
            <w:noProof/>
            <w:szCs w:val="32"/>
          </w:rPr>
          <w:t>2</w:t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.</w:t>
        </w:r>
        <w:r w:rsidR="004E10EA" w:rsidRPr="004E10EA">
          <w:rPr>
            <w:rStyle w:val="a7"/>
            <w:rFonts w:cs="TH Sarabun New"/>
            <w:noProof/>
            <w:szCs w:val="32"/>
          </w:rPr>
          <w:t>3</w:t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.</w:t>
        </w:r>
        <w:r w:rsidR="004E10EA" w:rsidRPr="004E10EA">
          <w:rPr>
            <w:rStyle w:val="a7"/>
            <w:rFonts w:cs="TH Sarabun New"/>
            <w:noProof/>
            <w:szCs w:val="32"/>
          </w:rPr>
          <w:t>1</w:t>
        </w:r>
        <w:r w:rsidR="004E10EA" w:rsidRPr="004E10EA">
          <w:rPr>
            <w:rFonts w:eastAsiaTheme="minorEastAsia" w:cs="TH Sarabun New"/>
            <w:noProof/>
            <w:szCs w:val="32"/>
          </w:rPr>
          <w:tab/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ข้อเด่น</w:t>
        </w:r>
        <w:r w:rsidR="004E10EA" w:rsidRPr="004E10EA">
          <w:rPr>
            <w:rFonts w:cs="TH Sarabun New"/>
            <w:noProof/>
            <w:webHidden/>
            <w:szCs w:val="32"/>
          </w:rPr>
          <w:tab/>
        </w:r>
        <w:r w:rsidR="004E10EA" w:rsidRPr="004E10EA">
          <w:rPr>
            <w:rFonts w:cs="TH Sarabun New"/>
            <w:noProof/>
            <w:webHidden/>
            <w:szCs w:val="32"/>
          </w:rPr>
          <w:fldChar w:fldCharType="begin"/>
        </w:r>
        <w:r w:rsidR="004E10EA" w:rsidRPr="004E10EA">
          <w:rPr>
            <w:rFonts w:cs="TH Sarabun New"/>
            <w:noProof/>
            <w:webHidden/>
            <w:szCs w:val="32"/>
          </w:rPr>
          <w:instrText xml:space="preserve"> PAGEREF _Toc7165193 \h </w:instrText>
        </w:r>
        <w:r w:rsidR="004E10EA" w:rsidRPr="004E10EA">
          <w:rPr>
            <w:rFonts w:cs="TH Sarabun New"/>
            <w:noProof/>
            <w:webHidden/>
            <w:szCs w:val="32"/>
          </w:rPr>
        </w:r>
        <w:r w:rsidR="004E10EA" w:rsidRPr="004E10EA">
          <w:rPr>
            <w:rFonts w:cs="TH Sarabun New"/>
            <w:noProof/>
            <w:webHidden/>
            <w:szCs w:val="32"/>
          </w:rPr>
          <w:fldChar w:fldCharType="separate"/>
        </w:r>
        <w:r w:rsidR="0018082B">
          <w:rPr>
            <w:rFonts w:cs="TH Sarabun New"/>
            <w:noProof/>
            <w:webHidden/>
            <w:szCs w:val="32"/>
            <w:cs/>
          </w:rPr>
          <w:t>1</w:t>
        </w:r>
        <w:r w:rsidR="004E10EA" w:rsidRPr="004E10EA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A9C48FE" w14:textId="77777777" w:rsidR="004E10EA" w:rsidRPr="004E10EA" w:rsidRDefault="004A7863" w:rsidP="004E10EA">
      <w:pPr>
        <w:pStyle w:val="31"/>
        <w:rPr>
          <w:rFonts w:eastAsiaTheme="minorEastAsia" w:cs="TH Sarabun New"/>
          <w:noProof/>
          <w:szCs w:val="32"/>
        </w:rPr>
      </w:pPr>
      <w:hyperlink w:anchor="_Toc7165194" w:history="1">
        <w:r w:rsidR="004E10EA" w:rsidRPr="004E10EA">
          <w:rPr>
            <w:rStyle w:val="a7"/>
            <w:rFonts w:cs="TH Sarabun New"/>
            <w:noProof/>
            <w:szCs w:val="32"/>
          </w:rPr>
          <w:t>2</w:t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.</w:t>
        </w:r>
        <w:r w:rsidR="004E10EA" w:rsidRPr="004E10EA">
          <w:rPr>
            <w:rStyle w:val="a7"/>
            <w:rFonts w:cs="TH Sarabun New"/>
            <w:noProof/>
            <w:szCs w:val="32"/>
          </w:rPr>
          <w:t>3</w:t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.</w:t>
        </w:r>
        <w:r w:rsidR="004E10EA" w:rsidRPr="004E10EA">
          <w:rPr>
            <w:rStyle w:val="a7"/>
            <w:rFonts w:cs="TH Sarabun New"/>
            <w:noProof/>
            <w:szCs w:val="32"/>
          </w:rPr>
          <w:t>2</w:t>
        </w:r>
        <w:r w:rsidR="004E10EA" w:rsidRPr="004E10EA">
          <w:rPr>
            <w:rFonts w:eastAsiaTheme="minorEastAsia" w:cs="TH Sarabun New"/>
            <w:noProof/>
            <w:szCs w:val="32"/>
          </w:rPr>
          <w:tab/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ข้อด้อย</w:t>
        </w:r>
        <w:r w:rsidR="004E10EA" w:rsidRPr="004E10EA">
          <w:rPr>
            <w:rFonts w:cs="TH Sarabun New"/>
            <w:noProof/>
            <w:webHidden/>
            <w:szCs w:val="32"/>
          </w:rPr>
          <w:tab/>
        </w:r>
        <w:r w:rsidR="004E10EA" w:rsidRPr="004E10EA">
          <w:rPr>
            <w:rFonts w:cs="TH Sarabun New"/>
            <w:noProof/>
            <w:webHidden/>
            <w:szCs w:val="32"/>
          </w:rPr>
          <w:fldChar w:fldCharType="begin"/>
        </w:r>
        <w:r w:rsidR="004E10EA" w:rsidRPr="004E10EA">
          <w:rPr>
            <w:rFonts w:cs="TH Sarabun New"/>
            <w:noProof/>
            <w:webHidden/>
            <w:szCs w:val="32"/>
          </w:rPr>
          <w:instrText xml:space="preserve"> PAGEREF _Toc7165194 \h </w:instrText>
        </w:r>
        <w:r w:rsidR="004E10EA" w:rsidRPr="004E10EA">
          <w:rPr>
            <w:rFonts w:cs="TH Sarabun New"/>
            <w:noProof/>
            <w:webHidden/>
            <w:szCs w:val="32"/>
          </w:rPr>
        </w:r>
        <w:r w:rsidR="004E10EA" w:rsidRPr="004E10EA">
          <w:rPr>
            <w:rFonts w:cs="TH Sarabun New"/>
            <w:noProof/>
            <w:webHidden/>
            <w:szCs w:val="32"/>
          </w:rPr>
          <w:fldChar w:fldCharType="separate"/>
        </w:r>
        <w:r w:rsidR="0018082B">
          <w:rPr>
            <w:rFonts w:cs="TH Sarabun New"/>
            <w:noProof/>
            <w:webHidden/>
            <w:szCs w:val="32"/>
            <w:cs/>
          </w:rPr>
          <w:t>1</w:t>
        </w:r>
        <w:r w:rsidR="004E10EA" w:rsidRPr="004E10EA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8A916D5" w14:textId="77777777" w:rsidR="004E10EA" w:rsidRPr="004E10EA" w:rsidRDefault="004A7863" w:rsidP="004E10EA">
      <w:pPr>
        <w:pStyle w:val="11"/>
        <w:tabs>
          <w:tab w:val="right" w:leader="dot" w:pos="8296"/>
        </w:tabs>
        <w:ind w:firstLine="0"/>
        <w:rPr>
          <w:rFonts w:eastAsiaTheme="minorEastAsia" w:cs="TH Sarabun New"/>
          <w:noProof/>
          <w:szCs w:val="32"/>
        </w:rPr>
      </w:pPr>
      <w:hyperlink w:anchor="_Toc7165195" w:history="1">
        <w:r w:rsidR="004E10EA" w:rsidRPr="004E10EA">
          <w:rPr>
            <w:rStyle w:val="a7"/>
            <w:rFonts w:cs="TH Sarabun New"/>
            <w:noProof/>
            <w:szCs w:val="32"/>
            <w:cs/>
          </w:rPr>
          <w:t xml:space="preserve">บทที่ </w:t>
        </w:r>
        <w:r w:rsidR="004E10EA" w:rsidRPr="004E10EA">
          <w:rPr>
            <w:rStyle w:val="a7"/>
            <w:rFonts w:cs="TH Sarabun New"/>
            <w:noProof/>
            <w:szCs w:val="32"/>
          </w:rPr>
          <w:t>3</w:t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 xml:space="preserve">. วิธีการดำเนินการ และ </w:t>
        </w:r>
        <w:r w:rsidR="004E10EA" w:rsidRPr="004E10EA">
          <w:rPr>
            <w:rStyle w:val="a7"/>
            <w:rFonts w:cs="TH Sarabun New"/>
            <w:noProof/>
            <w:szCs w:val="32"/>
          </w:rPr>
          <w:t>Storyboard</w:t>
        </w:r>
        <w:r w:rsidR="004E10EA" w:rsidRPr="004E10EA">
          <w:rPr>
            <w:rFonts w:cs="TH Sarabun New"/>
            <w:noProof/>
            <w:webHidden/>
            <w:szCs w:val="32"/>
          </w:rPr>
          <w:tab/>
        </w:r>
        <w:r w:rsidR="004E10EA" w:rsidRPr="004E10EA">
          <w:rPr>
            <w:rFonts w:cs="TH Sarabun New"/>
            <w:noProof/>
            <w:webHidden/>
            <w:szCs w:val="32"/>
          </w:rPr>
          <w:fldChar w:fldCharType="begin"/>
        </w:r>
        <w:r w:rsidR="004E10EA" w:rsidRPr="004E10EA">
          <w:rPr>
            <w:rFonts w:cs="TH Sarabun New"/>
            <w:noProof/>
            <w:webHidden/>
            <w:szCs w:val="32"/>
          </w:rPr>
          <w:instrText xml:space="preserve"> PAGEREF _Toc7165195 \h </w:instrText>
        </w:r>
        <w:r w:rsidR="004E10EA" w:rsidRPr="004E10EA">
          <w:rPr>
            <w:rFonts w:cs="TH Sarabun New"/>
            <w:noProof/>
            <w:webHidden/>
            <w:szCs w:val="32"/>
          </w:rPr>
        </w:r>
        <w:r w:rsidR="004E10EA" w:rsidRPr="004E10EA">
          <w:rPr>
            <w:rFonts w:cs="TH Sarabun New"/>
            <w:noProof/>
            <w:webHidden/>
            <w:szCs w:val="32"/>
          </w:rPr>
          <w:fldChar w:fldCharType="separate"/>
        </w:r>
        <w:r w:rsidR="0018082B">
          <w:rPr>
            <w:rFonts w:cs="TH Sarabun New"/>
            <w:noProof/>
            <w:webHidden/>
            <w:szCs w:val="32"/>
            <w:cs/>
          </w:rPr>
          <w:t>1</w:t>
        </w:r>
        <w:r w:rsidR="004E10EA" w:rsidRPr="004E10EA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49DDCC0F" w14:textId="77777777" w:rsidR="004E10EA" w:rsidRPr="004E10EA" w:rsidRDefault="004A7863" w:rsidP="004E10EA">
      <w:pPr>
        <w:pStyle w:val="21"/>
        <w:tabs>
          <w:tab w:val="left" w:pos="1760"/>
          <w:tab w:val="right" w:leader="dot" w:pos="8296"/>
        </w:tabs>
        <w:ind w:firstLine="0"/>
        <w:rPr>
          <w:rFonts w:eastAsiaTheme="minorEastAsia" w:cs="TH Sarabun New"/>
          <w:noProof/>
          <w:szCs w:val="32"/>
        </w:rPr>
      </w:pPr>
      <w:hyperlink w:anchor="_Toc7165196" w:history="1">
        <w:r w:rsidR="004E10EA" w:rsidRPr="004E10EA">
          <w:rPr>
            <w:rStyle w:val="a7"/>
            <w:rFonts w:cs="TH Sarabun New"/>
            <w:noProof/>
            <w:szCs w:val="32"/>
          </w:rPr>
          <w:t>3</w:t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.</w:t>
        </w:r>
        <w:r w:rsidR="004E10EA" w:rsidRPr="004E10EA">
          <w:rPr>
            <w:rStyle w:val="a7"/>
            <w:rFonts w:cs="TH Sarabun New"/>
            <w:noProof/>
            <w:szCs w:val="32"/>
          </w:rPr>
          <w:t>1</w:t>
        </w:r>
        <w:r w:rsidR="004E10EA" w:rsidRPr="004E10EA">
          <w:rPr>
            <w:rFonts w:eastAsiaTheme="minorEastAsia" w:cs="TH Sarabun New"/>
            <w:noProof/>
            <w:szCs w:val="32"/>
          </w:rPr>
          <w:tab/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เค้าโครงเรื่อง</w:t>
        </w:r>
        <w:r w:rsidR="004E10EA" w:rsidRPr="004E10EA">
          <w:rPr>
            <w:rFonts w:cs="TH Sarabun New"/>
            <w:noProof/>
            <w:webHidden/>
            <w:szCs w:val="32"/>
          </w:rPr>
          <w:tab/>
        </w:r>
        <w:r w:rsidR="004E10EA" w:rsidRPr="004E10EA">
          <w:rPr>
            <w:rFonts w:cs="TH Sarabun New"/>
            <w:noProof/>
            <w:webHidden/>
            <w:szCs w:val="32"/>
          </w:rPr>
          <w:fldChar w:fldCharType="begin"/>
        </w:r>
        <w:r w:rsidR="004E10EA" w:rsidRPr="004E10EA">
          <w:rPr>
            <w:rFonts w:cs="TH Sarabun New"/>
            <w:noProof/>
            <w:webHidden/>
            <w:szCs w:val="32"/>
          </w:rPr>
          <w:instrText xml:space="preserve"> PAGEREF _Toc7165196 \h </w:instrText>
        </w:r>
        <w:r w:rsidR="004E10EA" w:rsidRPr="004E10EA">
          <w:rPr>
            <w:rFonts w:cs="TH Sarabun New"/>
            <w:noProof/>
            <w:webHidden/>
            <w:szCs w:val="32"/>
          </w:rPr>
        </w:r>
        <w:r w:rsidR="004E10EA" w:rsidRPr="004E10EA">
          <w:rPr>
            <w:rFonts w:cs="TH Sarabun New"/>
            <w:noProof/>
            <w:webHidden/>
            <w:szCs w:val="32"/>
          </w:rPr>
          <w:fldChar w:fldCharType="separate"/>
        </w:r>
        <w:r w:rsidR="0018082B">
          <w:rPr>
            <w:rFonts w:cs="TH Sarabun New"/>
            <w:noProof/>
            <w:webHidden/>
            <w:szCs w:val="32"/>
            <w:cs/>
          </w:rPr>
          <w:t>1</w:t>
        </w:r>
        <w:r w:rsidR="004E10EA" w:rsidRPr="004E10EA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CEA3DC1" w14:textId="77777777" w:rsidR="004E10EA" w:rsidRPr="004E10EA" w:rsidRDefault="004A7863" w:rsidP="004E10EA">
      <w:pPr>
        <w:pStyle w:val="21"/>
        <w:tabs>
          <w:tab w:val="left" w:pos="1760"/>
          <w:tab w:val="right" w:leader="dot" w:pos="8296"/>
        </w:tabs>
        <w:ind w:firstLine="0"/>
        <w:rPr>
          <w:rFonts w:eastAsiaTheme="minorEastAsia" w:cs="TH Sarabun New"/>
          <w:noProof/>
          <w:szCs w:val="32"/>
        </w:rPr>
      </w:pPr>
      <w:hyperlink w:anchor="_Toc7165197" w:history="1">
        <w:r w:rsidR="004E10EA" w:rsidRPr="004E10EA">
          <w:rPr>
            <w:rStyle w:val="a7"/>
            <w:rFonts w:cs="TH Sarabun New"/>
            <w:noProof/>
            <w:szCs w:val="32"/>
          </w:rPr>
          <w:t>3</w:t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.</w:t>
        </w:r>
        <w:r w:rsidR="004E10EA" w:rsidRPr="004E10EA">
          <w:rPr>
            <w:rStyle w:val="a7"/>
            <w:rFonts w:cs="TH Sarabun New"/>
            <w:noProof/>
            <w:szCs w:val="32"/>
          </w:rPr>
          <w:t>2</w:t>
        </w:r>
        <w:r w:rsidR="004E10EA" w:rsidRPr="004E10EA">
          <w:rPr>
            <w:rFonts w:eastAsiaTheme="minorEastAsia" w:cs="TH Sarabun New"/>
            <w:noProof/>
            <w:szCs w:val="32"/>
          </w:rPr>
          <w:tab/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รายละเอียดการดำเนินการ</w:t>
        </w:r>
        <w:r w:rsidR="004E10EA" w:rsidRPr="004E10EA">
          <w:rPr>
            <w:rFonts w:cs="TH Sarabun New"/>
            <w:noProof/>
            <w:webHidden/>
            <w:szCs w:val="32"/>
          </w:rPr>
          <w:tab/>
        </w:r>
        <w:r w:rsidR="004E10EA" w:rsidRPr="004E10EA">
          <w:rPr>
            <w:rFonts w:cs="TH Sarabun New"/>
            <w:noProof/>
            <w:webHidden/>
            <w:szCs w:val="32"/>
          </w:rPr>
          <w:fldChar w:fldCharType="begin"/>
        </w:r>
        <w:r w:rsidR="004E10EA" w:rsidRPr="004E10EA">
          <w:rPr>
            <w:rFonts w:cs="TH Sarabun New"/>
            <w:noProof/>
            <w:webHidden/>
            <w:szCs w:val="32"/>
          </w:rPr>
          <w:instrText xml:space="preserve"> PAGEREF _Toc7165197 \h </w:instrText>
        </w:r>
        <w:r w:rsidR="004E10EA" w:rsidRPr="004E10EA">
          <w:rPr>
            <w:rFonts w:cs="TH Sarabun New"/>
            <w:noProof/>
            <w:webHidden/>
            <w:szCs w:val="32"/>
          </w:rPr>
        </w:r>
        <w:r w:rsidR="004E10EA" w:rsidRPr="004E10EA">
          <w:rPr>
            <w:rFonts w:cs="TH Sarabun New"/>
            <w:noProof/>
            <w:webHidden/>
            <w:szCs w:val="32"/>
          </w:rPr>
          <w:fldChar w:fldCharType="separate"/>
        </w:r>
        <w:r w:rsidR="0018082B">
          <w:rPr>
            <w:rFonts w:cs="TH Sarabun New"/>
            <w:noProof/>
            <w:webHidden/>
            <w:szCs w:val="32"/>
            <w:cs/>
          </w:rPr>
          <w:t>1</w:t>
        </w:r>
        <w:r w:rsidR="004E10EA" w:rsidRPr="004E10EA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14FFAF1" w14:textId="77777777" w:rsidR="004E10EA" w:rsidRPr="004E10EA" w:rsidRDefault="004A7863" w:rsidP="004E10EA">
      <w:pPr>
        <w:pStyle w:val="31"/>
        <w:rPr>
          <w:rFonts w:eastAsiaTheme="minorEastAsia" w:cs="TH Sarabun New"/>
          <w:noProof/>
          <w:szCs w:val="32"/>
        </w:rPr>
      </w:pPr>
      <w:hyperlink w:anchor="_Toc7165198" w:history="1">
        <w:r w:rsidR="004E10EA" w:rsidRPr="004E10EA">
          <w:rPr>
            <w:rStyle w:val="a7"/>
            <w:rFonts w:cs="TH Sarabun New"/>
            <w:noProof/>
            <w:szCs w:val="32"/>
          </w:rPr>
          <w:t>3</w:t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.</w:t>
        </w:r>
        <w:r w:rsidR="004E10EA" w:rsidRPr="004E10EA">
          <w:rPr>
            <w:rStyle w:val="a7"/>
            <w:rFonts w:cs="TH Sarabun New"/>
            <w:noProof/>
            <w:szCs w:val="32"/>
          </w:rPr>
          <w:t>2</w:t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.</w:t>
        </w:r>
        <w:r w:rsidR="004E10EA" w:rsidRPr="004E10EA">
          <w:rPr>
            <w:rStyle w:val="a7"/>
            <w:rFonts w:cs="TH Sarabun New"/>
            <w:noProof/>
            <w:szCs w:val="32"/>
          </w:rPr>
          <w:t>1</w:t>
        </w:r>
        <w:r w:rsidR="004E10EA" w:rsidRPr="004E10EA">
          <w:rPr>
            <w:rFonts w:eastAsiaTheme="minorEastAsia" w:cs="TH Sarabun New"/>
            <w:noProof/>
            <w:szCs w:val="32"/>
          </w:rPr>
          <w:tab/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งบประมาณที่ใช้</w:t>
        </w:r>
        <w:r w:rsidR="004E10EA" w:rsidRPr="004E10EA">
          <w:rPr>
            <w:rFonts w:cs="TH Sarabun New"/>
            <w:noProof/>
            <w:webHidden/>
            <w:szCs w:val="32"/>
          </w:rPr>
          <w:tab/>
        </w:r>
        <w:r w:rsidR="004E10EA" w:rsidRPr="004E10EA">
          <w:rPr>
            <w:rFonts w:cs="TH Sarabun New"/>
            <w:noProof/>
            <w:webHidden/>
            <w:szCs w:val="32"/>
          </w:rPr>
          <w:fldChar w:fldCharType="begin"/>
        </w:r>
        <w:r w:rsidR="004E10EA" w:rsidRPr="004E10EA">
          <w:rPr>
            <w:rFonts w:cs="TH Sarabun New"/>
            <w:noProof/>
            <w:webHidden/>
            <w:szCs w:val="32"/>
          </w:rPr>
          <w:instrText xml:space="preserve"> PAGEREF _Toc7165198 \h </w:instrText>
        </w:r>
        <w:r w:rsidR="004E10EA" w:rsidRPr="004E10EA">
          <w:rPr>
            <w:rFonts w:cs="TH Sarabun New"/>
            <w:noProof/>
            <w:webHidden/>
            <w:szCs w:val="32"/>
          </w:rPr>
        </w:r>
        <w:r w:rsidR="004E10EA" w:rsidRPr="004E10EA">
          <w:rPr>
            <w:rFonts w:cs="TH Sarabun New"/>
            <w:noProof/>
            <w:webHidden/>
            <w:szCs w:val="32"/>
          </w:rPr>
          <w:fldChar w:fldCharType="separate"/>
        </w:r>
        <w:r w:rsidR="0018082B">
          <w:rPr>
            <w:rFonts w:cs="TH Sarabun New"/>
            <w:noProof/>
            <w:webHidden/>
            <w:szCs w:val="32"/>
            <w:cs/>
          </w:rPr>
          <w:t>1</w:t>
        </w:r>
        <w:r w:rsidR="004E10EA" w:rsidRPr="004E10EA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145AC3A0" w14:textId="77777777" w:rsidR="004E10EA" w:rsidRPr="004E10EA" w:rsidRDefault="004A7863" w:rsidP="004E10EA">
      <w:pPr>
        <w:pStyle w:val="31"/>
        <w:rPr>
          <w:rFonts w:eastAsiaTheme="minorEastAsia" w:cs="TH Sarabun New"/>
          <w:noProof/>
          <w:szCs w:val="32"/>
        </w:rPr>
      </w:pPr>
      <w:hyperlink w:anchor="_Toc7165199" w:history="1">
        <w:r w:rsidR="004E10EA" w:rsidRPr="004E10EA">
          <w:rPr>
            <w:rStyle w:val="a7"/>
            <w:rFonts w:cs="TH Sarabun New"/>
            <w:noProof/>
            <w:szCs w:val="32"/>
          </w:rPr>
          <w:t>3</w:t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.</w:t>
        </w:r>
        <w:r w:rsidR="004E10EA" w:rsidRPr="004E10EA">
          <w:rPr>
            <w:rStyle w:val="a7"/>
            <w:rFonts w:cs="TH Sarabun New"/>
            <w:noProof/>
            <w:szCs w:val="32"/>
          </w:rPr>
          <w:t>2</w:t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.</w:t>
        </w:r>
        <w:r w:rsidR="004E10EA" w:rsidRPr="004E10EA">
          <w:rPr>
            <w:rStyle w:val="a7"/>
            <w:rFonts w:cs="TH Sarabun New"/>
            <w:noProof/>
            <w:szCs w:val="32"/>
          </w:rPr>
          <w:t>2</w:t>
        </w:r>
        <w:r w:rsidR="004E10EA" w:rsidRPr="004E10EA">
          <w:rPr>
            <w:rFonts w:eastAsiaTheme="minorEastAsia" w:cs="TH Sarabun New"/>
            <w:noProof/>
            <w:szCs w:val="32"/>
          </w:rPr>
          <w:tab/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รูปแบบในการนำเสนอ</w:t>
        </w:r>
        <w:r w:rsidR="004E10EA" w:rsidRPr="004E10EA">
          <w:rPr>
            <w:rFonts w:cs="TH Sarabun New"/>
            <w:noProof/>
            <w:webHidden/>
            <w:szCs w:val="32"/>
          </w:rPr>
          <w:tab/>
        </w:r>
        <w:r w:rsidR="004E10EA" w:rsidRPr="004E10EA">
          <w:rPr>
            <w:rFonts w:cs="TH Sarabun New"/>
            <w:noProof/>
            <w:webHidden/>
            <w:szCs w:val="32"/>
          </w:rPr>
          <w:fldChar w:fldCharType="begin"/>
        </w:r>
        <w:r w:rsidR="004E10EA" w:rsidRPr="004E10EA">
          <w:rPr>
            <w:rFonts w:cs="TH Sarabun New"/>
            <w:noProof/>
            <w:webHidden/>
            <w:szCs w:val="32"/>
          </w:rPr>
          <w:instrText xml:space="preserve"> PAGEREF _Toc7165199 \h </w:instrText>
        </w:r>
        <w:r w:rsidR="004E10EA" w:rsidRPr="004E10EA">
          <w:rPr>
            <w:rFonts w:cs="TH Sarabun New"/>
            <w:noProof/>
            <w:webHidden/>
            <w:szCs w:val="32"/>
          </w:rPr>
        </w:r>
        <w:r w:rsidR="004E10EA" w:rsidRPr="004E10EA">
          <w:rPr>
            <w:rFonts w:cs="TH Sarabun New"/>
            <w:noProof/>
            <w:webHidden/>
            <w:szCs w:val="32"/>
          </w:rPr>
          <w:fldChar w:fldCharType="separate"/>
        </w:r>
        <w:r w:rsidR="0018082B">
          <w:rPr>
            <w:rFonts w:cs="TH Sarabun New"/>
            <w:noProof/>
            <w:webHidden/>
            <w:szCs w:val="32"/>
            <w:cs/>
          </w:rPr>
          <w:t>1</w:t>
        </w:r>
        <w:r w:rsidR="004E10EA" w:rsidRPr="004E10EA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90F7CF4" w14:textId="77777777" w:rsidR="004E10EA" w:rsidRPr="004E10EA" w:rsidRDefault="004A7863" w:rsidP="004E10EA">
      <w:pPr>
        <w:pStyle w:val="31"/>
        <w:rPr>
          <w:rFonts w:eastAsiaTheme="minorEastAsia" w:cs="TH Sarabun New"/>
          <w:noProof/>
          <w:szCs w:val="32"/>
        </w:rPr>
      </w:pPr>
      <w:hyperlink w:anchor="_Toc7165200" w:history="1">
        <w:r w:rsidR="004E10EA" w:rsidRPr="004E10EA">
          <w:rPr>
            <w:rStyle w:val="a7"/>
            <w:rFonts w:cs="TH Sarabun New"/>
            <w:noProof/>
            <w:szCs w:val="32"/>
          </w:rPr>
          <w:t>3</w:t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.</w:t>
        </w:r>
        <w:r w:rsidR="004E10EA" w:rsidRPr="004E10EA">
          <w:rPr>
            <w:rStyle w:val="a7"/>
            <w:rFonts w:cs="TH Sarabun New"/>
            <w:noProof/>
            <w:szCs w:val="32"/>
          </w:rPr>
          <w:t>2</w:t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.</w:t>
        </w:r>
        <w:r w:rsidR="004E10EA" w:rsidRPr="004E10EA">
          <w:rPr>
            <w:rStyle w:val="a7"/>
            <w:rFonts w:cs="TH Sarabun New"/>
            <w:noProof/>
            <w:szCs w:val="32"/>
          </w:rPr>
          <w:t>3</w:t>
        </w:r>
        <w:r w:rsidR="004E10EA" w:rsidRPr="004E10EA">
          <w:rPr>
            <w:rFonts w:eastAsiaTheme="minorEastAsia" w:cs="TH Sarabun New"/>
            <w:noProof/>
            <w:szCs w:val="32"/>
          </w:rPr>
          <w:tab/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ทีมงานผลิต</w:t>
        </w:r>
        <w:r w:rsidR="004E10EA" w:rsidRPr="004E10EA">
          <w:rPr>
            <w:rFonts w:cs="TH Sarabun New"/>
            <w:noProof/>
            <w:webHidden/>
            <w:szCs w:val="32"/>
          </w:rPr>
          <w:tab/>
        </w:r>
        <w:r w:rsidR="004E10EA" w:rsidRPr="004E10EA">
          <w:rPr>
            <w:rFonts w:cs="TH Sarabun New"/>
            <w:noProof/>
            <w:webHidden/>
            <w:szCs w:val="32"/>
          </w:rPr>
          <w:fldChar w:fldCharType="begin"/>
        </w:r>
        <w:r w:rsidR="004E10EA" w:rsidRPr="004E10EA">
          <w:rPr>
            <w:rFonts w:cs="TH Sarabun New"/>
            <w:noProof/>
            <w:webHidden/>
            <w:szCs w:val="32"/>
          </w:rPr>
          <w:instrText xml:space="preserve"> PAGEREF _Toc7165200 \h </w:instrText>
        </w:r>
        <w:r w:rsidR="004E10EA" w:rsidRPr="004E10EA">
          <w:rPr>
            <w:rFonts w:cs="TH Sarabun New"/>
            <w:noProof/>
            <w:webHidden/>
            <w:szCs w:val="32"/>
          </w:rPr>
        </w:r>
        <w:r w:rsidR="004E10EA" w:rsidRPr="004E10EA">
          <w:rPr>
            <w:rFonts w:cs="TH Sarabun New"/>
            <w:noProof/>
            <w:webHidden/>
            <w:szCs w:val="32"/>
          </w:rPr>
          <w:fldChar w:fldCharType="separate"/>
        </w:r>
        <w:r w:rsidR="0018082B">
          <w:rPr>
            <w:rFonts w:cs="TH Sarabun New"/>
            <w:noProof/>
            <w:webHidden/>
            <w:szCs w:val="32"/>
            <w:cs/>
          </w:rPr>
          <w:t>1</w:t>
        </w:r>
        <w:r w:rsidR="004E10EA" w:rsidRPr="004E10EA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6239A6CE" w14:textId="77777777" w:rsidR="004E10EA" w:rsidRPr="004E10EA" w:rsidRDefault="004A7863" w:rsidP="004E10EA">
      <w:pPr>
        <w:pStyle w:val="21"/>
        <w:tabs>
          <w:tab w:val="left" w:pos="1760"/>
          <w:tab w:val="right" w:leader="dot" w:pos="8296"/>
        </w:tabs>
        <w:ind w:firstLine="0"/>
        <w:rPr>
          <w:rFonts w:eastAsiaTheme="minorEastAsia" w:cs="TH Sarabun New"/>
          <w:noProof/>
          <w:szCs w:val="32"/>
        </w:rPr>
      </w:pPr>
      <w:hyperlink w:anchor="_Toc7165201" w:history="1">
        <w:r w:rsidR="004E10EA" w:rsidRPr="004E10EA">
          <w:rPr>
            <w:rStyle w:val="a7"/>
            <w:rFonts w:cs="TH Sarabun New"/>
            <w:noProof/>
            <w:szCs w:val="32"/>
          </w:rPr>
          <w:t>3</w:t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.</w:t>
        </w:r>
        <w:r w:rsidR="004E10EA" w:rsidRPr="004E10EA">
          <w:rPr>
            <w:rStyle w:val="a7"/>
            <w:rFonts w:cs="TH Sarabun New"/>
            <w:noProof/>
            <w:szCs w:val="32"/>
          </w:rPr>
          <w:t>3</w:t>
        </w:r>
        <w:r w:rsidR="004E10EA" w:rsidRPr="004E10EA">
          <w:rPr>
            <w:rFonts w:eastAsiaTheme="minorEastAsia" w:cs="TH Sarabun New"/>
            <w:noProof/>
            <w:szCs w:val="32"/>
          </w:rPr>
          <w:tab/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การดำเนินเรื่อง (</w:t>
        </w:r>
        <w:r w:rsidR="004E10EA" w:rsidRPr="004E10EA">
          <w:rPr>
            <w:rStyle w:val="a7"/>
            <w:rFonts w:cs="TH Sarabun New"/>
            <w:noProof/>
            <w:szCs w:val="32"/>
          </w:rPr>
          <w:t>Story Telling</w:t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)</w:t>
        </w:r>
        <w:r w:rsidR="004E10EA" w:rsidRPr="004E10EA">
          <w:rPr>
            <w:rFonts w:cs="TH Sarabun New"/>
            <w:noProof/>
            <w:webHidden/>
            <w:szCs w:val="32"/>
          </w:rPr>
          <w:tab/>
        </w:r>
        <w:r w:rsidR="004E10EA" w:rsidRPr="004E10EA">
          <w:rPr>
            <w:rFonts w:cs="TH Sarabun New"/>
            <w:noProof/>
            <w:webHidden/>
            <w:szCs w:val="32"/>
          </w:rPr>
          <w:fldChar w:fldCharType="begin"/>
        </w:r>
        <w:r w:rsidR="004E10EA" w:rsidRPr="004E10EA">
          <w:rPr>
            <w:rFonts w:cs="TH Sarabun New"/>
            <w:noProof/>
            <w:webHidden/>
            <w:szCs w:val="32"/>
          </w:rPr>
          <w:instrText xml:space="preserve"> PAGEREF _Toc7165201 \h </w:instrText>
        </w:r>
        <w:r w:rsidR="004E10EA" w:rsidRPr="004E10EA">
          <w:rPr>
            <w:rFonts w:cs="TH Sarabun New"/>
            <w:noProof/>
            <w:webHidden/>
            <w:szCs w:val="32"/>
          </w:rPr>
        </w:r>
        <w:r w:rsidR="004E10EA" w:rsidRPr="004E10EA">
          <w:rPr>
            <w:rFonts w:cs="TH Sarabun New"/>
            <w:noProof/>
            <w:webHidden/>
            <w:szCs w:val="32"/>
          </w:rPr>
          <w:fldChar w:fldCharType="separate"/>
        </w:r>
        <w:r w:rsidR="0018082B">
          <w:rPr>
            <w:rFonts w:cs="TH Sarabun New"/>
            <w:noProof/>
            <w:webHidden/>
            <w:szCs w:val="32"/>
            <w:cs/>
          </w:rPr>
          <w:t>1</w:t>
        </w:r>
        <w:r w:rsidR="004E10EA" w:rsidRPr="004E10EA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8C12AF0" w14:textId="77777777" w:rsidR="004E10EA" w:rsidRPr="004E10EA" w:rsidRDefault="004A7863" w:rsidP="004E10EA">
      <w:pPr>
        <w:pStyle w:val="31"/>
        <w:rPr>
          <w:rFonts w:eastAsiaTheme="minorEastAsia" w:cs="TH Sarabun New"/>
          <w:noProof/>
          <w:szCs w:val="32"/>
        </w:rPr>
      </w:pPr>
      <w:hyperlink w:anchor="_Toc7165202" w:history="1">
        <w:r w:rsidR="004E10EA" w:rsidRPr="004E10EA">
          <w:rPr>
            <w:rStyle w:val="a7"/>
            <w:rFonts w:cs="TH Sarabun New"/>
            <w:noProof/>
            <w:szCs w:val="32"/>
          </w:rPr>
          <w:t>3</w:t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.</w:t>
        </w:r>
        <w:r w:rsidR="004E10EA" w:rsidRPr="004E10EA">
          <w:rPr>
            <w:rStyle w:val="a7"/>
            <w:rFonts w:cs="TH Sarabun New"/>
            <w:noProof/>
            <w:szCs w:val="32"/>
          </w:rPr>
          <w:t>3</w:t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.</w:t>
        </w:r>
        <w:r w:rsidR="004E10EA" w:rsidRPr="004E10EA">
          <w:rPr>
            <w:rStyle w:val="a7"/>
            <w:rFonts w:cs="TH Sarabun New"/>
            <w:noProof/>
            <w:szCs w:val="32"/>
          </w:rPr>
          <w:t>1</w:t>
        </w:r>
        <w:r w:rsidR="004E10EA" w:rsidRPr="004E10EA">
          <w:rPr>
            <w:rFonts w:eastAsiaTheme="minorEastAsia" w:cs="TH Sarabun New"/>
            <w:noProof/>
            <w:szCs w:val="32"/>
          </w:rPr>
          <w:tab/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บทนำ</w:t>
        </w:r>
        <w:r w:rsidR="004E10EA" w:rsidRPr="004E10EA">
          <w:rPr>
            <w:rFonts w:cs="TH Sarabun New"/>
            <w:noProof/>
            <w:webHidden/>
            <w:szCs w:val="32"/>
          </w:rPr>
          <w:tab/>
        </w:r>
        <w:r w:rsidR="004E10EA" w:rsidRPr="004E10EA">
          <w:rPr>
            <w:rFonts w:cs="TH Sarabun New"/>
            <w:noProof/>
            <w:webHidden/>
            <w:szCs w:val="32"/>
          </w:rPr>
          <w:fldChar w:fldCharType="begin"/>
        </w:r>
        <w:r w:rsidR="004E10EA" w:rsidRPr="004E10EA">
          <w:rPr>
            <w:rFonts w:cs="TH Sarabun New"/>
            <w:noProof/>
            <w:webHidden/>
            <w:szCs w:val="32"/>
          </w:rPr>
          <w:instrText xml:space="preserve"> PAGEREF _Toc7165202 \h </w:instrText>
        </w:r>
        <w:r w:rsidR="004E10EA" w:rsidRPr="004E10EA">
          <w:rPr>
            <w:rFonts w:cs="TH Sarabun New"/>
            <w:noProof/>
            <w:webHidden/>
            <w:szCs w:val="32"/>
          </w:rPr>
        </w:r>
        <w:r w:rsidR="004E10EA" w:rsidRPr="004E10EA">
          <w:rPr>
            <w:rFonts w:cs="TH Sarabun New"/>
            <w:noProof/>
            <w:webHidden/>
            <w:szCs w:val="32"/>
          </w:rPr>
          <w:fldChar w:fldCharType="separate"/>
        </w:r>
        <w:r w:rsidR="0018082B">
          <w:rPr>
            <w:rFonts w:cs="TH Sarabun New"/>
            <w:noProof/>
            <w:webHidden/>
            <w:szCs w:val="32"/>
            <w:cs/>
          </w:rPr>
          <w:t>1</w:t>
        </w:r>
        <w:r w:rsidR="004E10EA" w:rsidRPr="004E10EA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5992DEE" w14:textId="77777777" w:rsidR="004E10EA" w:rsidRPr="004E10EA" w:rsidRDefault="004A7863" w:rsidP="004E10EA">
      <w:pPr>
        <w:pStyle w:val="31"/>
        <w:rPr>
          <w:rFonts w:eastAsiaTheme="minorEastAsia" w:cs="TH Sarabun New"/>
          <w:noProof/>
          <w:szCs w:val="32"/>
        </w:rPr>
      </w:pPr>
      <w:hyperlink w:anchor="_Toc7165203" w:history="1">
        <w:r w:rsidR="004E10EA" w:rsidRPr="004E10EA">
          <w:rPr>
            <w:rStyle w:val="a7"/>
            <w:rFonts w:cs="TH Sarabun New"/>
            <w:noProof/>
            <w:szCs w:val="32"/>
          </w:rPr>
          <w:t>3</w:t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.</w:t>
        </w:r>
        <w:r w:rsidR="004E10EA" w:rsidRPr="004E10EA">
          <w:rPr>
            <w:rStyle w:val="a7"/>
            <w:rFonts w:cs="TH Sarabun New"/>
            <w:noProof/>
            <w:szCs w:val="32"/>
          </w:rPr>
          <w:t>3</w:t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.</w:t>
        </w:r>
        <w:r w:rsidR="004E10EA" w:rsidRPr="004E10EA">
          <w:rPr>
            <w:rStyle w:val="a7"/>
            <w:rFonts w:cs="TH Sarabun New"/>
            <w:noProof/>
            <w:szCs w:val="32"/>
          </w:rPr>
          <w:t>2</w:t>
        </w:r>
        <w:r w:rsidR="004E10EA" w:rsidRPr="004E10EA">
          <w:rPr>
            <w:rFonts w:eastAsiaTheme="minorEastAsia" w:cs="TH Sarabun New"/>
            <w:noProof/>
            <w:szCs w:val="32"/>
          </w:rPr>
          <w:tab/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ขยายความ</w:t>
        </w:r>
        <w:r w:rsidR="004E10EA" w:rsidRPr="004E10EA">
          <w:rPr>
            <w:rFonts w:cs="TH Sarabun New"/>
            <w:noProof/>
            <w:webHidden/>
            <w:szCs w:val="32"/>
          </w:rPr>
          <w:tab/>
        </w:r>
        <w:r w:rsidR="004E10EA" w:rsidRPr="004E10EA">
          <w:rPr>
            <w:rFonts w:cs="TH Sarabun New"/>
            <w:noProof/>
            <w:webHidden/>
            <w:szCs w:val="32"/>
          </w:rPr>
          <w:fldChar w:fldCharType="begin"/>
        </w:r>
        <w:r w:rsidR="004E10EA" w:rsidRPr="004E10EA">
          <w:rPr>
            <w:rFonts w:cs="TH Sarabun New"/>
            <w:noProof/>
            <w:webHidden/>
            <w:szCs w:val="32"/>
          </w:rPr>
          <w:instrText xml:space="preserve"> PAGEREF _Toc7165203 \h </w:instrText>
        </w:r>
        <w:r w:rsidR="004E10EA" w:rsidRPr="004E10EA">
          <w:rPr>
            <w:rFonts w:cs="TH Sarabun New"/>
            <w:noProof/>
            <w:webHidden/>
            <w:szCs w:val="32"/>
          </w:rPr>
        </w:r>
        <w:r w:rsidR="004E10EA" w:rsidRPr="004E10EA">
          <w:rPr>
            <w:rFonts w:cs="TH Sarabun New"/>
            <w:noProof/>
            <w:webHidden/>
            <w:szCs w:val="32"/>
          </w:rPr>
          <w:fldChar w:fldCharType="separate"/>
        </w:r>
        <w:r w:rsidR="0018082B">
          <w:rPr>
            <w:rFonts w:cs="TH Sarabun New"/>
            <w:noProof/>
            <w:webHidden/>
            <w:szCs w:val="32"/>
            <w:cs/>
          </w:rPr>
          <w:t>1</w:t>
        </w:r>
        <w:r w:rsidR="004E10EA" w:rsidRPr="004E10EA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6083B6C9" w14:textId="77777777" w:rsidR="004E10EA" w:rsidRPr="004E10EA" w:rsidRDefault="004A7863" w:rsidP="004E10EA">
      <w:pPr>
        <w:pStyle w:val="31"/>
        <w:rPr>
          <w:rFonts w:eastAsiaTheme="minorEastAsia" w:cs="TH Sarabun New"/>
          <w:noProof/>
          <w:szCs w:val="32"/>
        </w:rPr>
      </w:pPr>
      <w:hyperlink w:anchor="_Toc7165204" w:history="1">
        <w:r w:rsidR="004E10EA" w:rsidRPr="004E10EA">
          <w:rPr>
            <w:rStyle w:val="a7"/>
            <w:rFonts w:cs="TH Sarabun New"/>
            <w:noProof/>
            <w:szCs w:val="32"/>
          </w:rPr>
          <w:t>3</w:t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.</w:t>
        </w:r>
        <w:r w:rsidR="004E10EA" w:rsidRPr="004E10EA">
          <w:rPr>
            <w:rStyle w:val="a7"/>
            <w:rFonts w:cs="TH Sarabun New"/>
            <w:noProof/>
            <w:szCs w:val="32"/>
          </w:rPr>
          <w:t>3</w:t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.</w:t>
        </w:r>
        <w:r w:rsidR="004E10EA" w:rsidRPr="004E10EA">
          <w:rPr>
            <w:rStyle w:val="a7"/>
            <w:rFonts w:cs="TH Sarabun New"/>
            <w:noProof/>
            <w:szCs w:val="32"/>
          </w:rPr>
          <w:t>3</w:t>
        </w:r>
        <w:r w:rsidR="004E10EA" w:rsidRPr="004E10EA">
          <w:rPr>
            <w:rFonts w:eastAsiaTheme="minorEastAsia" w:cs="TH Sarabun New"/>
            <w:noProof/>
            <w:szCs w:val="32"/>
          </w:rPr>
          <w:tab/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เนื้อเรื่อง</w:t>
        </w:r>
        <w:r w:rsidR="004E10EA" w:rsidRPr="004E10EA">
          <w:rPr>
            <w:rFonts w:cs="TH Sarabun New"/>
            <w:noProof/>
            <w:webHidden/>
            <w:szCs w:val="32"/>
          </w:rPr>
          <w:tab/>
        </w:r>
        <w:r w:rsidR="004E10EA" w:rsidRPr="004E10EA">
          <w:rPr>
            <w:rFonts w:cs="TH Sarabun New"/>
            <w:noProof/>
            <w:webHidden/>
            <w:szCs w:val="32"/>
          </w:rPr>
          <w:fldChar w:fldCharType="begin"/>
        </w:r>
        <w:r w:rsidR="004E10EA" w:rsidRPr="004E10EA">
          <w:rPr>
            <w:rFonts w:cs="TH Sarabun New"/>
            <w:noProof/>
            <w:webHidden/>
            <w:szCs w:val="32"/>
          </w:rPr>
          <w:instrText xml:space="preserve"> PAGEREF _Toc7165204 \h </w:instrText>
        </w:r>
        <w:r w:rsidR="004E10EA" w:rsidRPr="004E10EA">
          <w:rPr>
            <w:rFonts w:cs="TH Sarabun New"/>
            <w:noProof/>
            <w:webHidden/>
            <w:szCs w:val="32"/>
          </w:rPr>
        </w:r>
        <w:r w:rsidR="004E10EA" w:rsidRPr="004E10EA">
          <w:rPr>
            <w:rFonts w:cs="TH Sarabun New"/>
            <w:noProof/>
            <w:webHidden/>
            <w:szCs w:val="32"/>
          </w:rPr>
          <w:fldChar w:fldCharType="separate"/>
        </w:r>
        <w:r w:rsidR="0018082B">
          <w:rPr>
            <w:rFonts w:cs="TH Sarabun New"/>
            <w:noProof/>
            <w:webHidden/>
            <w:szCs w:val="32"/>
            <w:cs/>
          </w:rPr>
          <w:t>1</w:t>
        </w:r>
        <w:r w:rsidR="004E10EA" w:rsidRPr="004E10EA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808271E" w14:textId="77777777" w:rsidR="004E10EA" w:rsidRPr="004E10EA" w:rsidRDefault="004A7863" w:rsidP="004E10EA">
      <w:pPr>
        <w:pStyle w:val="31"/>
        <w:rPr>
          <w:rFonts w:eastAsiaTheme="minorEastAsia" w:cs="TH Sarabun New"/>
          <w:noProof/>
          <w:szCs w:val="32"/>
        </w:rPr>
      </w:pPr>
      <w:hyperlink w:anchor="_Toc7165205" w:history="1">
        <w:r w:rsidR="004E10EA" w:rsidRPr="004E10EA">
          <w:rPr>
            <w:rStyle w:val="a7"/>
            <w:rFonts w:cs="TH Sarabun New"/>
            <w:noProof/>
            <w:szCs w:val="32"/>
          </w:rPr>
          <w:t>3</w:t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.</w:t>
        </w:r>
        <w:r w:rsidR="004E10EA" w:rsidRPr="004E10EA">
          <w:rPr>
            <w:rStyle w:val="a7"/>
            <w:rFonts w:cs="TH Sarabun New"/>
            <w:noProof/>
            <w:szCs w:val="32"/>
          </w:rPr>
          <w:t>3</w:t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.</w:t>
        </w:r>
        <w:r w:rsidR="004E10EA" w:rsidRPr="004E10EA">
          <w:rPr>
            <w:rStyle w:val="a7"/>
            <w:rFonts w:cs="TH Sarabun New"/>
            <w:noProof/>
            <w:szCs w:val="32"/>
          </w:rPr>
          <w:t>4</w:t>
        </w:r>
        <w:r w:rsidR="004E10EA" w:rsidRPr="004E10EA">
          <w:rPr>
            <w:rFonts w:eastAsiaTheme="minorEastAsia" w:cs="TH Sarabun New"/>
            <w:noProof/>
            <w:szCs w:val="32"/>
          </w:rPr>
          <w:tab/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ไคลแมกซ์</w:t>
        </w:r>
        <w:r w:rsidR="004E10EA" w:rsidRPr="004E10EA">
          <w:rPr>
            <w:rFonts w:cs="TH Sarabun New"/>
            <w:noProof/>
            <w:webHidden/>
            <w:szCs w:val="32"/>
          </w:rPr>
          <w:tab/>
        </w:r>
        <w:r w:rsidR="004E10EA" w:rsidRPr="004E10EA">
          <w:rPr>
            <w:rFonts w:cs="TH Sarabun New"/>
            <w:noProof/>
            <w:webHidden/>
            <w:szCs w:val="32"/>
          </w:rPr>
          <w:fldChar w:fldCharType="begin"/>
        </w:r>
        <w:r w:rsidR="004E10EA" w:rsidRPr="004E10EA">
          <w:rPr>
            <w:rFonts w:cs="TH Sarabun New"/>
            <w:noProof/>
            <w:webHidden/>
            <w:szCs w:val="32"/>
          </w:rPr>
          <w:instrText xml:space="preserve"> PAGEREF _Toc7165205 \h </w:instrText>
        </w:r>
        <w:r w:rsidR="004E10EA" w:rsidRPr="004E10EA">
          <w:rPr>
            <w:rFonts w:cs="TH Sarabun New"/>
            <w:noProof/>
            <w:webHidden/>
            <w:szCs w:val="32"/>
          </w:rPr>
        </w:r>
        <w:r w:rsidR="004E10EA" w:rsidRPr="004E10EA">
          <w:rPr>
            <w:rFonts w:cs="TH Sarabun New"/>
            <w:noProof/>
            <w:webHidden/>
            <w:szCs w:val="32"/>
          </w:rPr>
          <w:fldChar w:fldCharType="separate"/>
        </w:r>
        <w:r w:rsidR="0018082B">
          <w:rPr>
            <w:rFonts w:cs="TH Sarabun New"/>
            <w:noProof/>
            <w:webHidden/>
            <w:szCs w:val="32"/>
            <w:cs/>
          </w:rPr>
          <w:t>1</w:t>
        </w:r>
        <w:r w:rsidR="004E10EA" w:rsidRPr="004E10EA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BD18B88" w14:textId="77777777" w:rsidR="004E10EA" w:rsidRPr="004E10EA" w:rsidRDefault="004A7863" w:rsidP="004E10EA">
      <w:pPr>
        <w:pStyle w:val="31"/>
        <w:rPr>
          <w:rFonts w:eastAsiaTheme="minorEastAsia" w:cs="TH Sarabun New"/>
          <w:noProof/>
          <w:szCs w:val="32"/>
        </w:rPr>
      </w:pPr>
      <w:hyperlink w:anchor="_Toc7165206" w:history="1">
        <w:r w:rsidR="004E10EA" w:rsidRPr="004E10EA">
          <w:rPr>
            <w:rStyle w:val="a7"/>
            <w:rFonts w:cs="TH Sarabun New"/>
            <w:noProof/>
            <w:szCs w:val="32"/>
          </w:rPr>
          <w:t>3</w:t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.</w:t>
        </w:r>
        <w:r w:rsidR="004E10EA" w:rsidRPr="004E10EA">
          <w:rPr>
            <w:rStyle w:val="a7"/>
            <w:rFonts w:cs="TH Sarabun New"/>
            <w:noProof/>
            <w:szCs w:val="32"/>
          </w:rPr>
          <w:t>3</w:t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.</w:t>
        </w:r>
        <w:r w:rsidR="004E10EA" w:rsidRPr="004E10EA">
          <w:rPr>
            <w:rStyle w:val="a7"/>
            <w:rFonts w:cs="TH Sarabun New"/>
            <w:noProof/>
            <w:szCs w:val="32"/>
          </w:rPr>
          <w:t>5</w:t>
        </w:r>
        <w:r w:rsidR="004E10EA" w:rsidRPr="004E10EA">
          <w:rPr>
            <w:rFonts w:eastAsiaTheme="minorEastAsia" w:cs="TH Sarabun New"/>
            <w:noProof/>
            <w:szCs w:val="32"/>
          </w:rPr>
          <w:tab/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สรุป</w:t>
        </w:r>
        <w:r w:rsidR="004E10EA" w:rsidRPr="004E10EA">
          <w:rPr>
            <w:rFonts w:cs="TH Sarabun New"/>
            <w:noProof/>
            <w:webHidden/>
            <w:szCs w:val="32"/>
          </w:rPr>
          <w:tab/>
        </w:r>
        <w:r w:rsidR="004E10EA" w:rsidRPr="004E10EA">
          <w:rPr>
            <w:rFonts w:cs="TH Sarabun New"/>
            <w:noProof/>
            <w:webHidden/>
            <w:szCs w:val="32"/>
          </w:rPr>
          <w:fldChar w:fldCharType="begin"/>
        </w:r>
        <w:r w:rsidR="004E10EA" w:rsidRPr="004E10EA">
          <w:rPr>
            <w:rFonts w:cs="TH Sarabun New"/>
            <w:noProof/>
            <w:webHidden/>
            <w:szCs w:val="32"/>
          </w:rPr>
          <w:instrText xml:space="preserve"> PAGEREF _Toc7165206 \h </w:instrText>
        </w:r>
        <w:r w:rsidR="004E10EA" w:rsidRPr="004E10EA">
          <w:rPr>
            <w:rFonts w:cs="TH Sarabun New"/>
            <w:noProof/>
            <w:webHidden/>
            <w:szCs w:val="32"/>
          </w:rPr>
        </w:r>
        <w:r w:rsidR="004E10EA" w:rsidRPr="004E10EA">
          <w:rPr>
            <w:rFonts w:cs="TH Sarabun New"/>
            <w:noProof/>
            <w:webHidden/>
            <w:szCs w:val="32"/>
          </w:rPr>
          <w:fldChar w:fldCharType="separate"/>
        </w:r>
        <w:r w:rsidR="0018082B">
          <w:rPr>
            <w:rFonts w:cs="TH Sarabun New"/>
            <w:noProof/>
            <w:webHidden/>
            <w:szCs w:val="32"/>
            <w:cs/>
          </w:rPr>
          <w:t>1</w:t>
        </w:r>
        <w:r w:rsidR="004E10EA" w:rsidRPr="004E10EA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0E2ADE2" w14:textId="77777777" w:rsidR="004E10EA" w:rsidRPr="004E10EA" w:rsidRDefault="004A7863" w:rsidP="004E10EA">
      <w:pPr>
        <w:pStyle w:val="21"/>
        <w:tabs>
          <w:tab w:val="left" w:pos="1760"/>
          <w:tab w:val="right" w:leader="dot" w:pos="8296"/>
        </w:tabs>
        <w:ind w:firstLine="0"/>
        <w:rPr>
          <w:rFonts w:eastAsiaTheme="minorEastAsia" w:cs="TH Sarabun New"/>
          <w:noProof/>
          <w:szCs w:val="32"/>
        </w:rPr>
      </w:pPr>
      <w:hyperlink w:anchor="_Toc7165207" w:history="1">
        <w:r w:rsidR="004E10EA" w:rsidRPr="004E10EA">
          <w:rPr>
            <w:rStyle w:val="a7"/>
            <w:rFonts w:cs="TH Sarabun New"/>
            <w:noProof/>
            <w:szCs w:val="32"/>
          </w:rPr>
          <w:t>3</w:t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.</w:t>
        </w:r>
        <w:r w:rsidR="004E10EA" w:rsidRPr="004E10EA">
          <w:rPr>
            <w:rStyle w:val="a7"/>
            <w:rFonts w:cs="TH Sarabun New"/>
            <w:noProof/>
            <w:szCs w:val="32"/>
          </w:rPr>
          <w:t>4</w:t>
        </w:r>
        <w:r w:rsidR="004E10EA" w:rsidRPr="004E10EA">
          <w:rPr>
            <w:rFonts w:eastAsiaTheme="minorEastAsia" w:cs="TH Sarabun New"/>
            <w:noProof/>
            <w:szCs w:val="32"/>
          </w:rPr>
          <w:tab/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บทโทรทัศน์ (</w:t>
        </w:r>
        <w:r w:rsidR="004E10EA" w:rsidRPr="004E10EA">
          <w:rPr>
            <w:rStyle w:val="a7"/>
            <w:rFonts w:cs="TH Sarabun New"/>
            <w:noProof/>
            <w:szCs w:val="32"/>
          </w:rPr>
          <w:t>Script</w:t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)</w:t>
        </w:r>
        <w:r w:rsidR="004E10EA" w:rsidRPr="004E10EA">
          <w:rPr>
            <w:rFonts w:cs="TH Sarabun New"/>
            <w:noProof/>
            <w:webHidden/>
            <w:szCs w:val="32"/>
          </w:rPr>
          <w:tab/>
        </w:r>
        <w:r w:rsidR="004E10EA" w:rsidRPr="004E10EA">
          <w:rPr>
            <w:rFonts w:cs="TH Sarabun New"/>
            <w:noProof/>
            <w:webHidden/>
            <w:szCs w:val="32"/>
          </w:rPr>
          <w:fldChar w:fldCharType="begin"/>
        </w:r>
        <w:r w:rsidR="004E10EA" w:rsidRPr="004E10EA">
          <w:rPr>
            <w:rFonts w:cs="TH Sarabun New"/>
            <w:noProof/>
            <w:webHidden/>
            <w:szCs w:val="32"/>
          </w:rPr>
          <w:instrText xml:space="preserve"> PAGEREF _Toc7165207 \h </w:instrText>
        </w:r>
        <w:r w:rsidR="004E10EA" w:rsidRPr="004E10EA">
          <w:rPr>
            <w:rFonts w:cs="TH Sarabun New"/>
            <w:noProof/>
            <w:webHidden/>
            <w:szCs w:val="32"/>
          </w:rPr>
        </w:r>
        <w:r w:rsidR="004E10EA" w:rsidRPr="004E10EA">
          <w:rPr>
            <w:rFonts w:cs="TH Sarabun New"/>
            <w:noProof/>
            <w:webHidden/>
            <w:szCs w:val="32"/>
          </w:rPr>
          <w:fldChar w:fldCharType="separate"/>
        </w:r>
        <w:r w:rsidR="0018082B">
          <w:rPr>
            <w:rFonts w:cs="TH Sarabun New"/>
            <w:noProof/>
            <w:webHidden/>
            <w:szCs w:val="32"/>
            <w:cs/>
          </w:rPr>
          <w:t>1</w:t>
        </w:r>
        <w:r w:rsidR="004E10EA" w:rsidRPr="004E10EA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33589E6" w14:textId="77777777" w:rsidR="004E10EA" w:rsidRPr="004E10EA" w:rsidRDefault="004A7863" w:rsidP="004E10EA">
      <w:pPr>
        <w:pStyle w:val="21"/>
        <w:tabs>
          <w:tab w:val="left" w:pos="1760"/>
          <w:tab w:val="right" w:leader="dot" w:pos="8296"/>
        </w:tabs>
        <w:ind w:firstLine="0"/>
        <w:rPr>
          <w:rFonts w:eastAsiaTheme="minorEastAsia" w:cs="TH Sarabun New"/>
          <w:noProof/>
          <w:szCs w:val="32"/>
        </w:rPr>
      </w:pPr>
      <w:hyperlink w:anchor="_Toc7165208" w:history="1">
        <w:r w:rsidR="004E10EA" w:rsidRPr="004E10EA">
          <w:rPr>
            <w:rStyle w:val="a7"/>
            <w:rFonts w:cs="TH Sarabun New"/>
            <w:noProof/>
            <w:szCs w:val="32"/>
          </w:rPr>
          <w:t>3</w:t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.</w:t>
        </w:r>
        <w:r w:rsidR="004E10EA" w:rsidRPr="004E10EA">
          <w:rPr>
            <w:rStyle w:val="a7"/>
            <w:rFonts w:cs="TH Sarabun New"/>
            <w:noProof/>
            <w:szCs w:val="32"/>
          </w:rPr>
          <w:t>5</w:t>
        </w:r>
        <w:r w:rsidR="004E10EA" w:rsidRPr="004E10EA">
          <w:rPr>
            <w:rFonts w:eastAsiaTheme="minorEastAsia" w:cs="TH Sarabun New"/>
            <w:noProof/>
            <w:szCs w:val="32"/>
          </w:rPr>
          <w:tab/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 xml:space="preserve">การออกแบบ </w:t>
        </w:r>
        <w:r w:rsidR="004E10EA" w:rsidRPr="004E10EA">
          <w:rPr>
            <w:rStyle w:val="a7"/>
            <w:rFonts w:cs="TH Sarabun New"/>
            <w:noProof/>
            <w:szCs w:val="32"/>
          </w:rPr>
          <w:t>Storyboard</w:t>
        </w:r>
        <w:r w:rsidR="004E10EA" w:rsidRPr="004E10EA">
          <w:rPr>
            <w:rFonts w:cs="TH Sarabun New"/>
            <w:noProof/>
            <w:webHidden/>
            <w:szCs w:val="32"/>
          </w:rPr>
          <w:tab/>
        </w:r>
        <w:r w:rsidR="004E10EA" w:rsidRPr="004E10EA">
          <w:rPr>
            <w:rFonts w:cs="TH Sarabun New"/>
            <w:noProof/>
            <w:webHidden/>
            <w:szCs w:val="32"/>
          </w:rPr>
          <w:fldChar w:fldCharType="begin"/>
        </w:r>
        <w:r w:rsidR="004E10EA" w:rsidRPr="004E10EA">
          <w:rPr>
            <w:rFonts w:cs="TH Sarabun New"/>
            <w:noProof/>
            <w:webHidden/>
            <w:szCs w:val="32"/>
          </w:rPr>
          <w:instrText xml:space="preserve"> PAGEREF _Toc7165208 \h </w:instrText>
        </w:r>
        <w:r w:rsidR="004E10EA" w:rsidRPr="004E10EA">
          <w:rPr>
            <w:rFonts w:cs="TH Sarabun New"/>
            <w:noProof/>
            <w:webHidden/>
            <w:szCs w:val="32"/>
          </w:rPr>
        </w:r>
        <w:r w:rsidR="004E10EA" w:rsidRPr="004E10EA">
          <w:rPr>
            <w:rFonts w:cs="TH Sarabun New"/>
            <w:noProof/>
            <w:webHidden/>
            <w:szCs w:val="32"/>
          </w:rPr>
          <w:fldChar w:fldCharType="separate"/>
        </w:r>
        <w:r w:rsidR="0018082B">
          <w:rPr>
            <w:rFonts w:cs="TH Sarabun New"/>
            <w:noProof/>
            <w:webHidden/>
            <w:szCs w:val="32"/>
            <w:cs/>
          </w:rPr>
          <w:t>1</w:t>
        </w:r>
        <w:r w:rsidR="004E10EA" w:rsidRPr="004E10EA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7F80B62" w14:textId="77777777" w:rsidR="004E10EA" w:rsidRPr="004E10EA" w:rsidRDefault="004A7863" w:rsidP="004E10EA">
      <w:pPr>
        <w:pStyle w:val="11"/>
        <w:tabs>
          <w:tab w:val="right" w:leader="dot" w:pos="8296"/>
        </w:tabs>
        <w:ind w:firstLine="0"/>
        <w:rPr>
          <w:rFonts w:eastAsiaTheme="minorEastAsia" w:cs="TH Sarabun New"/>
          <w:noProof/>
          <w:szCs w:val="32"/>
        </w:rPr>
      </w:pPr>
      <w:hyperlink w:anchor="_Toc7165209" w:history="1">
        <w:r w:rsidR="004E10EA" w:rsidRPr="004E10EA">
          <w:rPr>
            <w:rStyle w:val="a7"/>
            <w:rFonts w:cs="TH Sarabun New"/>
            <w:noProof/>
            <w:szCs w:val="32"/>
            <w:cs/>
          </w:rPr>
          <w:t xml:space="preserve">บทที่ </w:t>
        </w:r>
        <w:r w:rsidR="004E10EA" w:rsidRPr="004E10EA">
          <w:rPr>
            <w:rStyle w:val="a7"/>
            <w:rFonts w:cs="TH Sarabun New"/>
            <w:noProof/>
            <w:szCs w:val="32"/>
          </w:rPr>
          <w:t>4</w:t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. ผลลัพธ์</w:t>
        </w:r>
        <w:r w:rsidR="004E10EA" w:rsidRPr="004E10EA">
          <w:rPr>
            <w:rFonts w:cs="TH Sarabun New"/>
            <w:noProof/>
            <w:webHidden/>
            <w:szCs w:val="32"/>
          </w:rPr>
          <w:tab/>
        </w:r>
        <w:r w:rsidR="004E10EA" w:rsidRPr="004E10EA">
          <w:rPr>
            <w:rFonts w:cs="TH Sarabun New"/>
            <w:noProof/>
            <w:webHidden/>
            <w:szCs w:val="32"/>
          </w:rPr>
          <w:fldChar w:fldCharType="begin"/>
        </w:r>
        <w:r w:rsidR="004E10EA" w:rsidRPr="004E10EA">
          <w:rPr>
            <w:rFonts w:cs="TH Sarabun New"/>
            <w:noProof/>
            <w:webHidden/>
            <w:szCs w:val="32"/>
          </w:rPr>
          <w:instrText xml:space="preserve"> PAGEREF _Toc7165209 \h </w:instrText>
        </w:r>
        <w:r w:rsidR="004E10EA" w:rsidRPr="004E10EA">
          <w:rPr>
            <w:rFonts w:cs="TH Sarabun New"/>
            <w:noProof/>
            <w:webHidden/>
            <w:szCs w:val="32"/>
          </w:rPr>
        </w:r>
        <w:r w:rsidR="004E10EA" w:rsidRPr="004E10EA">
          <w:rPr>
            <w:rFonts w:cs="TH Sarabun New"/>
            <w:noProof/>
            <w:webHidden/>
            <w:szCs w:val="32"/>
          </w:rPr>
          <w:fldChar w:fldCharType="separate"/>
        </w:r>
        <w:r w:rsidR="0018082B">
          <w:rPr>
            <w:rFonts w:cs="TH Sarabun New"/>
            <w:noProof/>
            <w:webHidden/>
            <w:szCs w:val="32"/>
            <w:cs/>
          </w:rPr>
          <w:t>1</w:t>
        </w:r>
        <w:r w:rsidR="004E10EA" w:rsidRPr="004E10EA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1D9655F" w14:textId="77777777" w:rsidR="004E10EA" w:rsidRPr="004E10EA" w:rsidRDefault="004A7863" w:rsidP="004E10EA">
      <w:pPr>
        <w:pStyle w:val="21"/>
        <w:tabs>
          <w:tab w:val="left" w:pos="1760"/>
          <w:tab w:val="right" w:leader="dot" w:pos="8296"/>
        </w:tabs>
        <w:ind w:firstLine="0"/>
        <w:rPr>
          <w:rFonts w:eastAsiaTheme="minorEastAsia" w:cs="TH Sarabun New"/>
          <w:noProof/>
          <w:szCs w:val="32"/>
        </w:rPr>
      </w:pPr>
      <w:hyperlink w:anchor="_Toc7165210" w:history="1">
        <w:r w:rsidR="004E10EA" w:rsidRPr="004E10EA">
          <w:rPr>
            <w:rStyle w:val="a7"/>
            <w:rFonts w:cs="TH Sarabun New"/>
            <w:noProof/>
            <w:szCs w:val="32"/>
          </w:rPr>
          <w:t>4</w:t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.</w:t>
        </w:r>
        <w:r w:rsidR="004E10EA" w:rsidRPr="004E10EA">
          <w:rPr>
            <w:rStyle w:val="a7"/>
            <w:rFonts w:cs="TH Sarabun New"/>
            <w:noProof/>
            <w:szCs w:val="32"/>
          </w:rPr>
          <w:t>1</w:t>
        </w:r>
        <w:r w:rsidR="004E10EA" w:rsidRPr="004E10EA">
          <w:rPr>
            <w:rFonts w:eastAsiaTheme="minorEastAsia" w:cs="TH Sarabun New"/>
            <w:noProof/>
            <w:szCs w:val="32"/>
          </w:rPr>
          <w:tab/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ภาพสำคัญ</w:t>
        </w:r>
        <w:r w:rsidR="004E10EA" w:rsidRPr="004E10EA">
          <w:rPr>
            <w:rFonts w:cs="TH Sarabun New"/>
            <w:noProof/>
            <w:webHidden/>
            <w:szCs w:val="32"/>
          </w:rPr>
          <w:tab/>
        </w:r>
        <w:r w:rsidR="004E10EA" w:rsidRPr="004E10EA">
          <w:rPr>
            <w:rFonts w:cs="TH Sarabun New"/>
            <w:noProof/>
            <w:webHidden/>
            <w:szCs w:val="32"/>
          </w:rPr>
          <w:fldChar w:fldCharType="begin"/>
        </w:r>
        <w:r w:rsidR="004E10EA" w:rsidRPr="004E10EA">
          <w:rPr>
            <w:rFonts w:cs="TH Sarabun New"/>
            <w:noProof/>
            <w:webHidden/>
            <w:szCs w:val="32"/>
          </w:rPr>
          <w:instrText xml:space="preserve"> PAGEREF _Toc7165210 \h </w:instrText>
        </w:r>
        <w:r w:rsidR="004E10EA" w:rsidRPr="004E10EA">
          <w:rPr>
            <w:rFonts w:cs="TH Sarabun New"/>
            <w:noProof/>
            <w:webHidden/>
            <w:szCs w:val="32"/>
          </w:rPr>
        </w:r>
        <w:r w:rsidR="004E10EA" w:rsidRPr="004E10EA">
          <w:rPr>
            <w:rFonts w:cs="TH Sarabun New"/>
            <w:noProof/>
            <w:webHidden/>
            <w:szCs w:val="32"/>
          </w:rPr>
          <w:fldChar w:fldCharType="separate"/>
        </w:r>
        <w:r w:rsidR="0018082B">
          <w:rPr>
            <w:rFonts w:cs="TH Sarabun New"/>
            <w:noProof/>
            <w:webHidden/>
            <w:szCs w:val="32"/>
            <w:cs/>
          </w:rPr>
          <w:t>1</w:t>
        </w:r>
        <w:r w:rsidR="004E10EA" w:rsidRPr="004E10EA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C12E53F" w14:textId="77777777" w:rsidR="004E10EA" w:rsidRPr="004E10EA" w:rsidRDefault="004A7863" w:rsidP="004E10EA">
      <w:pPr>
        <w:pStyle w:val="21"/>
        <w:tabs>
          <w:tab w:val="left" w:pos="1760"/>
          <w:tab w:val="right" w:leader="dot" w:pos="8296"/>
        </w:tabs>
        <w:ind w:firstLine="0"/>
        <w:rPr>
          <w:rFonts w:eastAsiaTheme="minorEastAsia" w:cs="TH Sarabun New"/>
          <w:noProof/>
          <w:szCs w:val="32"/>
        </w:rPr>
      </w:pPr>
      <w:hyperlink w:anchor="_Toc7165211" w:history="1">
        <w:r w:rsidR="004E10EA" w:rsidRPr="004E10EA">
          <w:rPr>
            <w:rStyle w:val="a7"/>
            <w:rFonts w:cs="TH Sarabun New"/>
            <w:noProof/>
            <w:szCs w:val="32"/>
          </w:rPr>
          <w:t>4</w:t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.</w:t>
        </w:r>
        <w:r w:rsidR="004E10EA" w:rsidRPr="004E10EA">
          <w:rPr>
            <w:rStyle w:val="a7"/>
            <w:rFonts w:cs="TH Sarabun New"/>
            <w:noProof/>
            <w:szCs w:val="32"/>
          </w:rPr>
          <w:t>2</w:t>
        </w:r>
        <w:r w:rsidR="004E10EA" w:rsidRPr="004E10EA">
          <w:rPr>
            <w:rFonts w:eastAsiaTheme="minorEastAsia" w:cs="TH Sarabun New"/>
            <w:noProof/>
            <w:szCs w:val="32"/>
          </w:rPr>
          <w:tab/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ลิงก์ไปที่ไฟล์ผลงานคุณภาพเต็ม</w:t>
        </w:r>
        <w:r w:rsidR="004E10EA" w:rsidRPr="004E10EA">
          <w:rPr>
            <w:rFonts w:cs="TH Sarabun New"/>
            <w:noProof/>
            <w:webHidden/>
            <w:szCs w:val="32"/>
          </w:rPr>
          <w:tab/>
        </w:r>
        <w:r w:rsidR="004E10EA" w:rsidRPr="004E10EA">
          <w:rPr>
            <w:rFonts w:cs="TH Sarabun New"/>
            <w:noProof/>
            <w:webHidden/>
            <w:szCs w:val="32"/>
          </w:rPr>
          <w:fldChar w:fldCharType="begin"/>
        </w:r>
        <w:r w:rsidR="004E10EA" w:rsidRPr="004E10EA">
          <w:rPr>
            <w:rFonts w:cs="TH Sarabun New"/>
            <w:noProof/>
            <w:webHidden/>
            <w:szCs w:val="32"/>
          </w:rPr>
          <w:instrText xml:space="preserve"> PAGEREF _Toc7165211 \h </w:instrText>
        </w:r>
        <w:r w:rsidR="004E10EA" w:rsidRPr="004E10EA">
          <w:rPr>
            <w:rFonts w:cs="TH Sarabun New"/>
            <w:noProof/>
            <w:webHidden/>
            <w:szCs w:val="32"/>
          </w:rPr>
        </w:r>
        <w:r w:rsidR="004E10EA" w:rsidRPr="004E10EA">
          <w:rPr>
            <w:rFonts w:cs="TH Sarabun New"/>
            <w:noProof/>
            <w:webHidden/>
            <w:szCs w:val="32"/>
          </w:rPr>
          <w:fldChar w:fldCharType="separate"/>
        </w:r>
        <w:r w:rsidR="0018082B">
          <w:rPr>
            <w:rFonts w:cs="TH Sarabun New"/>
            <w:noProof/>
            <w:webHidden/>
            <w:szCs w:val="32"/>
            <w:cs/>
          </w:rPr>
          <w:t>1</w:t>
        </w:r>
        <w:r w:rsidR="004E10EA" w:rsidRPr="004E10EA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BF185EB" w14:textId="77777777" w:rsidR="004E10EA" w:rsidRPr="004E10EA" w:rsidRDefault="004A7863" w:rsidP="004E10EA">
      <w:pPr>
        <w:pStyle w:val="21"/>
        <w:tabs>
          <w:tab w:val="left" w:pos="1760"/>
          <w:tab w:val="right" w:leader="dot" w:pos="8296"/>
        </w:tabs>
        <w:ind w:firstLine="0"/>
        <w:rPr>
          <w:rFonts w:eastAsiaTheme="minorEastAsia" w:cs="TH Sarabun New"/>
          <w:noProof/>
          <w:szCs w:val="32"/>
        </w:rPr>
      </w:pPr>
      <w:hyperlink w:anchor="_Toc7165212" w:history="1">
        <w:r w:rsidR="004E10EA" w:rsidRPr="004E10EA">
          <w:rPr>
            <w:rStyle w:val="a7"/>
            <w:rFonts w:cs="TH Sarabun New"/>
            <w:noProof/>
            <w:szCs w:val="32"/>
          </w:rPr>
          <w:t>4</w:t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.</w:t>
        </w:r>
        <w:r w:rsidR="004E10EA" w:rsidRPr="004E10EA">
          <w:rPr>
            <w:rStyle w:val="a7"/>
            <w:rFonts w:cs="TH Sarabun New"/>
            <w:noProof/>
            <w:szCs w:val="32"/>
          </w:rPr>
          <w:t>3</w:t>
        </w:r>
        <w:r w:rsidR="004E10EA" w:rsidRPr="004E10EA">
          <w:rPr>
            <w:rFonts w:eastAsiaTheme="minorEastAsia" w:cs="TH Sarabun New"/>
            <w:noProof/>
            <w:szCs w:val="32"/>
          </w:rPr>
          <w:tab/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ลิงก์ไปที่แหล่งเผยแพร่สาธารณะ</w:t>
        </w:r>
        <w:r w:rsidR="004E10EA" w:rsidRPr="004E10EA">
          <w:rPr>
            <w:rFonts w:cs="TH Sarabun New"/>
            <w:noProof/>
            <w:webHidden/>
            <w:szCs w:val="32"/>
          </w:rPr>
          <w:tab/>
        </w:r>
        <w:r w:rsidR="004E10EA" w:rsidRPr="004E10EA">
          <w:rPr>
            <w:rFonts w:cs="TH Sarabun New"/>
            <w:noProof/>
            <w:webHidden/>
            <w:szCs w:val="32"/>
          </w:rPr>
          <w:fldChar w:fldCharType="begin"/>
        </w:r>
        <w:r w:rsidR="004E10EA" w:rsidRPr="004E10EA">
          <w:rPr>
            <w:rFonts w:cs="TH Sarabun New"/>
            <w:noProof/>
            <w:webHidden/>
            <w:szCs w:val="32"/>
          </w:rPr>
          <w:instrText xml:space="preserve"> PAGEREF _Toc7165212 \h </w:instrText>
        </w:r>
        <w:r w:rsidR="004E10EA" w:rsidRPr="004E10EA">
          <w:rPr>
            <w:rFonts w:cs="TH Sarabun New"/>
            <w:noProof/>
            <w:webHidden/>
            <w:szCs w:val="32"/>
          </w:rPr>
        </w:r>
        <w:r w:rsidR="004E10EA" w:rsidRPr="004E10EA">
          <w:rPr>
            <w:rFonts w:cs="TH Sarabun New"/>
            <w:noProof/>
            <w:webHidden/>
            <w:szCs w:val="32"/>
          </w:rPr>
          <w:fldChar w:fldCharType="separate"/>
        </w:r>
        <w:r w:rsidR="0018082B">
          <w:rPr>
            <w:rFonts w:cs="TH Sarabun New"/>
            <w:noProof/>
            <w:webHidden/>
            <w:szCs w:val="32"/>
            <w:cs/>
          </w:rPr>
          <w:t>1</w:t>
        </w:r>
        <w:r w:rsidR="004E10EA" w:rsidRPr="004E10EA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BAB4EA8" w14:textId="77777777" w:rsidR="004E10EA" w:rsidRPr="004E10EA" w:rsidRDefault="004A7863" w:rsidP="004E10EA">
      <w:pPr>
        <w:pStyle w:val="11"/>
        <w:tabs>
          <w:tab w:val="right" w:leader="dot" w:pos="8296"/>
        </w:tabs>
        <w:ind w:firstLine="0"/>
        <w:rPr>
          <w:rFonts w:eastAsiaTheme="minorEastAsia" w:cs="TH Sarabun New"/>
          <w:noProof/>
          <w:szCs w:val="32"/>
        </w:rPr>
      </w:pPr>
      <w:hyperlink w:anchor="_Toc7165213" w:history="1">
        <w:r w:rsidR="004E10EA" w:rsidRPr="004E10EA">
          <w:rPr>
            <w:rStyle w:val="a7"/>
            <w:rFonts w:cs="TH Sarabun New"/>
            <w:noProof/>
            <w:szCs w:val="32"/>
            <w:cs/>
          </w:rPr>
          <w:t xml:space="preserve">บทที่ </w:t>
        </w:r>
        <w:r w:rsidR="004E10EA" w:rsidRPr="004E10EA">
          <w:rPr>
            <w:rStyle w:val="a7"/>
            <w:rFonts w:cs="TH Sarabun New"/>
            <w:noProof/>
            <w:szCs w:val="32"/>
          </w:rPr>
          <w:t>5</w:t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. สรุปผลและข้อเสนอแนะ</w:t>
        </w:r>
        <w:r w:rsidR="004E10EA" w:rsidRPr="004E10EA">
          <w:rPr>
            <w:rFonts w:cs="TH Sarabun New"/>
            <w:noProof/>
            <w:webHidden/>
            <w:szCs w:val="32"/>
          </w:rPr>
          <w:tab/>
        </w:r>
        <w:r w:rsidR="004E10EA" w:rsidRPr="004E10EA">
          <w:rPr>
            <w:rFonts w:cs="TH Sarabun New"/>
            <w:noProof/>
            <w:webHidden/>
            <w:szCs w:val="32"/>
          </w:rPr>
          <w:fldChar w:fldCharType="begin"/>
        </w:r>
        <w:r w:rsidR="004E10EA" w:rsidRPr="004E10EA">
          <w:rPr>
            <w:rFonts w:cs="TH Sarabun New"/>
            <w:noProof/>
            <w:webHidden/>
            <w:szCs w:val="32"/>
          </w:rPr>
          <w:instrText xml:space="preserve"> PAGEREF _Toc7165213 \h </w:instrText>
        </w:r>
        <w:r w:rsidR="004E10EA" w:rsidRPr="004E10EA">
          <w:rPr>
            <w:rFonts w:cs="TH Sarabun New"/>
            <w:noProof/>
            <w:webHidden/>
            <w:szCs w:val="32"/>
          </w:rPr>
        </w:r>
        <w:r w:rsidR="004E10EA" w:rsidRPr="004E10EA">
          <w:rPr>
            <w:rFonts w:cs="TH Sarabun New"/>
            <w:noProof/>
            <w:webHidden/>
            <w:szCs w:val="32"/>
          </w:rPr>
          <w:fldChar w:fldCharType="separate"/>
        </w:r>
        <w:r w:rsidR="0018082B">
          <w:rPr>
            <w:rFonts w:cs="TH Sarabun New"/>
            <w:noProof/>
            <w:webHidden/>
            <w:szCs w:val="32"/>
            <w:cs/>
          </w:rPr>
          <w:t>1</w:t>
        </w:r>
        <w:r w:rsidR="004E10EA" w:rsidRPr="004E10EA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5F5450B" w14:textId="77777777" w:rsidR="004E10EA" w:rsidRPr="004E10EA" w:rsidRDefault="004A7863" w:rsidP="004E10EA">
      <w:pPr>
        <w:pStyle w:val="21"/>
        <w:tabs>
          <w:tab w:val="left" w:pos="1760"/>
          <w:tab w:val="right" w:leader="dot" w:pos="8296"/>
        </w:tabs>
        <w:ind w:firstLine="0"/>
        <w:rPr>
          <w:rFonts w:eastAsiaTheme="minorEastAsia" w:cs="TH Sarabun New"/>
          <w:noProof/>
          <w:szCs w:val="32"/>
        </w:rPr>
      </w:pPr>
      <w:hyperlink w:anchor="_Toc7165214" w:history="1">
        <w:r w:rsidR="004E10EA" w:rsidRPr="004E10EA">
          <w:rPr>
            <w:rStyle w:val="a7"/>
            <w:rFonts w:cs="TH Sarabun New"/>
            <w:noProof/>
            <w:szCs w:val="32"/>
          </w:rPr>
          <w:t>5</w:t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.</w:t>
        </w:r>
        <w:r w:rsidR="004E10EA" w:rsidRPr="004E10EA">
          <w:rPr>
            <w:rStyle w:val="a7"/>
            <w:rFonts w:cs="TH Sarabun New"/>
            <w:noProof/>
            <w:szCs w:val="32"/>
          </w:rPr>
          <w:t>1</w:t>
        </w:r>
        <w:r w:rsidR="004E10EA" w:rsidRPr="004E10EA">
          <w:rPr>
            <w:rFonts w:eastAsiaTheme="minorEastAsia" w:cs="TH Sarabun New"/>
            <w:noProof/>
            <w:szCs w:val="32"/>
          </w:rPr>
          <w:tab/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สรุปผล</w:t>
        </w:r>
        <w:r w:rsidR="004E10EA" w:rsidRPr="004E10EA">
          <w:rPr>
            <w:rFonts w:cs="TH Sarabun New"/>
            <w:noProof/>
            <w:webHidden/>
            <w:szCs w:val="32"/>
          </w:rPr>
          <w:tab/>
        </w:r>
        <w:r w:rsidR="004E10EA" w:rsidRPr="004E10EA">
          <w:rPr>
            <w:rFonts w:cs="TH Sarabun New"/>
            <w:noProof/>
            <w:webHidden/>
            <w:szCs w:val="32"/>
          </w:rPr>
          <w:fldChar w:fldCharType="begin"/>
        </w:r>
        <w:r w:rsidR="004E10EA" w:rsidRPr="004E10EA">
          <w:rPr>
            <w:rFonts w:cs="TH Sarabun New"/>
            <w:noProof/>
            <w:webHidden/>
            <w:szCs w:val="32"/>
          </w:rPr>
          <w:instrText xml:space="preserve"> PAGEREF _Toc7165214 \h </w:instrText>
        </w:r>
        <w:r w:rsidR="004E10EA" w:rsidRPr="004E10EA">
          <w:rPr>
            <w:rFonts w:cs="TH Sarabun New"/>
            <w:noProof/>
            <w:webHidden/>
            <w:szCs w:val="32"/>
          </w:rPr>
        </w:r>
        <w:r w:rsidR="004E10EA" w:rsidRPr="004E10EA">
          <w:rPr>
            <w:rFonts w:cs="TH Sarabun New"/>
            <w:noProof/>
            <w:webHidden/>
            <w:szCs w:val="32"/>
          </w:rPr>
          <w:fldChar w:fldCharType="separate"/>
        </w:r>
        <w:r w:rsidR="0018082B">
          <w:rPr>
            <w:rFonts w:cs="TH Sarabun New"/>
            <w:noProof/>
            <w:webHidden/>
            <w:szCs w:val="32"/>
            <w:cs/>
          </w:rPr>
          <w:t>1</w:t>
        </w:r>
        <w:r w:rsidR="004E10EA" w:rsidRPr="004E10EA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1D6691D0" w14:textId="77777777" w:rsidR="004E10EA" w:rsidRPr="004E10EA" w:rsidRDefault="004A7863" w:rsidP="004E10EA">
      <w:pPr>
        <w:pStyle w:val="21"/>
        <w:tabs>
          <w:tab w:val="left" w:pos="1760"/>
          <w:tab w:val="right" w:leader="dot" w:pos="8296"/>
        </w:tabs>
        <w:ind w:firstLine="0"/>
        <w:rPr>
          <w:rFonts w:eastAsiaTheme="minorEastAsia" w:cs="TH Sarabun New"/>
          <w:noProof/>
          <w:szCs w:val="32"/>
        </w:rPr>
      </w:pPr>
      <w:hyperlink w:anchor="_Toc7165215" w:history="1">
        <w:r w:rsidR="004E10EA" w:rsidRPr="004E10EA">
          <w:rPr>
            <w:rStyle w:val="a7"/>
            <w:rFonts w:cs="TH Sarabun New"/>
            <w:noProof/>
            <w:szCs w:val="32"/>
          </w:rPr>
          <w:t>5</w:t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.</w:t>
        </w:r>
        <w:r w:rsidR="004E10EA" w:rsidRPr="004E10EA">
          <w:rPr>
            <w:rStyle w:val="a7"/>
            <w:rFonts w:cs="TH Sarabun New"/>
            <w:noProof/>
            <w:szCs w:val="32"/>
          </w:rPr>
          <w:t>2</w:t>
        </w:r>
        <w:r w:rsidR="004E10EA" w:rsidRPr="004E10EA">
          <w:rPr>
            <w:rFonts w:eastAsiaTheme="minorEastAsia" w:cs="TH Sarabun New"/>
            <w:noProof/>
            <w:szCs w:val="32"/>
          </w:rPr>
          <w:tab/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ปัญหาและอุปสรรค</w:t>
        </w:r>
        <w:r w:rsidR="004E10EA" w:rsidRPr="004E10EA">
          <w:rPr>
            <w:rFonts w:cs="TH Sarabun New"/>
            <w:noProof/>
            <w:webHidden/>
            <w:szCs w:val="32"/>
          </w:rPr>
          <w:tab/>
        </w:r>
        <w:r w:rsidR="004E10EA" w:rsidRPr="004E10EA">
          <w:rPr>
            <w:rFonts w:cs="TH Sarabun New"/>
            <w:noProof/>
            <w:webHidden/>
            <w:szCs w:val="32"/>
          </w:rPr>
          <w:fldChar w:fldCharType="begin"/>
        </w:r>
        <w:r w:rsidR="004E10EA" w:rsidRPr="004E10EA">
          <w:rPr>
            <w:rFonts w:cs="TH Sarabun New"/>
            <w:noProof/>
            <w:webHidden/>
            <w:szCs w:val="32"/>
          </w:rPr>
          <w:instrText xml:space="preserve"> PAGEREF _Toc7165215 \h </w:instrText>
        </w:r>
        <w:r w:rsidR="004E10EA" w:rsidRPr="004E10EA">
          <w:rPr>
            <w:rFonts w:cs="TH Sarabun New"/>
            <w:noProof/>
            <w:webHidden/>
            <w:szCs w:val="32"/>
          </w:rPr>
        </w:r>
        <w:r w:rsidR="004E10EA" w:rsidRPr="004E10EA">
          <w:rPr>
            <w:rFonts w:cs="TH Sarabun New"/>
            <w:noProof/>
            <w:webHidden/>
            <w:szCs w:val="32"/>
          </w:rPr>
          <w:fldChar w:fldCharType="separate"/>
        </w:r>
        <w:r w:rsidR="0018082B">
          <w:rPr>
            <w:rFonts w:cs="TH Sarabun New"/>
            <w:noProof/>
            <w:webHidden/>
            <w:szCs w:val="32"/>
            <w:cs/>
          </w:rPr>
          <w:t>1</w:t>
        </w:r>
        <w:r w:rsidR="004E10EA" w:rsidRPr="004E10EA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2F491BD" w14:textId="77777777" w:rsidR="004E10EA" w:rsidRPr="004E10EA" w:rsidRDefault="004A7863" w:rsidP="004E10EA">
      <w:pPr>
        <w:pStyle w:val="21"/>
        <w:tabs>
          <w:tab w:val="left" w:pos="1760"/>
          <w:tab w:val="right" w:leader="dot" w:pos="8296"/>
        </w:tabs>
        <w:ind w:firstLine="0"/>
        <w:rPr>
          <w:rFonts w:eastAsiaTheme="minorEastAsia" w:cs="TH Sarabun New"/>
          <w:noProof/>
          <w:szCs w:val="32"/>
        </w:rPr>
      </w:pPr>
      <w:hyperlink w:anchor="_Toc7165216" w:history="1">
        <w:r w:rsidR="004E10EA" w:rsidRPr="004E10EA">
          <w:rPr>
            <w:rStyle w:val="a7"/>
            <w:rFonts w:cs="TH Sarabun New"/>
            <w:noProof/>
            <w:szCs w:val="32"/>
          </w:rPr>
          <w:t>5</w:t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.</w:t>
        </w:r>
        <w:r w:rsidR="004E10EA" w:rsidRPr="004E10EA">
          <w:rPr>
            <w:rStyle w:val="a7"/>
            <w:rFonts w:cs="TH Sarabun New"/>
            <w:noProof/>
            <w:szCs w:val="32"/>
          </w:rPr>
          <w:t>3</w:t>
        </w:r>
        <w:r w:rsidR="004E10EA" w:rsidRPr="004E10EA">
          <w:rPr>
            <w:rFonts w:eastAsiaTheme="minorEastAsia" w:cs="TH Sarabun New"/>
            <w:noProof/>
            <w:szCs w:val="32"/>
          </w:rPr>
          <w:tab/>
        </w:r>
        <w:r w:rsidR="004E10EA" w:rsidRPr="004E10EA">
          <w:rPr>
            <w:rStyle w:val="a7"/>
            <w:rFonts w:cs="TH Sarabun New"/>
            <w:noProof/>
            <w:szCs w:val="32"/>
            <w:cs/>
          </w:rPr>
          <w:t>ข้อเสนอแนะเพิ่มเติม</w:t>
        </w:r>
        <w:r w:rsidR="004E10EA" w:rsidRPr="004E10EA">
          <w:rPr>
            <w:rFonts w:cs="TH Sarabun New"/>
            <w:noProof/>
            <w:webHidden/>
            <w:szCs w:val="32"/>
          </w:rPr>
          <w:tab/>
        </w:r>
        <w:r w:rsidR="004E10EA" w:rsidRPr="004E10EA">
          <w:rPr>
            <w:rFonts w:cs="TH Sarabun New"/>
            <w:noProof/>
            <w:webHidden/>
            <w:szCs w:val="32"/>
          </w:rPr>
          <w:fldChar w:fldCharType="begin"/>
        </w:r>
        <w:r w:rsidR="004E10EA" w:rsidRPr="004E10EA">
          <w:rPr>
            <w:rFonts w:cs="TH Sarabun New"/>
            <w:noProof/>
            <w:webHidden/>
            <w:szCs w:val="32"/>
          </w:rPr>
          <w:instrText xml:space="preserve"> PAGEREF _Toc7165216 \h </w:instrText>
        </w:r>
        <w:r w:rsidR="004E10EA" w:rsidRPr="004E10EA">
          <w:rPr>
            <w:rFonts w:cs="TH Sarabun New"/>
            <w:noProof/>
            <w:webHidden/>
            <w:szCs w:val="32"/>
          </w:rPr>
        </w:r>
        <w:r w:rsidR="004E10EA" w:rsidRPr="004E10EA">
          <w:rPr>
            <w:rFonts w:cs="TH Sarabun New"/>
            <w:noProof/>
            <w:webHidden/>
            <w:szCs w:val="32"/>
          </w:rPr>
          <w:fldChar w:fldCharType="separate"/>
        </w:r>
        <w:r w:rsidR="0018082B">
          <w:rPr>
            <w:rFonts w:cs="TH Sarabun New"/>
            <w:noProof/>
            <w:webHidden/>
            <w:szCs w:val="32"/>
            <w:cs/>
          </w:rPr>
          <w:t>1</w:t>
        </w:r>
        <w:r w:rsidR="004E10EA" w:rsidRPr="004E10EA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B87A379" w14:textId="77777777" w:rsidR="004E10EA" w:rsidRPr="004E10EA" w:rsidRDefault="004A7863" w:rsidP="004E10EA">
      <w:pPr>
        <w:pStyle w:val="11"/>
        <w:tabs>
          <w:tab w:val="right" w:leader="dot" w:pos="8296"/>
        </w:tabs>
        <w:ind w:firstLine="0"/>
        <w:rPr>
          <w:rFonts w:eastAsiaTheme="minorEastAsia" w:cs="TH Sarabun New"/>
          <w:noProof/>
          <w:szCs w:val="32"/>
        </w:rPr>
      </w:pPr>
      <w:hyperlink w:anchor="_Toc7165217" w:history="1">
        <w:r w:rsidR="004E10EA" w:rsidRPr="004E10EA">
          <w:rPr>
            <w:rStyle w:val="a7"/>
            <w:rFonts w:cs="TH Sarabun New"/>
            <w:noProof/>
            <w:szCs w:val="32"/>
            <w:cs/>
          </w:rPr>
          <w:t>บรรณานุกรม</w:t>
        </w:r>
        <w:r w:rsidR="004E10EA" w:rsidRPr="004E10EA">
          <w:rPr>
            <w:rFonts w:cs="TH Sarabun New"/>
            <w:noProof/>
            <w:webHidden/>
            <w:szCs w:val="32"/>
          </w:rPr>
          <w:tab/>
        </w:r>
        <w:r w:rsidR="004E10EA" w:rsidRPr="004E10EA">
          <w:rPr>
            <w:rFonts w:cs="TH Sarabun New"/>
            <w:noProof/>
            <w:webHidden/>
            <w:szCs w:val="32"/>
          </w:rPr>
          <w:fldChar w:fldCharType="begin"/>
        </w:r>
        <w:r w:rsidR="004E10EA" w:rsidRPr="004E10EA">
          <w:rPr>
            <w:rFonts w:cs="TH Sarabun New"/>
            <w:noProof/>
            <w:webHidden/>
            <w:szCs w:val="32"/>
          </w:rPr>
          <w:instrText xml:space="preserve"> PAGEREF _Toc7165217 \h </w:instrText>
        </w:r>
        <w:r w:rsidR="004E10EA" w:rsidRPr="004E10EA">
          <w:rPr>
            <w:rFonts w:cs="TH Sarabun New"/>
            <w:noProof/>
            <w:webHidden/>
            <w:szCs w:val="32"/>
          </w:rPr>
        </w:r>
        <w:r w:rsidR="004E10EA" w:rsidRPr="004E10EA">
          <w:rPr>
            <w:rFonts w:cs="TH Sarabun New"/>
            <w:noProof/>
            <w:webHidden/>
            <w:szCs w:val="32"/>
          </w:rPr>
          <w:fldChar w:fldCharType="separate"/>
        </w:r>
        <w:r w:rsidR="0018082B">
          <w:rPr>
            <w:rFonts w:cs="TH Sarabun New"/>
            <w:noProof/>
            <w:webHidden/>
            <w:szCs w:val="32"/>
            <w:cs/>
          </w:rPr>
          <w:t>1</w:t>
        </w:r>
        <w:r w:rsidR="004E10EA" w:rsidRPr="004E10EA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1D97526C" w14:textId="77777777" w:rsidR="004E10EA" w:rsidRPr="004E10EA" w:rsidRDefault="004A7863" w:rsidP="004E10EA">
      <w:pPr>
        <w:pStyle w:val="11"/>
        <w:tabs>
          <w:tab w:val="right" w:leader="dot" w:pos="8296"/>
        </w:tabs>
        <w:ind w:firstLine="0"/>
        <w:rPr>
          <w:rFonts w:eastAsiaTheme="minorEastAsia" w:cs="TH Sarabun New"/>
          <w:noProof/>
          <w:szCs w:val="32"/>
        </w:rPr>
      </w:pPr>
      <w:hyperlink w:anchor="_Toc7165218" w:history="1">
        <w:r w:rsidR="004E10EA" w:rsidRPr="004E10EA">
          <w:rPr>
            <w:rStyle w:val="a7"/>
            <w:rFonts w:cs="TH Sarabun New"/>
            <w:noProof/>
            <w:szCs w:val="32"/>
            <w:cs/>
          </w:rPr>
          <w:t>ภาคผนวก</w:t>
        </w:r>
        <w:r w:rsidR="004E10EA" w:rsidRPr="004E10EA">
          <w:rPr>
            <w:rFonts w:cs="TH Sarabun New"/>
            <w:noProof/>
            <w:webHidden/>
            <w:szCs w:val="32"/>
          </w:rPr>
          <w:tab/>
        </w:r>
        <w:r w:rsidR="004E10EA" w:rsidRPr="004E10EA">
          <w:rPr>
            <w:rFonts w:cs="TH Sarabun New"/>
            <w:noProof/>
            <w:webHidden/>
            <w:szCs w:val="32"/>
          </w:rPr>
          <w:fldChar w:fldCharType="begin"/>
        </w:r>
        <w:r w:rsidR="004E10EA" w:rsidRPr="004E10EA">
          <w:rPr>
            <w:rFonts w:cs="TH Sarabun New"/>
            <w:noProof/>
            <w:webHidden/>
            <w:szCs w:val="32"/>
          </w:rPr>
          <w:instrText xml:space="preserve"> PAGEREF _Toc7165218 \h </w:instrText>
        </w:r>
        <w:r w:rsidR="004E10EA" w:rsidRPr="004E10EA">
          <w:rPr>
            <w:rFonts w:cs="TH Sarabun New"/>
            <w:noProof/>
            <w:webHidden/>
            <w:szCs w:val="32"/>
          </w:rPr>
        </w:r>
        <w:r w:rsidR="004E10EA" w:rsidRPr="004E10EA">
          <w:rPr>
            <w:rFonts w:cs="TH Sarabun New"/>
            <w:noProof/>
            <w:webHidden/>
            <w:szCs w:val="32"/>
          </w:rPr>
          <w:fldChar w:fldCharType="separate"/>
        </w:r>
        <w:r w:rsidR="0018082B">
          <w:rPr>
            <w:rFonts w:cs="TH Sarabun New"/>
            <w:noProof/>
            <w:webHidden/>
            <w:szCs w:val="32"/>
            <w:cs/>
          </w:rPr>
          <w:t>1</w:t>
        </w:r>
        <w:r w:rsidR="004E10EA" w:rsidRPr="004E10EA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141AE35" w14:textId="77777777" w:rsidR="004E10EA" w:rsidRPr="004E10EA" w:rsidRDefault="004A7863" w:rsidP="004E10EA">
      <w:pPr>
        <w:pStyle w:val="11"/>
        <w:tabs>
          <w:tab w:val="right" w:leader="dot" w:pos="8296"/>
        </w:tabs>
        <w:ind w:firstLine="0"/>
        <w:rPr>
          <w:rFonts w:eastAsiaTheme="minorEastAsia" w:cs="TH Sarabun New"/>
          <w:noProof/>
          <w:szCs w:val="32"/>
        </w:rPr>
      </w:pPr>
      <w:hyperlink w:anchor="_Toc7165219" w:history="1">
        <w:r w:rsidR="004E10EA" w:rsidRPr="004E10EA">
          <w:rPr>
            <w:rStyle w:val="a7"/>
            <w:rFonts w:cs="TH Sarabun New"/>
            <w:noProof/>
            <w:szCs w:val="32"/>
            <w:cs/>
          </w:rPr>
          <w:t>ประวัติผู้จัดทำ</w:t>
        </w:r>
        <w:r w:rsidR="004E10EA" w:rsidRPr="004E10EA">
          <w:rPr>
            <w:rFonts w:cs="TH Sarabun New"/>
            <w:noProof/>
            <w:webHidden/>
            <w:szCs w:val="32"/>
          </w:rPr>
          <w:tab/>
        </w:r>
        <w:r w:rsidR="004E10EA" w:rsidRPr="004E10EA">
          <w:rPr>
            <w:rFonts w:cs="TH Sarabun New"/>
            <w:noProof/>
            <w:webHidden/>
            <w:szCs w:val="32"/>
          </w:rPr>
          <w:fldChar w:fldCharType="begin"/>
        </w:r>
        <w:r w:rsidR="004E10EA" w:rsidRPr="004E10EA">
          <w:rPr>
            <w:rFonts w:cs="TH Sarabun New"/>
            <w:noProof/>
            <w:webHidden/>
            <w:szCs w:val="32"/>
          </w:rPr>
          <w:instrText xml:space="preserve"> PAGEREF _Toc7165219 \h </w:instrText>
        </w:r>
        <w:r w:rsidR="004E10EA" w:rsidRPr="004E10EA">
          <w:rPr>
            <w:rFonts w:cs="TH Sarabun New"/>
            <w:noProof/>
            <w:webHidden/>
            <w:szCs w:val="32"/>
          </w:rPr>
        </w:r>
        <w:r w:rsidR="004E10EA" w:rsidRPr="004E10EA">
          <w:rPr>
            <w:rFonts w:cs="TH Sarabun New"/>
            <w:noProof/>
            <w:webHidden/>
            <w:szCs w:val="32"/>
          </w:rPr>
          <w:fldChar w:fldCharType="separate"/>
        </w:r>
        <w:r w:rsidR="0018082B">
          <w:rPr>
            <w:rFonts w:cs="TH Sarabun New"/>
            <w:noProof/>
            <w:webHidden/>
            <w:szCs w:val="32"/>
            <w:cs/>
          </w:rPr>
          <w:t>1</w:t>
        </w:r>
        <w:r w:rsidR="004E10EA" w:rsidRPr="004E10EA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FC51133" w14:textId="77777777" w:rsidR="00BA6CD5" w:rsidRPr="00914832" w:rsidRDefault="00A91F45" w:rsidP="004E10EA">
      <w:pPr>
        <w:ind w:firstLine="0"/>
        <w:jc w:val="left"/>
        <w:rPr>
          <w:cs/>
        </w:rPr>
        <w:sectPr w:rsidR="00BA6CD5" w:rsidRPr="00914832" w:rsidSect="00BA6CD5">
          <w:headerReference w:type="default" r:id="rId15"/>
          <w:footerReference w:type="default" r:id="rId16"/>
          <w:pgSz w:w="11906" w:h="16838"/>
          <w:pgMar w:top="1440" w:right="1800" w:bottom="1440" w:left="1800" w:header="708" w:footer="708" w:gutter="0"/>
          <w:pgNumType w:fmt="thaiLetters" w:start="1"/>
          <w:cols w:space="708"/>
          <w:docGrid w:linePitch="360"/>
        </w:sectPr>
      </w:pPr>
      <w:r w:rsidRPr="004E10EA">
        <w:fldChar w:fldCharType="end"/>
      </w:r>
    </w:p>
    <w:p w14:paraId="2631CB96" w14:textId="77777777" w:rsidR="009D3371" w:rsidRDefault="00E6474C" w:rsidP="00A5239A">
      <w:pPr>
        <w:pStyle w:val="1"/>
      </w:pPr>
      <w:r>
        <w:rPr>
          <w:cs/>
        </w:rPr>
        <w:lastRenderedPageBreak/>
        <w:br/>
      </w:r>
      <w:bookmarkStart w:id="2" w:name="_Toc7165181"/>
      <w:r w:rsidR="009D3371">
        <w:rPr>
          <w:rFonts w:hint="cs"/>
          <w:cs/>
        </w:rPr>
        <w:t>บทนำ</w:t>
      </w:r>
      <w:bookmarkEnd w:id="2"/>
    </w:p>
    <w:p w14:paraId="5F5C0F35" w14:textId="1B2E55F1" w:rsidR="004F76F9" w:rsidRDefault="009C1B19" w:rsidP="004F76F9">
      <w:pPr>
        <w:pStyle w:val="2"/>
      </w:pPr>
      <w:bookmarkStart w:id="3" w:name="_Toc7165182"/>
      <w:r>
        <w:rPr>
          <w:rFonts w:hint="cs"/>
          <w:cs/>
        </w:rPr>
        <w:t>ที่มาและความสำคัญ</w:t>
      </w:r>
      <w:bookmarkEnd w:id="3"/>
    </w:p>
    <w:p w14:paraId="5BA3BA91" w14:textId="63C39886" w:rsidR="000656AE" w:rsidRPr="00991265" w:rsidRDefault="00991265" w:rsidP="00A3574D">
      <w:pPr>
        <w:pStyle w:val="2"/>
        <w:numPr>
          <w:ilvl w:val="0"/>
          <w:numId w:val="0"/>
        </w:numPr>
        <w:ind w:firstLine="720"/>
        <w:rPr>
          <w:b w:val="0"/>
          <w:bCs w:val="0"/>
          <w:sz w:val="32"/>
          <w:szCs w:val="32"/>
          <w:cs/>
        </w:rPr>
      </w:pPr>
      <w:r>
        <w:rPr>
          <w:rFonts w:hint="cs"/>
          <w:b w:val="0"/>
          <w:bCs w:val="0"/>
          <w:sz w:val="32"/>
          <w:szCs w:val="32"/>
          <w:cs/>
        </w:rPr>
        <w:t>เมื่อนึกถึง</w:t>
      </w:r>
      <w:r w:rsidRPr="00991265">
        <w:rPr>
          <w:rFonts w:hint="cs"/>
          <w:b w:val="0"/>
          <w:bCs w:val="0"/>
          <w:sz w:val="32"/>
          <w:szCs w:val="32"/>
          <w:cs/>
        </w:rPr>
        <w:t>ปัญหาภาวะโลกร้อน</w:t>
      </w:r>
      <w:r>
        <w:rPr>
          <w:rFonts w:hint="cs"/>
          <w:b w:val="0"/>
          <w:bCs w:val="0"/>
          <w:sz w:val="32"/>
          <w:szCs w:val="32"/>
          <w:cs/>
        </w:rPr>
        <w:t>และภาวะเรือนกระจก</w:t>
      </w:r>
      <w:r w:rsidR="00AA1F26">
        <w:rPr>
          <w:rFonts w:hint="cs"/>
          <w:b w:val="0"/>
          <w:bCs w:val="0"/>
          <w:sz w:val="32"/>
          <w:szCs w:val="32"/>
          <w:cs/>
        </w:rPr>
        <w:t xml:space="preserve"> ผลกระทบที่เด่น ๆ คงหนีไม่พ้นกับสภาพอากาศที่เปลี่ยนแปลงบ่อย อุณหภูมิสูงขึ้น</w:t>
      </w:r>
      <w:r>
        <w:rPr>
          <w:rFonts w:hint="cs"/>
          <w:b w:val="0"/>
          <w:bCs w:val="0"/>
          <w:sz w:val="32"/>
          <w:szCs w:val="32"/>
          <w:cs/>
        </w:rPr>
        <w:t xml:space="preserve"> </w:t>
      </w:r>
      <w:r w:rsidR="00AA1F26">
        <w:rPr>
          <w:rFonts w:hint="cs"/>
          <w:b w:val="0"/>
          <w:bCs w:val="0"/>
          <w:sz w:val="32"/>
          <w:szCs w:val="32"/>
          <w:cs/>
        </w:rPr>
        <w:t>กลุ่มเราจึงอยากหยิบสาเหตุ ปัญหา และผลกระทบ ซึ่งกลุ่มเราได้ยกประเด็นหมีขั้วโลกมานำเสนอ เพราะพวกมันได้รับผลโดยตรงจากปัญหาเหล่านี้</w:t>
      </w:r>
    </w:p>
    <w:p w14:paraId="69C05CA9" w14:textId="77777777" w:rsidR="004F76F9" w:rsidRDefault="004F76F9" w:rsidP="004F76F9"/>
    <w:p w14:paraId="13AFBBA1" w14:textId="77777777" w:rsidR="00F93106" w:rsidRPr="004F76F9" w:rsidRDefault="00F93106" w:rsidP="004F76F9"/>
    <w:p w14:paraId="57BDC91B" w14:textId="7CCEB04C" w:rsidR="004F76F9" w:rsidRDefault="009C1B19" w:rsidP="004F76F9">
      <w:pPr>
        <w:pStyle w:val="2"/>
        <w:rPr>
          <w:sz w:val="32"/>
          <w:szCs w:val="32"/>
        </w:rPr>
      </w:pPr>
      <w:bookmarkStart w:id="4" w:name="_Toc7165183"/>
      <w:r>
        <w:rPr>
          <w:rFonts w:hint="cs"/>
          <w:cs/>
        </w:rPr>
        <w:t>วัตถุประสงค์ของกา</w:t>
      </w:r>
      <w:r w:rsidR="00CA3D88">
        <w:rPr>
          <w:rFonts w:hint="cs"/>
          <w:cs/>
        </w:rPr>
        <w:t>รสร้างสื่อมัลติมีเดีย</w:t>
      </w:r>
      <w:bookmarkEnd w:id="4"/>
    </w:p>
    <w:p w14:paraId="204E52B1" w14:textId="67395D44" w:rsidR="00660DC2" w:rsidRPr="00660DC2" w:rsidRDefault="00660DC2" w:rsidP="00A3574D">
      <w:pPr>
        <w:pStyle w:val="2"/>
        <w:numPr>
          <w:ilvl w:val="0"/>
          <w:numId w:val="0"/>
        </w:numPr>
        <w:ind w:firstLine="720"/>
        <w:rPr>
          <w:b w:val="0"/>
          <w:bCs w:val="0"/>
          <w:sz w:val="32"/>
          <w:szCs w:val="32"/>
          <w:cs/>
        </w:rPr>
      </w:pPr>
      <w:r>
        <w:rPr>
          <w:rFonts w:hint="cs"/>
          <w:b w:val="0"/>
          <w:bCs w:val="0"/>
          <w:sz w:val="32"/>
          <w:szCs w:val="32"/>
          <w:cs/>
        </w:rPr>
        <w:t>เพื่อให้ทุกคนตระหนักถึงสิ่งที่โลกของเรากำลังเผชิญกับเหตุการณ์</w:t>
      </w:r>
      <w:r w:rsidR="00D12F9D">
        <w:rPr>
          <w:rFonts w:hint="cs"/>
          <w:b w:val="0"/>
          <w:bCs w:val="0"/>
          <w:sz w:val="32"/>
          <w:szCs w:val="32"/>
          <w:cs/>
        </w:rPr>
        <w:t>ภาวะโลกร้อนและภาวะเรือนกระจก ซึ่งทำให้เกิดการเปลี่ยนแปลงของสภาพอากาศและยังมีผลกระทบมากมายที่จะตามมา</w:t>
      </w:r>
    </w:p>
    <w:p w14:paraId="26D904CD" w14:textId="77777777" w:rsidR="004F76F9" w:rsidRDefault="004F76F9" w:rsidP="004F76F9"/>
    <w:p w14:paraId="6E99E6D7" w14:textId="77777777" w:rsidR="00F93106" w:rsidRPr="004F76F9" w:rsidRDefault="00F93106" w:rsidP="004F76F9"/>
    <w:p w14:paraId="2139B30E" w14:textId="1EBBDF3C" w:rsidR="004F76F9" w:rsidRDefault="00E807C1" w:rsidP="00CA3D88">
      <w:pPr>
        <w:pStyle w:val="2"/>
      </w:pPr>
      <w:bookmarkStart w:id="5" w:name="_Toc7165184"/>
      <w:r>
        <w:rPr>
          <w:rFonts w:hint="cs"/>
          <w:cs/>
        </w:rPr>
        <w:t>กลุ่มเป้าหมายที่สำคัญ</w:t>
      </w:r>
      <w:bookmarkEnd w:id="5"/>
    </w:p>
    <w:p w14:paraId="286FB8FF" w14:textId="5072377D" w:rsidR="00D12F9D" w:rsidRDefault="00A932F3" w:rsidP="00D12F9D">
      <w:pPr>
        <w:pStyle w:val="2"/>
        <w:numPr>
          <w:ilvl w:val="0"/>
          <w:numId w:val="22"/>
        </w:numPr>
        <w:rPr>
          <w:b w:val="0"/>
          <w:bCs w:val="0"/>
          <w:sz w:val="32"/>
          <w:szCs w:val="32"/>
        </w:rPr>
      </w:pPr>
      <w:r w:rsidRPr="00A932F3">
        <w:rPr>
          <w:rFonts w:hint="cs"/>
          <w:b w:val="0"/>
          <w:bCs w:val="0"/>
          <w:sz w:val="32"/>
          <w:szCs w:val="32"/>
          <w:cs/>
        </w:rPr>
        <w:t>อายุตั้งแต่</w:t>
      </w:r>
      <w:r>
        <w:rPr>
          <w:rFonts w:hint="cs"/>
          <w:b w:val="0"/>
          <w:bCs w:val="0"/>
          <w:sz w:val="32"/>
          <w:szCs w:val="32"/>
          <w:cs/>
        </w:rPr>
        <w:t xml:space="preserve"> 7 ปีขึ้นไป</w:t>
      </w:r>
    </w:p>
    <w:p w14:paraId="48C790B3" w14:textId="70ABBEB5" w:rsidR="00A932F3" w:rsidRPr="00A932F3" w:rsidRDefault="00A932F3" w:rsidP="00D12F9D">
      <w:pPr>
        <w:pStyle w:val="2"/>
        <w:numPr>
          <w:ilvl w:val="0"/>
          <w:numId w:val="22"/>
        </w:numPr>
        <w:rPr>
          <w:b w:val="0"/>
          <w:bCs w:val="0"/>
          <w:sz w:val="32"/>
          <w:szCs w:val="32"/>
          <w:cs/>
        </w:rPr>
      </w:pPr>
      <w:r>
        <w:rPr>
          <w:rFonts w:hint="cs"/>
          <w:b w:val="0"/>
          <w:bCs w:val="0"/>
          <w:sz w:val="32"/>
          <w:szCs w:val="32"/>
          <w:cs/>
        </w:rPr>
        <w:t xml:space="preserve">ผู้ใช้ </w:t>
      </w:r>
      <w:r>
        <w:rPr>
          <w:b w:val="0"/>
          <w:bCs w:val="0"/>
          <w:sz w:val="32"/>
          <w:szCs w:val="32"/>
        </w:rPr>
        <w:t>YouTube</w:t>
      </w:r>
    </w:p>
    <w:p w14:paraId="5EE005BE" w14:textId="77777777" w:rsidR="00F93106" w:rsidRPr="00896D83" w:rsidRDefault="00F93106" w:rsidP="00A932F3">
      <w:pPr>
        <w:ind w:firstLine="0"/>
      </w:pPr>
    </w:p>
    <w:p w14:paraId="534922D0" w14:textId="1E6627CD" w:rsidR="004F76F9" w:rsidRDefault="009C1B19" w:rsidP="007D2B0C">
      <w:pPr>
        <w:pStyle w:val="2"/>
        <w:rPr>
          <w:sz w:val="32"/>
          <w:szCs w:val="32"/>
        </w:rPr>
      </w:pPr>
      <w:bookmarkStart w:id="6" w:name="_Toc7165185"/>
      <w:r>
        <w:rPr>
          <w:rFonts w:hint="cs"/>
          <w:cs/>
        </w:rPr>
        <w:t>เครื่องมือที่ใช้</w:t>
      </w:r>
      <w:bookmarkEnd w:id="6"/>
    </w:p>
    <w:p w14:paraId="5011B226" w14:textId="3DC0E7AF" w:rsidR="00E1543C" w:rsidRDefault="00E1543C" w:rsidP="00A932F3">
      <w:pPr>
        <w:pStyle w:val="2"/>
        <w:numPr>
          <w:ilvl w:val="0"/>
          <w:numId w:val="22"/>
        </w:numPr>
        <w:rPr>
          <w:b w:val="0"/>
          <w:bCs w:val="0"/>
          <w:sz w:val="32"/>
          <w:szCs w:val="32"/>
        </w:rPr>
      </w:pPr>
      <w:r w:rsidRPr="00E1543C">
        <w:rPr>
          <w:rFonts w:hint="cs"/>
          <w:b w:val="0"/>
          <w:bCs w:val="0"/>
          <w:sz w:val="32"/>
          <w:szCs w:val="32"/>
          <w:cs/>
        </w:rPr>
        <w:t>โทรศัพท์มือถือ</w:t>
      </w:r>
    </w:p>
    <w:p w14:paraId="37C968C5" w14:textId="6AAD9B45" w:rsidR="009C1B19" w:rsidRPr="00806B63" w:rsidRDefault="00806B63" w:rsidP="00A932F3">
      <w:pPr>
        <w:pStyle w:val="2"/>
        <w:numPr>
          <w:ilvl w:val="0"/>
          <w:numId w:val="22"/>
        </w:numPr>
        <w:rPr>
          <w:b w:val="0"/>
          <w:bCs w:val="0"/>
          <w:sz w:val="32"/>
          <w:szCs w:val="32"/>
        </w:rPr>
      </w:pPr>
      <w:r w:rsidRPr="00806B63">
        <w:rPr>
          <w:b w:val="0"/>
          <w:bCs w:val="0"/>
          <w:sz w:val="32"/>
          <w:szCs w:val="32"/>
          <w:cs/>
        </w:rPr>
        <w:t>โน้ตบุ้ค</w:t>
      </w:r>
    </w:p>
    <w:p w14:paraId="44C513ED" w14:textId="77777777" w:rsidR="00F93106" w:rsidRPr="004F76F9" w:rsidRDefault="00F93106" w:rsidP="00F93106"/>
    <w:p w14:paraId="579A3414" w14:textId="07C016AD" w:rsidR="004F76F9" w:rsidRDefault="004F76F9" w:rsidP="007D2B0C">
      <w:pPr>
        <w:pStyle w:val="2"/>
      </w:pPr>
      <w:bookmarkStart w:id="7" w:name="_Toc7165186"/>
      <w:r w:rsidRPr="005D0B4F">
        <w:rPr>
          <w:rFonts w:hint="cs"/>
          <w:cs/>
        </w:rPr>
        <w:t>ขั้นตอนการดำเนินงาน</w:t>
      </w:r>
      <w:bookmarkEnd w:id="7"/>
    </w:p>
    <w:p w14:paraId="6F329421" w14:textId="6F6BF9F9" w:rsidR="00A932F3" w:rsidRDefault="00A932F3" w:rsidP="00A932F3">
      <w:pPr>
        <w:pStyle w:val="2"/>
        <w:numPr>
          <w:ilvl w:val="0"/>
          <w:numId w:val="22"/>
        </w:numPr>
      </w:pPr>
      <w:r>
        <w:rPr>
          <w:rFonts w:hint="cs"/>
          <w:b w:val="0"/>
          <w:bCs w:val="0"/>
          <w:sz w:val="32"/>
          <w:szCs w:val="32"/>
          <w:cs/>
        </w:rPr>
        <w:t>ปรึกษาวางแผนคิดแนวทางการดำเนินเรื่อง</w:t>
      </w:r>
    </w:p>
    <w:p w14:paraId="1C61B88D" w14:textId="246DEEA9" w:rsidR="0042424C" w:rsidRPr="0042424C" w:rsidRDefault="0042424C" w:rsidP="00A932F3">
      <w:pPr>
        <w:pStyle w:val="2"/>
        <w:numPr>
          <w:ilvl w:val="0"/>
          <w:numId w:val="22"/>
        </w:numPr>
        <w:rPr>
          <w:b w:val="0"/>
          <w:bCs w:val="0"/>
          <w:sz w:val="32"/>
          <w:szCs w:val="32"/>
        </w:rPr>
      </w:pPr>
      <w:r w:rsidRPr="0042424C">
        <w:rPr>
          <w:rFonts w:hint="cs"/>
          <w:b w:val="0"/>
          <w:bCs w:val="0"/>
          <w:sz w:val="32"/>
          <w:szCs w:val="32"/>
          <w:cs/>
        </w:rPr>
        <w:t>หาข้อมูล</w:t>
      </w:r>
    </w:p>
    <w:p w14:paraId="71089EF9" w14:textId="2F064FF1" w:rsidR="00A932F3" w:rsidRPr="00A932F3" w:rsidRDefault="00A932F3" w:rsidP="00A932F3">
      <w:pPr>
        <w:pStyle w:val="2"/>
        <w:numPr>
          <w:ilvl w:val="0"/>
          <w:numId w:val="22"/>
        </w:numPr>
      </w:pPr>
      <w:r>
        <w:rPr>
          <w:rFonts w:hint="cs"/>
          <w:b w:val="0"/>
          <w:bCs w:val="0"/>
          <w:sz w:val="32"/>
          <w:szCs w:val="32"/>
          <w:cs/>
        </w:rPr>
        <w:t>เริ่มลงมือเขียนบทและร่างสตอรี่บอร์ด</w:t>
      </w:r>
    </w:p>
    <w:p w14:paraId="2035A24D" w14:textId="7A03CC0B" w:rsidR="00A932F3" w:rsidRPr="0042424C" w:rsidRDefault="0042424C" w:rsidP="00A932F3">
      <w:pPr>
        <w:pStyle w:val="2"/>
        <w:numPr>
          <w:ilvl w:val="0"/>
          <w:numId w:val="22"/>
        </w:numPr>
      </w:pPr>
      <w:r>
        <w:rPr>
          <w:rFonts w:hint="cs"/>
          <w:b w:val="0"/>
          <w:bCs w:val="0"/>
          <w:sz w:val="32"/>
          <w:szCs w:val="32"/>
          <w:cs/>
        </w:rPr>
        <w:t>ตรวจสอบบทอีกรอบ</w:t>
      </w:r>
    </w:p>
    <w:p w14:paraId="7EB7C258" w14:textId="1B4C5C44" w:rsidR="0042424C" w:rsidRPr="0042424C" w:rsidRDefault="0042424C" w:rsidP="00A932F3">
      <w:pPr>
        <w:pStyle w:val="2"/>
        <w:numPr>
          <w:ilvl w:val="0"/>
          <w:numId w:val="22"/>
        </w:numPr>
      </w:pPr>
      <w:r>
        <w:rPr>
          <w:rFonts w:hint="cs"/>
          <w:b w:val="0"/>
          <w:bCs w:val="0"/>
          <w:sz w:val="32"/>
          <w:szCs w:val="32"/>
          <w:cs/>
        </w:rPr>
        <w:lastRenderedPageBreak/>
        <w:t>เริ่มวางแผนการถ่ายทำและตรวจบทซ้ำ</w:t>
      </w:r>
    </w:p>
    <w:p w14:paraId="5B7C6981" w14:textId="64BADAE2" w:rsidR="0042424C" w:rsidRPr="0042424C" w:rsidRDefault="0042424C" w:rsidP="00A932F3">
      <w:pPr>
        <w:pStyle w:val="2"/>
        <w:numPr>
          <w:ilvl w:val="0"/>
          <w:numId w:val="22"/>
        </w:numPr>
      </w:pPr>
      <w:r>
        <w:rPr>
          <w:rFonts w:hint="cs"/>
          <w:b w:val="0"/>
          <w:bCs w:val="0"/>
          <w:sz w:val="32"/>
          <w:szCs w:val="32"/>
          <w:cs/>
        </w:rPr>
        <w:t>ปรับเปลี่ยนบทกับสตอรี่บอร์ดและตรวจบทซ้ำ</w:t>
      </w:r>
    </w:p>
    <w:p w14:paraId="32BD9EBB" w14:textId="2869909E" w:rsidR="0042424C" w:rsidRDefault="0042424C" w:rsidP="00A932F3">
      <w:pPr>
        <w:pStyle w:val="2"/>
        <w:numPr>
          <w:ilvl w:val="0"/>
          <w:numId w:val="22"/>
        </w:numPr>
      </w:pPr>
      <w:r>
        <w:rPr>
          <w:rFonts w:hint="cs"/>
          <w:b w:val="0"/>
          <w:bCs w:val="0"/>
          <w:sz w:val="32"/>
          <w:szCs w:val="32"/>
          <w:cs/>
        </w:rPr>
        <w:t>เริ่มถ่ายทำ</w:t>
      </w:r>
    </w:p>
    <w:p w14:paraId="74DDCD9B" w14:textId="35C48D67" w:rsidR="0042424C" w:rsidRDefault="0042424C" w:rsidP="00A932F3">
      <w:pPr>
        <w:pStyle w:val="2"/>
        <w:numPr>
          <w:ilvl w:val="0"/>
          <w:numId w:val="22"/>
        </w:numPr>
        <w:rPr>
          <w:b w:val="0"/>
          <w:bCs w:val="0"/>
          <w:sz w:val="32"/>
          <w:szCs w:val="32"/>
        </w:rPr>
      </w:pPr>
      <w:r w:rsidRPr="0042424C">
        <w:rPr>
          <w:rFonts w:hint="cs"/>
          <w:b w:val="0"/>
          <w:bCs w:val="0"/>
          <w:sz w:val="32"/>
          <w:szCs w:val="32"/>
          <w:cs/>
        </w:rPr>
        <w:t>ตัดต่อวิดีโอ</w:t>
      </w:r>
    </w:p>
    <w:p w14:paraId="50718302" w14:textId="6A7ABCCC" w:rsidR="0042424C" w:rsidRPr="0042424C" w:rsidRDefault="0042424C" w:rsidP="00A932F3">
      <w:pPr>
        <w:pStyle w:val="2"/>
        <w:numPr>
          <w:ilvl w:val="0"/>
          <w:numId w:val="22"/>
        </w:numPr>
        <w:rPr>
          <w:b w:val="0"/>
          <w:bCs w:val="0"/>
          <w:sz w:val="32"/>
          <w:szCs w:val="32"/>
        </w:rPr>
      </w:pPr>
      <w:r>
        <w:rPr>
          <w:rFonts w:hint="cs"/>
          <w:b w:val="0"/>
          <w:bCs w:val="0"/>
          <w:sz w:val="32"/>
          <w:szCs w:val="32"/>
          <w:cs/>
        </w:rPr>
        <w:t>จัดทำรายงาน</w:t>
      </w:r>
    </w:p>
    <w:p w14:paraId="51CCB9F5" w14:textId="77777777" w:rsidR="009C1B19" w:rsidRDefault="009C1B19" w:rsidP="00F93106"/>
    <w:p w14:paraId="3DC996AA" w14:textId="77777777" w:rsidR="00F93106" w:rsidRPr="00BF5FD3" w:rsidRDefault="00F93106" w:rsidP="0042424C">
      <w:pPr>
        <w:ind w:firstLine="0"/>
      </w:pPr>
    </w:p>
    <w:p w14:paraId="79A5DC9C" w14:textId="77777777" w:rsidR="004F76F9" w:rsidRPr="00A92ADE" w:rsidRDefault="004F76F9" w:rsidP="007D2B0C">
      <w:pPr>
        <w:pStyle w:val="2"/>
      </w:pPr>
      <w:bookmarkStart w:id="8" w:name="_Toc7165187"/>
      <w:r w:rsidRPr="00A92ADE">
        <w:rPr>
          <w:rFonts w:hint="cs"/>
          <w:cs/>
        </w:rPr>
        <w:t>แผนการดำเนินงาน</w:t>
      </w:r>
      <w:bookmarkEnd w:id="8"/>
    </w:p>
    <w:tbl>
      <w:tblPr>
        <w:tblW w:w="85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19"/>
        <w:gridCol w:w="1304"/>
        <w:gridCol w:w="1301"/>
        <w:gridCol w:w="1303"/>
        <w:gridCol w:w="1295"/>
      </w:tblGrid>
      <w:tr w:rsidR="004F76F9" w:rsidRPr="00C20630" w14:paraId="1419C958" w14:textId="77777777" w:rsidTr="001B6235">
        <w:trPr>
          <w:trHeight w:val="39"/>
        </w:trPr>
        <w:tc>
          <w:tcPr>
            <w:tcW w:w="3319" w:type="dxa"/>
            <w:vMerge w:val="restart"/>
            <w:vAlign w:val="center"/>
          </w:tcPr>
          <w:p w14:paraId="6B0D393E" w14:textId="77777777" w:rsidR="004F76F9" w:rsidRPr="00C20630" w:rsidRDefault="004F76F9" w:rsidP="00C20630">
            <w:pPr>
              <w:ind w:firstLine="0"/>
              <w:jc w:val="center"/>
              <w:rPr>
                <w:b/>
                <w:bCs/>
                <w:sz w:val="28"/>
                <w:szCs w:val="28"/>
                <w:cs/>
              </w:rPr>
            </w:pPr>
            <w:r w:rsidRPr="00C20630">
              <w:rPr>
                <w:b/>
                <w:bCs/>
                <w:sz w:val="28"/>
                <w:szCs w:val="28"/>
                <w:cs/>
              </w:rPr>
              <w:t>ขั้นตอนการดำเนินงาน</w:t>
            </w:r>
          </w:p>
        </w:tc>
        <w:tc>
          <w:tcPr>
            <w:tcW w:w="5203" w:type="dxa"/>
            <w:gridSpan w:val="4"/>
            <w:vAlign w:val="center"/>
          </w:tcPr>
          <w:p w14:paraId="7559E101" w14:textId="77777777" w:rsidR="004F76F9" w:rsidRPr="00C20630" w:rsidRDefault="004F76F9" w:rsidP="00C20630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C20630">
              <w:rPr>
                <w:b/>
                <w:bCs/>
                <w:sz w:val="28"/>
                <w:szCs w:val="28"/>
                <w:cs/>
              </w:rPr>
              <w:t>ระยะเวลาในการดำเนินงาน</w:t>
            </w:r>
          </w:p>
        </w:tc>
      </w:tr>
      <w:tr w:rsidR="004F76F9" w:rsidRPr="00C20630" w14:paraId="739C9E40" w14:textId="77777777" w:rsidTr="001B6235">
        <w:trPr>
          <w:trHeight w:val="457"/>
        </w:trPr>
        <w:tc>
          <w:tcPr>
            <w:tcW w:w="3319" w:type="dxa"/>
            <w:vMerge/>
            <w:vAlign w:val="center"/>
          </w:tcPr>
          <w:p w14:paraId="3C4DF0B0" w14:textId="77777777" w:rsidR="004F76F9" w:rsidRPr="00C20630" w:rsidRDefault="004F76F9" w:rsidP="00C20630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14:paraId="151760DD" w14:textId="77777777" w:rsidR="004F76F9" w:rsidRPr="00C20630" w:rsidRDefault="00C20630" w:rsidP="00C20630">
            <w:pPr>
              <w:ind w:firstLine="0"/>
              <w:jc w:val="center"/>
              <w:rPr>
                <w:b/>
                <w:bCs/>
                <w:sz w:val="28"/>
                <w:szCs w:val="28"/>
                <w:cs/>
              </w:rPr>
            </w:pPr>
            <w:r>
              <w:rPr>
                <w:rFonts w:hint="cs"/>
                <w:b/>
                <w:bCs/>
                <w:sz w:val="28"/>
                <w:szCs w:val="28"/>
                <w:cs/>
              </w:rPr>
              <w:t>เดือนที่ 1</w:t>
            </w:r>
          </w:p>
        </w:tc>
        <w:tc>
          <w:tcPr>
            <w:tcW w:w="1301" w:type="dxa"/>
            <w:vAlign w:val="center"/>
          </w:tcPr>
          <w:p w14:paraId="3CEBB85B" w14:textId="77777777" w:rsidR="004F76F9" w:rsidRPr="00C20630" w:rsidRDefault="00C20630" w:rsidP="00C20630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cs/>
              </w:rPr>
              <w:t xml:space="preserve">เดือนที่ </w:t>
            </w:r>
            <w:r w:rsidR="00CA3D88">
              <w:rPr>
                <w:rFonts w:hint="cs"/>
                <w:b/>
                <w:bCs/>
                <w:sz w:val="28"/>
                <w:szCs w:val="28"/>
                <w:cs/>
              </w:rPr>
              <w:t>2</w:t>
            </w:r>
          </w:p>
        </w:tc>
        <w:tc>
          <w:tcPr>
            <w:tcW w:w="1303" w:type="dxa"/>
            <w:vAlign w:val="center"/>
          </w:tcPr>
          <w:p w14:paraId="3A0C4C22" w14:textId="77777777" w:rsidR="004F76F9" w:rsidRPr="00C20630" w:rsidRDefault="00C20630" w:rsidP="00C20630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cs/>
              </w:rPr>
              <w:t>เดือนที่ 3</w:t>
            </w:r>
          </w:p>
        </w:tc>
        <w:tc>
          <w:tcPr>
            <w:tcW w:w="1295" w:type="dxa"/>
            <w:vAlign w:val="center"/>
          </w:tcPr>
          <w:p w14:paraId="04D17C5D" w14:textId="77777777" w:rsidR="004F76F9" w:rsidRPr="00C20630" w:rsidRDefault="00C20630" w:rsidP="00C20630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cs/>
              </w:rPr>
              <w:t xml:space="preserve">เดือนที่ </w:t>
            </w:r>
            <w:r w:rsidR="00CA3D88">
              <w:rPr>
                <w:rFonts w:hint="cs"/>
                <w:b/>
                <w:bCs/>
                <w:sz w:val="28"/>
                <w:szCs w:val="28"/>
                <w:cs/>
              </w:rPr>
              <w:t>4</w:t>
            </w:r>
          </w:p>
        </w:tc>
      </w:tr>
      <w:tr w:rsidR="004F76F9" w:rsidRPr="00C20630" w14:paraId="19900A19" w14:textId="77777777" w:rsidTr="001B6235">
        <w:trPr>
          <w:trHeight w:val="33"/>
        </w:trPr>
        <w:tc>
          <w:tcPr>
            <w:tcW w:w="3319" w:type="dxa"/>
          </w:tcPr>
          <w:p w14:paraId="5A6FEC5E" w14:textId="77777777" w:rsidR="004F76F9" w:rsidRPr="00C20630" w:rsidRDefault="004F76F9" w:rsidP="00CA3D88">
            <w:pPr>
              <w:ind w:firstLine="0"/>
              <w:rPr>
                <w:sz w:val="28"/>
                <w:szCs w:val="28"/>
              </w:rPr>
            </w:pPr>
            <w:r w:rsidRPr="00C20630">
              <w:rPr>
                <w:sz w:val="28"/>
                <w:szCs w:val="28"/>
                <w:cs/>
              </w:rPr>
              <w:t>1. วางแผนการ</w:t>
            </w:r>
            <w:r w:rsidR="00CA3D88">
              <w:rPr>
                <w:rFonts w:hint="cs"/>
                <w:sz w:val="28"/>
                <w:szCs w:val="28"/>
                <w:cs/>
              </w:rPr>
              <w:t>สร้างสื่อ</w:t>
            </w:r>
          </w:p>
        </w:tc>
        <w:tc>
          <w:tcPr>
            <w:tcW w:w="1304" w:type="dxa"/>
          </w:tcPr>
          <w:p w14:paraId="12CBBA60" w14:textId="77777777" w:rsidR="004F76F9" w:rsidRPr="00C20630" w:rsidRDefault="004F76F9" w:rsidP="00C20630">
            <w:pPr>
              <w:ind w:firstLine="0"/>
              <w:rPr>
                <w:sz w:val="28"/>
                <w:szCs w:val="28"/>
              </w:rPr>
            </w:pPr>
            <w:r w:rsidRPr="00C2063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C22CF4" wp14:editId="0E434D9B">
                      <wp:simplePos x="0" y="0"/>
                      <wp:positionH relativeFrom="column">
                        <wp:posOffset>10798</wp:posOffset>
                      </wp:positionH>
                      <wp:positionV relativeFrom="paragraph">
                        <wp:posOffset>108578</wp:posOffset>
                      </wp:positionV>
                      <wp:extent cx="571500" cy="0"/>
                      <wp:effectExtent l="19050" t="63500" r="19050" b="60325"/>
                      <wp:wrapNone/>
                      <wp:docPr id="13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B1B53C" id="Straight Connector 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8.55pt" to="45.8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" strokeweight="1.5pt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1301" w:type="dxa"/>
          </w:tcPr>
          <w:p w14:paraId="2CB9C1C1" w14:textId="77777777" w:rsidR="004F76F9" w:rsidRPr="00C20630" w:rsidRDefault="004F76F9" w:rsidP="00C20630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303" w:type="dxa"/>
          </w:tcPr>
          <w:p w14:paraId="6D4ACA86" w14:textId="77777777" w:rsidR="004F76F9" w:rsidRPr="00C20630" w:rsidRDefault="004F76F9" w:rsidP="00C20630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295" w:type="dxa"/>
          </w:tcPr>
          <w:p w14:paraId="69486678" w14:textId="77777777" w:rsidR="004F76F9" w:rsidRPr="00C20630" w:rsidRDefault="004F76F9" w:rsidP="00C20630">
            <w:pPr>
              <w:ind w:firstLine="0"/>
              <w:rPr>
                <w:sz w:val="28"/>
                <w:szCs w:val="28"/>
              </w:rPr>
            </w:pPr>
          </w:p>
        </w:tc>
      </w:tr>
      <w:tr w:rsidR="004F76F9" w:rsidRPr="00C20630" w14:paraId="4628BDC9" w14:textId="77777777" w:rsidTr="001B6235">
        <w:trPr>
          <w:trHeight w:val="33"/>
        </w:trPr>
        <w:tc>
          <w:tcPr>
            <w:tcW w:w="3319" w:type="dxa"/>
          </w:tcPr>
          <w:p w14:paraId="45E02844" w14:textId="77777777" w:rsidR="004F76F9" w:rsidRPr="00C20630" w:rsidRDefault="004F76F9" w:rsidP="009C1B19">
            <w:pPr>
              <w:ind w:firstLine="0"/>
              <w:rPr>
                <w:sz w:val="28"/>
                <w:szCs w:val="28"/>
              </w:rPr>
            </w:pPr>
            <w:r w:rsidRPr="00C20630">
              <w:rPr>
                <w:sz w:val="28"/>
                <w:szCs w:val="28"/>
                <w:cs/>
              </w:rPr>
              <w:t>2. ศึกษาและรวบรวมข้อมูล</w:t>
            </w:r>
          </w:p>
        </w:tc>
        <w:tc>
          <w:tcPr>
            <w:tcW w:w="1304" w:type="dxa"/>
          </w:tcPr>
          <w:p w14:paraId="4375819C" w14:textId="77777777" w:rsidR="004F76F9" w:rsidRPr="00C20630" w:rsidRDefault="004F76F9" w:rsidP="00C20630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301" w:type="dxa"/>
          </w:tcPr>
          <w:p w14:paraId="0DFA0D66" w14:textId="77777777" w:rsidR="004F76F9" w:rsidRPr="00C20630" w:rsidRDefault="009C1B19" w:rsidP="00C20630">
            <w:pPr>
              <w:ind w:firstLine="0"/>
              <w:rPr>
                <w:sz w:val="28"/>
                <w:szCs w:val="28"/>
              </w:rPr>
            </w:pPr>
            <w:r w:rsidRPr="00C2063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04F94B" wp14:editId="24DC7EC0">
                      <wp:simplePos x="0" y="0"/>
                      <wp:positionH relativeFrom="column">
                        <wp:posOffset>-415135</wp:posOffset>
                      </wp:positionH>
                      <wp:positionV relativeFrom="paragraph">
                        <wp:posOffset>89355</wp:posOffset>
                      </wp:positionV>
                      <wp:extent cx="518323" cy="0"/>
                      <wp:effectExtent l="38100" t="76200" r="15240" b="95250"/>
                      <wp:wrapNone/>
                      <wp:docPr id="12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18323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E45736" id="Straight Connector 1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2.7pt,7.05pt" to="8.1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" strokeweight="1.5pt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1303" w:type="dxa"/>
          </w:tcPr>
          <w:p w14:paraId="4CE0BFB8" w14:textId="77777777" w:rsidR="004F76F9" w:rsidRPr="00C20630" w:rsidRDefault="004F76F9" w:rsidP="00C20630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295" w:type="dxa"/>
          </w:tcPr>
          <w:p w14:paraId="6527E27D" w14:textId="77777777" w:rsidR="004F76F9" w:rsidRPr="00C20630" w:rsidRDefault="004F76F9" w:rsidP="00C20630">
            <w:pPr>
              <w:ind w:firstLine="0"/>
              <w:rPr>
                <w:sz w:val="28"/>
                <w:szCs w:val="28"/>
              </w:rPr>
            </w:pPr>
          </w:p>
        </w:tc>
      </w:tr>
      <w:tr w:rsidR="004F76F9" w:rsidRPr="00C20630" w14:paraId="662CA354" w14:textId="77777777" w:rsidTr="001B6235">
        <w:trPr>
          <w:trHeight w:val="33"/>
        </w:trPr>
        <w:tc>
          <w:tcPr>
            <w:tcW w:w="3319" w:type="dxa"/>
          </w:tcPr>
          <w:p w14:paraId="2405A2D6" w14:textId="77777777" w:rsidR="004F76F9" w:rsidRPr="00C20630" w:rsidRDefault="004F76F9" w:rsidP="00FA40A7">
            <w:pPr>
              <w:ind w:firstLine="0"/>
              <w:rPr>
                <w:sz w:val="28"/>
                <w:szCs w:val="28"/>
              </w:rPr>
            </w:pPr>
            <w:r w:rsidRPr="00C20630">
              <w:rPr>
                <w:sz w:val="28"/>
                <w:szCs w:val="28"/>
                <w:cs/>
              </w:rPr>
              <w:t xml:space="preserve">3. </w:t>
            </w:r>
            <w:r w:rsidR="00FA40A7">
              <w:rPr>
                <w:rFonts w:hint="cs"/>
                <w:sz w:val="28"/>
                <w:szCs w:val="28"/>
                <w:cs/>
              </w:rPr>
              <w:t xml:space="preserve">การสร้าง </w:t>
            </w:r>
            <w:r w:rsidR="00FA40A7">
              <w:rPr>
                <w:sz w:val="28"/>
                <w:szCs w:val="28"/>
              </w:rPr>
              <w:t>Storyboard</w:t>
            </w:r>
          </w:p>
        </w:tc>
        <w:tc>
          <w:tcPr>
            <w:tcW w:w="1304" w:type="dxa"/>
          </w:tcPr>
          <w:p w14:paraId="0744A4EB" w14:textId="77777777" w:rsidR="004F76F9" w:rsidRPr="00C20630" w:rsidRDefault="004F76F9" w:rsidP="00C20630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301" w:type="dxa"/>
          </w:tcPr>
          <w:p w14:paraId="6F776F2F" w14:textId="77777777" w:rsidR="004F76F9" w:rsidRPr="00C20630" w:rsidRDefault="004F76F9" w:rsidP="00C20630">
            <w:pPr>
              <w:ind w:firstLine="0"/>
              <w:rPr>
                <w:sz w:val="28"/>
                <w:szCs w:val="28"/>
              </w:rPr>
            </w:pPr>
            <w:r w:rsidRPr="00C2063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9F750AF" wp14:editId="5FDF279C">
                      <wp:simplePos x="0" y="0"/>
                      <wp:positionH relativeFrom="column">
                        <wp:posOffset>72933</wp:posOffset>
                      </wp:positionH>
                      <wp:positionV relativeFrom="paragraph">
                        <wp:posOffset>119380</wp:posOffset>
                      </wp:positionV>
                      <wp:extent cx="342900" cy="0"/>
                      <wp:effectExtent l="26670" t="57785" r="20955" b="6604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BFF2B5" id="Straight Connector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75pt,9.4pt" to="32.7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" strokeweight="1.5pt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1303" w:type="dxa"/>
          </w:tcPr>
          <w:p w14:paraId="53F15788" w14:textId="77777777" w:rsidR="004F76F9" w:rsidRPr="00C20630" w:rsidRDefault="004F76F9" w:rsidP="00C20630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295" w:type="dxa"/>
          </w:tcPr>
          <w:p w14:paraId="6CB7E72D" w14:textId="77777777" w:rsidR="004F76F9" w:rsidRPr="00C20630" w:rsidRDefault="004F76F9" w:rsidP="00C20630">
            <w:pPr>
              <w:ind w:firstLine="0"/>
              <w:rPr>
                <w:sz w:val="28"/>
                <w:szCs w:val="28"/>
              </w:rPr>
            </w:pPr>
          </w:p>
        </w:tc>
      </w:tr>
      <w:tr w:rsidR="004F76F9" w:rsidRPr="00C20630" w14:paraId="7A78F12F" w14:textId="77777777" w:rsidTr="001B6235">
        <w:trPr>
          <w:trHeight w:val="33"/>
        </w:trPr>
        <w:tc>
          <w:tcPr>
            <w:tcW w:w="3319" w:type="dxa"/>
          </w:tcPr>
          <w:p w14:paraId="5982C2A1" w14:textId="77777777" w:rsidR="004F76F9" w:rsidRPr="00C20630" w:rsidRDefault="004F76F9" w:rsidP="00FA40A7">
            <w:pPr>
              <w:ind w:firstLine="0"/>
              <w:rPr>
                <w:sz w:val="28"/>
                <w:szCs w:val="28"/>
                <w:cs/>
              </w:rPr>
            </w:pPr>
            <w:r w:rsidRPr="00C20630">
              <w:rPr>
                <w:sz w:val="28"/>
                <w:szCs w:val="28"/>
              </w:rPr>
              <w:t>4</w:t>
            </w:r>
            <w:r w:rsidRPr="00C20630">
              <w:rPr>
                <w:sz w:val="28"/>
                <w:szCs w:val="28"/>
                <w:cs/>
              </w:rPr>
              <w:t xml:space="preserve">. </w:t>
            </w:r>
            <w:r w:rsidR="00FA40A7">
              <w:rPr>
                <w:rFonts w:hint="cs"/>
                <w:sz w:val="28"/>
                <w:szCs w:val="28"/>
                <w:cs/>
              </w:rPr>
              <w:t>ดำเนินการถ่ายทำ</w:t>
            </w:r>
          </w:p>
        </w:tc>
        <w:tc>
          <w:tcPr>
            <w:tcW w:w="1304" w:type="dxa"/>
          </w:tcPr>
          <w:p w14:paraId="087170A9" w14:textId="77777777" w:rsidR="004F76F9" w:rsidRPr="00C20630" w:rsidRDefault="004F76F9" w:rsidP="00C20630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301" w:type="dxa"/>
          </w:tcPr>
          <w:p w14:paraId="02FBB287" w14:textId="77777777" w:rsidR="004F76F9" w:rsidRPr="00C20630" w:rsidRDefault="009C1B19" w:rsidP="00C20630">
            <w:pPr>
              <w:ind w:firstLine="0"/>
              <w:rPr>
                <w:sz w:val="28"/>
                <w:szCs w:val="28"/>
              </w:rPr>
            </w:pPr>
            <w:r w:rsidRPr="00C2063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EFF63F1" wp14:editId="76A9C6F9">
                      <wp:simplePos x="0" y="0"/>
                      <wp:positionH relativeFrom="column">
                        <wp:posOffset>377620</wp:posOffset>
                      </wp:positionH>
                      <wp:positionV relativeFrom="paragraph">
                        <wp:posOffset>107028</wp:posOffset>
                      </wp:positionV>
                      <wp:extent cx="820010" cy="0"/>
                      <wp:effectExtent l="38100" t="76200" r="18415" b="952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2001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23BB6E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5pt,8.45pt" to="94.3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" strokeweight="1.5pt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1303" w:type="dxa"/>
          </w:tcPr>
          <w:p w14:paraId="0CFCA230" w14:textId="77777777" w:rsidR="004F76F9" w:rsidRPr="00C20630" w:rsidRDefault="004F76F9" w:rsidP="00C20630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295" w:type="dxa"/>
          </w:tcPr>
          <w:p w14:paraId="52E6C74F" w14:textId="77777777" w:rsidR="004F76F9" w:rsidRPr="00C20630" w:rsidRDefault="004F76F9" w:rsidP="00C20630">
            <w:pPr>
              <w:ind w:firstLine="0"/>
              <w:rPr>
                <w:sz w:val="28"/>
                <w:szCs w:val="28"/>
              </w:rPr>
            </w:pPr>
          </w:p>
        </w:tc>
      </w:tr>
      <w:tr w:rsidR="004F76F9" w:rsidRPr="00C20630" w14:paraId="70FD324C" w14:textId="77777777" w:rsidTr="001B6235">
        <w:trPr>
          <w:trHeight w:val="33"/>
        </w:trPr>
        <w:tc>
          <w:tcPr>
            <w:tcW w:w="3319" w:type="dxa"/>
          </w:tcPr>
          <w:p w14:paraId="0CC9A4A5" w14:textId="77777777" w:rsidR="004F76F9" w:rsidRPr="00C20630" w:rsidRDefault="004F76F9" w:rsidP="00FA40A7">
            <w:pPr>
              <w:ind w:firstLine="0"/>
              <w:rPr>
                <w:sz w:val="28"/>
                <w:szCs w:val="28"/>
              </w:rPr>
            </w:pPr>
            <w:r w:rsidRPr="00C20630">
              <w:rPr>
                <w:sz w:val="28"/>
                <w:szCs w:val="28"/>
              </w:rPr>
              <w:t>5</w:t>
            </w:r>
            <w:r w:rsidRPr="00C20630">
              <w:rPr>
                <w:sz w:val="28"/>
                <w:szCs w:val="28"/>
                <w:cs/>
              </w:rPr>
              <w:t xml:space="preserve">. </w:t>
            </w:r>
            <w:r w:rsidR="00FA40A7">
              <w:rPr>
                <w:rFonts w:hint="cs"/>
                <w:sz w:val="28"/>
                <w:szCs w:val="28"/>
                <w:cs/>
              </w:rPr>
              <w:t>ดำเนินการตัดต่อและ</w:t>
            </w:r>
            <w:r w:rsidR="00FA40A7">
              <w:rPr>
                <w:sz w:val="28"/>
                <w:szCs w:val="28"/>
              </w:rPr>
              <w:t xml:space="preserve"> Special Effects</w:t>
            </w:r>
          </w:p>
        </w:tc>
        <w:tc>
          <w:tcPr>
            <w:tcW w:w="1304" w:type="dxa"/>
          </w:tcPr>
          <w:p w14:paraId="2EBDF821" w14:textId="77777777" w:rsidR="004F76F9" w:rsidRPr="00C20630" w:rsidRDefault="004F76F9" w:rsidP="00C20630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301" w:type="dxa"/>
          </w:tcPr>
          <w:p w14:paraId="48E4C794" w14:textId="77777777" w:rsidR="004F76F9" w:rsidRPr="00C20630" w:rsidRDefault="004F76F9" w:rsidP="00C20630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303" w:type="dxa"/>
          </w:tcPr>
          <w:p w14:paraId="0BC95E72" w14:textId="77777777" w:rsidR="004F76F9" w:rsidRPr="00C20630" w:rsidRDefault="00FA40A7" w:rsidP="00C20630">
            <w:pPr>
              <w:ind w:firstLine="0"/>
              <w:rPr>
                <w:sz w:val="28"/>
                <w:szCs w:val="28"/>
              </w:rPr>
            </w:pPr>
            <w:r w:rsidRPr="00C2063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A434806" wp14:editId="322EFAE7">
                      <wp:simplePos x="0" y="0"/>
                      <wp:positionH relativeFrom="column">
                        <wp:posOffset>383293</wp:posOffset>
                      </wp:positionH>
                      <wp:positionV relativeFrom="paragraph">
                        <wp:posOffset>106332</wp:posOffset>
                      </wp:positionV>
                      <wp:extent cx="831809" cy="0"/>
                      <wp:effectExtent l="38100" t="76200" r="26035" b="9525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1809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9820AE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pt,8.35pt" to="95.7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" strokeweight="1.5pt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1295" w:type="dxa"/>
          </w:tcPr>
          <w:p w14:paraId="4739018C" w14:textId="77777777" w:rsidR="004F76F9" w:rsidRPr="00C20630" w:rsidRDefault="004F76F9" w:rsidP="00C20630">
            <w:pPr>
              <w:ind w:firstLine="0"/>
              <w:rPr>
                <w:sz w:val="28"/>
                <w:szCs w:val="28"/>
              </w:rPr>
            </w:pPr>
          </w:p>
        </w:tc>
      </w:tr>
      <w:tr w:rsidR="004F76F9" w:rsidRPr="00C20630" w14:paraId="4AE02B29" w14:textId="77777777" w:rsidTr="001B6235">
        <w:trPr>
          <w:trHeight w:val="33"/>
        </w:trPr>
        <w:tc>
          <w:tcPr>
            <w:tcW w:w="3319" w:type="dxa"/>
          </w:tcPr>
          <w:p w14:paraId="3C7F70AA" w14:textId="77777777" w:rsidR="004F76F9" w:rsidRPr="009C1B19" w:rsidRDefault="00FA40A7" w:rsidP="00C20630">
            <w:pPr>
              <w:ind w:firstLine="0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6</w:t>
            </w:r>
            <w:r w:rsidR="009C1B19">
              <w:rPr>
                <w:sz w:val="28"/>
                <w:szCs w:val="28"/>
                <w:cs/>
              </w:rPr>
              <w:t>.</w:t>
            </w:r>
            <w:r w:rsidR="009C1B19">
              <w:rPr>
                <w:rFonts w:hint="cs"/>
                <w:sz w:val="28"/>
                <w:szCs w:val="28"/>
                <w:cs/>
              </w:rPr>
              <w:t xml:space="preserve"> จัดทำรายงานฉบับสมบูรณ์และนำเสนอ</w:t>
            </w:r>
          </w:p>
        </w:tc>
        <w:tc>
          <w:tcPr>
            <w:tcW w:w="1304" w:type="dxa"/>
          </w:tcPr>
          <w:p w14:paraId="001208B2" w14:textId="77777777" w:rsidR="004F76F9" w:rsidRPr="00C20630" w:rsidRDefault="004F76F9" w:rsidP="00C20630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301" w:type="dxa"/>
          </w:tcPr>
          <w:p w14:paraId="4EE44D76" w14:textId="77777777" w:rsidR="004F76F9" w:rsidRPr="00C20630" w:rsidRDefault="004F76F9" w:rsidP="00C20630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303" w:type="dxa"/>
          </w:tcPr>
          <w:p w14:paraId="277C7592" w14:textId="77777777" w:rsidR="004F76F9" w:rsidRPr="00C20630" w:rsidRDefault="004F76F9" w:rsidP="00C20630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295" w:type="dxa"/>
          </w:tcPr>
          <w:p w14:paraId="6CB73103" w14:textId="77777777" w:rsidR="004F76F9" w:rsidRPr="00C20630" w:rsidRDefault="004F76F9" w:rsidP="00C20630">
            <w:pPr>
              <w:ind w:firstLine="0"/>
              <w:rPr>
                <w:sz w:val="28"/>
                <w:szCs w:val="28"/>
              </w:rPr>
            </w:pPr>
            <w:r w:rsidRPr="00C2063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F5C38E6" wp14:editId="1FFFA640">
                      <wp:simplePos x="0" y="0"/>
                      <wp:positionH relativeFrom="column">
                        <wp:posOffset>128127</wp:posOffset>
                      </wp:positionH>
                      <wp:positionV relativeFrom="paragraph">
                        <wp:posOffset>116799</wp:posOffset>
                      </wp:positionV>
                      <wp:extent cx="615212" cy="0"/>
                      <wp:effectExtent l="38100" t="76200" r="13970" b="952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1521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26B079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1pt,9.2pt" to="58.5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" strokeweight="1.5pt">
                      <v:stroke startarrow="block" endarrow="block"/>
                    </v:line>
                  </w:pict>
                </mc:Fallback>
              </mc:AlternateContent>
            </w:r>
          </w:p>
        </w:tc>
      </w:tr>
    </w:tbl>
    <w:p w14:paraId="14E4B377" w14:textId="1F41AC39" w:rsidR="004F76F9" w:rsidRDefault="004F76F9" w:rsidP="004F76F9"/>
    <w:p w14:paraId="3578C6B2" w14:textId="77777777" w:rsidR="00745E01" w:rsidRDefault="00745E01" w:rsidP="004F76F9"/>
    <w:p w14:paraId="24C5A177" w14:textId="77777777" w:rsidR="009C1B19" w:rsidRDefault="004F76F9" w:rsidP="009C1B19">
      <w:pPr>
        <w:pStyle w:val="2"/>
      </w:pPr>
      <w:bookmarkStart w:id="9" w:name="_Toc7165188"/>
      <w:r>
        <w:rPr>
          <w:cs/>
        </w:rPr>
        <w:t>ประโยชน์ที่คาดว่าจะได้รับ</w:t>
      </w:r>
      <w:bookmarkEnd w:id="9"/>
    </w:p>
    <w:p w14:paraId="68460B12" w14:textId="4D464CAE" w:rsidR="00F93106" w:rsidRDefault="00B35C66" w:rsidP="00F93106">
      <w:pPr>
        <w:rPr>
          <w:cs/>
        </w:rPr>
      </w:pPr>
      <w:r>
        <w:rPr>
          <w:rFonts w:hint="cs"/>
          <w:cs/>
        </w:rPr>
        <w:t>สื่อมัลติมีเดียของกลุ่มเรา</w:t>
      </w:r>
      <w:r w:rsidR="00D509BF">
        <w:rPr>
          <w:rFonts w:hint="cs"/>
          <w:cs/>
        </w:rPr>
        <w:t>ทำเป็นสารคดีในเชิงรณรงค์ให้ผู้คนหันมาใส่ใจสิ่งแวดล้อมมากขึ้น เมื่อผู้ชมได้รับชมกับผลงานของกลุ่ม เราคาดหวังให้ผู้ชมทราบถึงปัญหาที่โลกหรือหมีขั้วโลกกำลังเผชิญและตระหนักถึงผลกระทบที่เป็นลูกโซ่</w:t>
      </w:r>
      <w:r w:rsidR="006745F5">
        <w:rPr>
          <w:rFonts w:hint="cs"/>
          <w:cs/>
        </w:rPr>
        <w:t xml:space="preserve"> นอกจากนี้เรายังคาดหวังให้ผู้ชมช่วยกันรักษาสิ่งแวดล้อม</w:t>
      </w:r>
      <w:r w:rsidR="00D509BF">
        <w:rPr>
          <w:rFonts w:hint="cs"/>
          <w:cs/>
        </w:rPr>
        <w:t xml:space="preserve"> </w:t>
      </w:r>
    </w:p>
    <w:p w14:paraId="6223B230" w14:textId="77777777" w:rsidR="00F93106" w:rsidRDefault="00F93106" w:rsidP="00F93106"/>
    <w:p w14:paraId="0E77D6EC" w14:textId="77777777" w:rsidR="009C1B19" w:rsidRDefault="009C1B19" w:rsidP="00F93106"/>
    <w:p w14:paraId="267CDC66" w14:textId="77777777" w:rsidR="00B305F3" w:rsidRDefault="00B305F3" w:rsidP="004F76F9"/>
    <w:p w14:paraId="1F200588" w14:textId="77777777" w:rsidR="00B305F3" w:rsidRDefault="00B305F3" w:rsidP="00B305F3"/>
    <w:p w14:paraId="2A80E908" w14:textId="77777777" w:rsidR="00B305F3" w:rsidRDefault="00B305F3">
      <w:pPr>
        <w:jc w:val="left"/>
        <w:rPr>
          <w:cs/>
        </w:rPr>
      </w:pPr>
      <w:r>
        <w:rPr>
          <w:cs/>
        </w:rPr>
        <w:br w:type="page"/>
      </w:r>
    </w:p>
    <w:p w14:paraId="2E789B58" w14:textId="77777777" w:rsidR="00FD3E42" w:rsidRDefault="00316B93" w:rsidP="00B305F3">
      <w:pPr>
        <w:pStyle w:val="1"/>
      </w:pPr>
      <w:r>
        <w:rPr>
          <w:cs/>
        </w:rPr>
        <w:lastRenderedPageBreak/>
        <w:br/>
      </w:r>
      <w:bookmarkStart w:id="10" w:name="_Toc7165189"/>
      <w:r>
        <w:rPr>
          <w:rFonts w:hint="cs"/>
          <w:cs/>
        </w:rPr>
        <w:t>ทฤษฎีและผลงานที่เกี่ยวข้อง</w:t>
      </w:r>
      <w:bookmarkEnd w:id="10"/>
    </w:p>
    <w:p w14:paraId="63EC44BA" w14:textId="77777777" w:rsidR="00B305F3" w:rsidRDefault="00316B93" w:rsidP="00316FEA">
      <w:pPr>
        <w:pStyle w:val="2"/>
      </w:pPr>
      <w:bookmarkStart w:id="11" w:name="_Toc7165190"/>
      <w:r>
        <w:rPr>
          <w:rFonts w:hint="cs"/>
          <w:cs/>
        </w:rPr>
        <w:t>ทฤษฎี</w:t>
      </w:r>
      <w:r w:rsidR="007D159D">
        <w:rPr>
          <w:rFonts w:hint="cs"/>
          <w:cs/>
        </w:rPr>
        <w:t>ทั่วไป</w:t>
      </w:r>
      <w:bookmarkEnd w:id="11"/>
    </w:p>
    <w:p w14:paraId="56F46839" w14:textId="1CC53EA1" w:rsidR="00EE2A85" w:rsidRPr="00D80B20" w:rsidRDefault="00EE2A85" w:rsidP="00EE2A85">
      <w:pPr>
        <w:rPr>
          <w:rFonts w:hint="cs"/>
          <w:cs/>
        </w:rPr>
      </w:pPr>
      <w:r>
        <w:rPr>
          <w:cs/>
        </w:rPr>
        <w:t>การสร้างสื่อมัลติมีเดียคือการนำองค์ประกอบเช่น ตัวอักษร ภาพนิ่ง เสียง ภาพเคลื่อนไหว ปฏิสัมพันธ์ และว</w:t>
      </w:r>
      <w:r>
        <w:rPr>
          <w:rFonts w:hint="cs"/>
          <w:cs/>
        </w:rPr>
        <w:t>ิ</w:t>
      </w:r>
      <w:r>
        <w:rPr>
          <w:cs/>
        </w:rPr>
        <w:t>ดิทัศน์ มารวมกันจนออกมาเป็นสื่อมัลติมีเดียและแบ่งรูปแบบเป็น มัลติมีเดียเพื่อการนำเสนอและมัลติมีเดียสัมพันธ์</w:t>
      </w:r>
      <w:r>
        <w:rPr>
          <w:rFonts w:hint="cs"/>
          <w:cs/>
        </w:rPr>
        <w:t xml:space="preserve"> ซึ่งมีหลักการดังนี้ การวิเคราะห์ การออกแบบ การพัฒนา การนำไปใช้ และการประเมิน</w:t>
      </w:r>
    </w:p>
    <w:p w14:paraId="23B13FB5" w14:textId="77777777" w:rsidR="00316FEA" w:rsidRDefault="00316FEA" w:rsidP="00316FEA"/>
    <w:p w14:paraId="61E5B960" w14:textId="77777777" w:rsidR="00316FEA" w:rsidRDefault="00316FEA" w:rsidP="00316FEA"/>
    <w:p w14:paraId="450581AC" w14:textId="77777777" w:rsidR="00316B93" w:rsidRDefault="00316B93" w:rsidP="00316FEA">
      <w:pPr>
        <w:pStyle w:val="2"/>
      </w:pPr>
      <w:bookmarkStart w:id="12" w:name="_Toc7165191"/>
      <w:r>
        <w:rPr>
          <w:rFonts w:hint="cs"/>
          <w:cs/>
        </w:rPr>
        <w:t>ทฤษฎีด้านจิตวิทยา</w:t>
      </w:r>
      <w:r w:rsidR="00C623C1">
        <w:rPr>
          <w:rFonts w:hint="cs"/>
          <w:cs/>
        </w:rPr>
        <w:t>ในการผลิตสื่อมัลติมีเดียนี้</w:t>
      </w:r>
      <w:bookmarkEnd w:id="12"/>
    </w:p>
    <w:p w14:paraId="008AE693" w14:textId="77777777" w:rsidR="004117B3" w:rsidRDefault="009C2C11" w:rsidP="009C2C11">
      <w:pPr>
        <w:ind w:firstLine="0"/>
      </w:pPr>
      <w:r>
        <w:rPr>
          <w:cs/>
        </w:rPr>
        <w:tab/>
      </w:r>
      <w:r>
        <w:rPr>
          <w:rFonts w:hint="cs"/>
          <w:cs/>
        </w:rPr>
        <w:t>การสร้างสื่อมัลติมีเดียชิ้นนี้ประกอบไปด้วยทฤษฎีพฤติกรรมนิยม ทฤษฎีปัญญานิยมและทฤษฎีโครงสร้างความรู้ ซึ่งมีการใช้สร้างบรรยากาศโดยการนำเสียงเข้าไปในบางฉากหรือบางเหตุการณ์</w:t>
      </w:r>
      <w:r w:rsidR="004117B3">
        <w:rPr>
          <w:rFonts w:hint="cs"/>
          <w:cs/>
        </w:rPr>
        <w:t>สร้างอารมณ์ร่วมให้แก่ผู้ชมและเสริมความรู้ สร้างลำดับเหตุการณ์ของเรื่องเพื่อกระตุ้นให้</w:t>
      </w:r>
    </w:p>
    <w:p w14:paraId="728505EB" w14:textId="2EB8FA11" w:rsidR="009C2C11" w:rsidRDefault="004117B3" w:rsidP="009C2C11">
      <w:pPr>
        <w:ind w:firstLine="0"/>
        <w:rPr>
          <w:rFonts w:hint="cs"/>
          <w:cs/>
        </w:rPr>
      </w:pPr>
      <w:r>
        <w:rPr>
          <w:rFonts w:hint="cs"/>
          <w:cs/>
        </w:rPr>
        <w:t>ความรู้เดิมเชื่อมโยงกับความรู้ใหม่ที่จะได้จากการรับชม</w:t>
      </w:r>
      <w:r w:rsidR="00307F81">
        <w:rPr>
          <w:rFonts w:hint="cs"/>
          <w:cs/>
        </w:rPr>
        <w:t xml:space="preserve"> </w:t>
      </w:r>
    </w:p>
    <w:p w14:paraId="372E0B45" w14:textId="77777777" w:rsidR="00316FEA" w:rsidRDefault="00316FEA" w:rsidP="00316FEA"/>
    <w:p w14:paraId="7C732783" w14:textId="77777777" w:rsidR="00316FEA" w:rsidRDefault="00316FEA" w:rsidP="00316FEA"/>
    <w:p w14:paraId="68BFB76F" w14:textId="77777777" w:rsidR="00316B93" w:rsidRDefault="00316B93" w:rsidP="00316FEA">
      <w:pPr>
        <w:pStyle w:val="2"/>
      </w:pPr>
      <w:bookmarkStart w:id="13" w:name="_Toc7165192"/>
      <w:r>
        <w:rPr>
          <w:rFonts w:hint="cs"/>
          <w:cs/>
        </w:rPr>
        <w:t>ผลงาน</w:t>
      </w:r>
      <w:r w:rsidR="00316FEA">
        <w:rPr>
          <w:rFonts w:hint="cs"/>
          <w:cs/>
        </w:rPr>
        <w:t>ของผู้อื่นที่เกี่ยวข้อง</w:t>
      </w:r>
      <w:bookmarkEnd w:id="13"/>
    </w:p>
    <w:p w14:paraId="1DED1E6E" w14:textId="095E1ACC" w:rsidR="00316FEA" w:rsidRDefault="00C623C1" w:rsidP="00316FEA">
      <w:r>
        <w:rPr>
          <w:rFonts w:hint="cs"/>
          <w:cs/>
        </w:rPr>
        <w:t>เช่น ชื่อเรื่อง ชื่อเจ้าของผลงาน เนื้อเรื่องย่อ ลิงก์ไปที่วิดีโอ เป็นต้น</w:t>
      </w:r>
      <w:r w:rsidR="000943E2">
        <w:rPr>
          <w:rFonts w:hint="cs"/>
          <w:cs/>
        </w:rPr>
        <w:t xml:space="preserve"> (ต้องอ้างอิงแหล่งที่มาของข้อมูล และใส่ในบรรณานุกรมท้ายเล่มรายด้วย</w:t>
      </w:r>
      <w:r w:rsidR="000943E2">
        <w:rPr>
          <w:cs/>
        </w:rPr>
        <w:t xml:space="preserve"> </w:t>
      </w:r>
      <w:r w:rsidR="000943E2">
        <w:rPr>
          <w:rFonts w:hint="cs"/>
          <w:cs/>
        </w:rPr>
        <w:t xml:space="preserve">ตัวอย่างการเขียนอ้างอิง </w:t>
      </w:r>
      <w:hyperlink r:id="rId17" w:history="1">
        <w:r w:rsidR="000943E2" w:rsidRPr="0050756F">
          <w:rPr>
            <w:rStyle w:val="a7"/>
          </w:rPr>
          <w:t>https</w:t>
        </w:r>
        <w:r w:rsidR="000943E2" w:rsidRPr="0050756F">
          <w:rPr>
            <w:rStyle w:val="a7"/>
            <w:cs/>
          </w:rPr>
          <w:t>://</w:t>
        </w:r>
        <w:r w:rsidR="000943E2" w:rsidRPr="0050756F">
          <w:rPr>
            <w:rStyle w:val="a7"/>
          </w:rPr>
          <w:t>journal</w:t>
        </w:r>
        <w:r w:rsidR="000943E2" w:rsidRPr="0050756F">
          <w:rPr>
            <w:rStyle w:val="a7"/>
            <w:cs/>
          </w:rPr>
          <w:t>.</w:t>
        </w:r>
        <w:proofErr w:type="spellStart"/>
        <w:r w:rsidR="000943E2" w:rsidRPr="0050756F">
          <w:rPr>
            <w:rStyle w:val="a7"/>
          </w:rPr>
          <w:t>tni</w:t>
        </w:r>
        <w:proofErr w:type="spellEnd"/>
        <w:r w:rsidR="000943E2" w:rsidRPr="0050756F">
          <w:rPr>
            <w:rStyle w:val="a7"/>
            <w:cs/>
          </w:rPr>
          <w:t>.</w:t>
        </w:r>
        <w:r w:rsidR="000943E2" w:rsidRPr="0050756F">
          <w:rPr>
            <w:rStyle w:val="a7"/>
          </w:rPr>
          <w:t>ac</w:t>
        </w:r>
        <w:r w:rsidR="000943E2" w:rsidRPr="0050756F">
          <w:rPr>
            <w:rStyle w:val="a7"/>
            <w:cs/>
          </w:rPr>
          <w:t>.</w:t>
        </w:r>
        <w:proofErr w:type="spellStart"/>
        <w:r w:rsidR="000943E2" w:rsidRPr="0050756F">
          <w:rPr>
            <w:rStyle w:val="a7"/>
          </w:rPr>
          <w:t>th</w:t>
        </w:r>
        <w:proofErr w:type="spellEnd"/>
        <w:r w:rsidR="000943E2" w:rsidRPr="0050756F">
          <w:rPr>
            <w:rStyle w:val="a7"/>
            <w:cs/>
          </w:rPr>
          <w:t>/</w:t>
        </w:r>
        <w:r w:rsidR="000943E2" w:rsidRPr="0050756F">
          <w:rPr>
            <w:rStyle w:val="a7"/>
          </w:rPr>
          <w:t>main</w:t>
        </w:r>
        <w:r w:rsidR="000943E2" w:rsidRPr="0050756F">
          <w:rPr>
            <w:rStyle w:val="a7"/>
            <w:cs/>
          </w:rPr>
          <w:t>/</w:t>
        </w:r>
        <w:r w:rsidR="000943E2" w:rsidRPr="0050756F">
          <w:rPr>
            <w:rStyle w:val="a7"/>
          </w:rPr>
          <w:t>index</w:t>
        </w:r>
        <w:r w:rsidR="000943E2" w:rsidRPr="0050756F">
          <w:rPr>
            <w:rStyle w:val="a7"/>
            <w:cs/>
          </w:rPr>
          <w:t>.</w:t>
        </w:r>
        <w:proofErr w:type="spellStart"/>
        <w:r w:rsidR="000943E2" w:rsidRPr="0050756F">
          <w:rPr>
            <w:rStyle w:val="a7"/>
          </w:rPr>
          <w:t>php?field</w:t>
        </w:r>
        <w:proofErr w:type="spellEnd"/>
        <w:r w:rsidR="000943E2" w:rsidRPr="0050756F">
          <w:rPr>
            <w:rStyle w:val="a7"/>
            <w:cs/>
          </w:rPr>
          <w:t>=</w:t>
        </w:r>
        <w:proofErr w:type="spellStart"/>
        <w:r w:rsidR="000943E2" w:rsidRPr="0050756F">
          <w:rPr>
            <w:rStyle w:val="a7"/>
          </w:rPr>
          <w:t>JpaperR</w:t>
        </w:r>
        <w:proofErr w:type="spellEnd"/>
      </w:hyperlink>
      <w:r w:rsidR="000943E2">
        <w:rPr>
          <w:rFonts w:hint="cs"/>
          <w:cs/>
        </w:rPr>
        <w:t xml:space="preserve"> )</w:t>
      </w:r>
    </w:p>
    <w:p w14:paraId="7A36B58F" w14:textId="77777777" w:rsidR="00307F81" w:rsidRDefault="00307F81" w:rsidP="00316FEA">
      <w:pPr>
        <w:rPr>
          <w:rFonts w:hint="cs"/>
          <w:cs/>
        </w:rPr>
      </w:pPr>
    </w:p>
    <w:p w14:paraId="2CB5142A" w14:textId="77777777" w:rsidR="00316FEA" w:rsidRDefault="00316FEA" w:rsidP="00307F81">
      <w:pPr>
        <w:ind w:firstLine="0"/>
        <w:rPr>
          <w:rFonts w:hint="cs"/>
        </w:rPr>
      </w:pPr>
    </w:p>
    <w:p w14:paraId="39D35D8F" w14:textId="77777777" w:rsidR="00316FEA" w:rsidRDefault="00316FEA" w:rsidP="00316FEA"/>
    <w:p w14:paraId="7CB909AB" w14:textId="77777777" w:rsidR="00316FEA" w:rsidRDefault="00316FEA" w:rsidP="00316FEA"/>
    <w:p w14:paraId="61B4D357" w14:textId="03670A24" w:rsidR="00316FEA" w:rsidRDefault="00316FEA" w:rsidP="00316FEA">
      <w:pPr>
        <w:pStyle w:val="3"/>
      </w:pPr>
      <w:bookmarkStart w:id="14" w:name="_Toc7165193"/>
      <w:r>
        <w:rPr>
          <w:rFonts w:hint="cs"/>
          <w:cs/>
        </w:rPr>
        <w:t>ข้อเด่น</w:t>
      </w:r>
      <w:bookmarkEnd w:id="14"/>
    </w:p>
    <w:p w14:paraId="22FCBE3A" w14:textId="3784E3F7" w:rsidR="00307F81" w:rsidRPr="00307F81" w:rsidRDefault="00307F81" w:rsidP="00307F81">
      <w:pPr>
        <w:rPr>
          <w:rFonts w:hint="cs"/>
          <w:cs/>
        </w:rPr>
      </w:pPr>
    </w:p>
    <w:p w14:paraId="711C91EF" w14:textId="77777777" w:rsidR="00316FEA" w:rsidRDefault="00316FEA" w:rsidP="00316FEA"/>
    <w:p w14:paraId="70177C27" w14:textId="77777777" w:rsidR="00316FEA" w:rsidRPr="00316FEA" w:rsidRDefault="00316FEA" w:rsidP="00316FEA"/>
    <w:p w14:paraId="5002C799" w14:textId="77777777" w:rsidR="00316FEA" w:rsidRDefault="00316FEA" w:rsidP="00316FEA">
      <w:pPr>
        <w:pStyle w:val="3"/>
      </w:pPr>
      <w:bookmarkStart w:id="15" w:name="_Toc7165194"/>
      <w:r>
        <w:rPr>
          <w:rFonts w:hint="cs"/>
          <w:cs/>
        </w:rPr>
        <w:t>ข้อด้อย</w:t>
      </w:r>
      <w:bookmarkEnd w:id="15"/>
    </w:p>
    <w:p w14:paraId="51FC3BC4" w14:textId="5F3C3F84" w:rsidR="00316FEA" w:rsidRDefault="00316FEA">
      <w:pPr>
        <w:ind w:firstLine="0"/>
        <w:jc w:val="left"/>
        <w:rPr>
          <w:rFonts w:hint="cs"/>
          <w:cs/>
        </w:rPr>
      </w:pPr>
    </w:p>
    <w:p w14:paraId="548DA040" w14:textId="77777777" w:rsidR="00FD3E42" w:rsidRDefault="00381DA0" w:rsidP="00B305F3">
      <w:pPr>
        <w:pStyle w:val="1"/>
      </w:pPr>
      <w:r>
        <w:lastRenderedPageBreak/>
        <w:br/>
      </w:r>
      <w:bookmarkStart w:id="16" w:name="_Toc7165195"/>
      <w:r w:rsidR="00BA3A30">
        <w:rPr>
          <w:rFonts w:hint="cs"/>
          <w:cs/>
        </w:rPr>
        <w:t xml:space="preserve">วิธีการดำเนินการ และ </w:t>
      </w:r>
      <w:r w:rsidR="00BA3A30">
        <w:t>Storyboard</w:t>
      </w:r>
      <w:bookmarkEnd w:id="16"/>
    </w:p>
    <w:p w14:paraId="58498D1E" w14:textId="77777777" w:rsidR="00B305F3" w:rsidRDefault="00BA3A30" w:rsidP="00124C0F">
      <w:pPr>
        <w:pStyle w:val="2"/>
      </w:pPr>
      <w:bookmarkStart w:id="17" w:name="_Toc7165196"/>
      <w:r>
        <w:rPr>
          <w:rFonts w:hint="cs"/>
          <w:cs/>
        </w:rPr>
        <w:t>เค้า</w:t>
      </w:r>
      <w:r w:rsidR="007D159D">
        <w:rPr>
          <w:rFonts w:hint="cs"/>
          <w:cs/>
        </w:rPr>
        <w:t>โครงเรื่อง</w:t>
      </w:r>
      <w:bookmarkEnd w:id="17"/>
    </w:p>
    <w:p w14:paraId="564A86BA" w14:textId="0FDB07F3" w:rsidR="00124C0F" w:rsidRDefault="0011447F" w:rsidP="00B305F3">
      <w:r w:rsidRPr="0011447F">
        <w:rPr>
          <w:cs/>
        </w:rPr>
        <w:t>เปิดเรื่องมาด้วยการแนะนำหมีขั้วโลกสั้นๆ กล่าวถึงเรื่องราวในช่วงถิ่นที่อยู่อาศัยของพวกมันยังสมบูรณ์จนกระทั่งตัดภาพมาที่ปัจจุบันน้ำแข็งขั้วโลกเหนือละลายอย่างหนักจนทำให้หมีขาวพวกนี้กำลังจะไม่มีที่อยู่รวมไปถึงการขาดแคลนอาหาร จากนั้นจะตัดมากล่าวถึงสาเหตุต่างๆ และผลกระทบที่ทำให้หมีขั้วโลกเป็นสภาพที่ไม่ค่อยดีนักอย่างที่เห็นในปัจจุบัน เมื่อทราบถึงสาเหตุจึงจำเป็นต้องมีการรณรงค์ถึงวิธีแก้ปัญหามีการชวนเชิญให้ทุกคนตระหนักถึงสิ่งที่หมีขั้วโลกเหนือหรือสัตว์อื่นๆที่อาศัยอยู่ในแถบนั้นกำลังเผชิญ</w:t>
      </w:r>
    </w:p>
    <w:p w14:paraId="29B46048" w14:textId="60BD29BC" w:rsidR="0011447F" w:rsidRDefault="00BA3A30" w:rsidP="006B3DD3">
      <w:pPr>
        <w:pStyle w:val="2"/>
      </w:pPr>
      <w:bookmarkStart w:id="18" w:name="_Toc7165197"/>
      <w:r>
        <w:rPr>
          <w:cs/>
        </w:rPr>
        <w:t>รายละเอียดการดำ</w:t>
      </w:r>
      <w:r>
        <w:rPr>
          <w:rFonts w:hint="cs"/>
          <w:cs/>
        </w:rPr>
        <w:t>เนินการ</w:t>
      </w:r>
      <w:bookmarkEnd w:id="18"/>
    </w:p>
    <w:p w14:paraId="44D76CEB" w14:textId="07DE7DB4" w:rsidR="00BA3A30" w:rsidRDefault="00BA3A30" w:rsidP="00BA3A30">
      <w:pPr>
        <w:pStyle w:val="3"/>
      </w:pPr>
      <w:bookmarkStart w:id="19" w:name="_Toc7165198"/>
      <w:r>
        <w:rPr>
          <w:cs/>
        </w:rPr>
        <w:t>งบประมาณที่ใช้</w:t>
      </w:r>
      <w:bookmarkEnd w:id="19"/>
    </w:p>
    <w:p w14:paraId="177A5142" w14:textId="53F70057" w:rsidR="00BA3A30" w:rsidRDefault="0011447F" w:rsidP="006B3DD3">
      <w:r>
        <w:t>-</w:t>
      </w:r>
    </w:p>
    <w:p w14:paraId="4A8C1B4E" w14:textId="7EC7B69F" w:rsidR="00BA3A30" w:rsidRDefault="00BA3A30" w:rsidP="00BA3A30">
      <w:pPr>
        <w:pStyle w:val="3"/>
      </w:pPr>
      <w:bookmarkStart w:id="20" w:name="_Toc7165199"/>
      <w:r>
        <w:rPr>
          <w:cs/>
        </w:rPr>
        <w:t>รูปแบบในการนำเสนอ</w:t>
      </w:r>
      <w:bookmarkEnd w:id="20"/>
    </w:p>
    <w:p w14:paraId="7C00605D" w14:textId="45D4EACA" w:rsidR="00BA3A30" w:rsidRDefault="0011447F" w:rsidP="006B3DD3">
      <w:r>
        <w:rPr>
          <w:rFonts w:hint="cs"/>
          <w:cs/>
        </w:rPr>
        <w:t>สารคดี</w:t>
      </w:r>
    </w:p>
    <w:p w14:paraId="357DD89B" w14:textId="77777777" w:rsidR="00BA3A30" w:rsidRDefault="00BA3A30" w:rsidP="00BA3A30">
      <w:pPr>
        <w:pStyle w:val="3"/>
      </w:pPr>
      <w:bookmarkStart w:id="21" w:name="_Toc7165200"/>
      <w:r>
        <w:rPr>
          <w:cs/>
        </w:rPr>
        <w:t>ทีมงานผลิต</w:t>
      </w:r>
      <w:bookmarkEnd w:id="21"/>
    </w:p>
    <w:p w14:paraId="37EB7FDC" w14:textId="142FB27F" w:rsidR="00BA3A30" w:rsidRDefault="00BA3A30" w:rsidP="00BA3A30">
      <w:pPr>
        <w:pStyle w:val="a9"/>
        <w:numPr>
          <w:ilvl w:val="0"/>
          <w:numId w:val="19"/>
        </w:numPr>
      </w:pPr>
      <w:r>
        <w:rPr>
          <w:cs/>
        </w:rPr>
        <w:t xml:space="preserve">ฝ่ายรายการ </w:t>
      </w:r>
      <w:r w:rsidR="00312FAC" w:rsidRPr="00312FAC">
        <w:rPr>
          <w:cs/>
        </w:rPr>
        <w:t>กิตติ์ธเนศ โมทนะธนันต์ชัย</w:t>
      </w:r>
      <w:r w:rsidR="00312FAC">
        <w:t>,</w:t>
      </w:r>
      <w:r w:rsidR="00312FAC">
        <w:rPr>
          <w:rFonts w:hint="cs"/>
          <w:cs/>
        </w:rPr>
        <w:t>จิรัชญา การะเกต</w:t>
      </w:r>
      <w:r w:rsidR="00312FAC">
        <w:t>,</w:t>
      </w:r>
      <w:r w:rsidR="00312FAC" w:rsidRPr="00312FAC">
        <w:rPr>
          <w:cs/>
        </w:rPr>
        <w:t>วริศรา แดดจันทึก</w:t>
      </w:r>
    </w:p>
    <w:p w14:paraId="6094F4AF" w14:textId="66D35703" w:rsidR="00BA3A30" w:rsidRDefault="00BA3A30" w:rsidP="00BA3A30">
      <w:pPr>
        <w:pStyle w:val="a9"/>
        <w:numPr>
          <w:ilvl w:val="0"/>
          <w:numId w:val="19"/>
        </w:numPr>
      </w:pPr>
      <w:r>
        <w:rPr>
          <w:cs/>
        </w:rPr>
        <w:t xml:space="preserve">ฝ่ายเทคนิค </w:t>
      </w:r>
      <w:r w:rsidR="00FD01B6" w:rsidRPr="00FD01B6">
        <w:rPr>
          <w:cs/>
        </w:rPr>
        <w:t>ศุภกาญ สิงห์แหลม</w:t>
      </w:r>
    </w:p>
    <w:p w14:paraId="4D7BCEA4" w14:textId="172AE83F" w:rsidR="00BA3A30" w:rsidRDefault="00BA3A30" w:rsidP="00BA3A30">
      <w:pPr>
        <w:pStyle w:val="a9"/>
        <w:numPr>
          <w:ilvl w:val="0"/>
          <w:numId w:val="19"/>
        </w:numPr>
      </w:pPr>
      <w:r>
        <w:rPr>
          <w:cs/>
        </w:rPr>
        <w:t xml:space="preserve">ฝ่ายสนับสนุน </w:t>
      </w:r>
      <w:r w:rsidR="00FD01B6" w:rsidRPr="00FD01B6">
        <w:rPr>
          <w:cs/>
        </w:rPr>
        <w:t>ศุภกาญ สิงห์แหลม</w:t>
      </w:r>
      <w:r w:rsidR="00FD01B6">
        <w:t>,</w:t>
      </w:r>
      <w:r w:rsidR="00FD01B6">
        <w:rPr>
          <w:rFonts w:hint="cs"/>
          <w:cs/>
        </w:rPr>
        <w:t>จิรัชญา การะเกต</w:t>
      </w:r>
      <w:r w:rsidR="00CF396F">
        <w:t>,</w:t>
      </w:r>
      <w:r w:rsidR="00CF396F" w:rsidRPr="00312FAC">
        <w:rPr>
          <w:cs/>
        </w:rPr>
        <w:t>วริศรา แดดจันทึก</w:t>
      </w:r>
    </w:p>
    <w:p w14:paraId="21B34717" w14:textId="77777777" w:rsidR="00BA3A30" w:rsidRDefault="00BA3A30" w:rsidP="00BA3A30"/>
    <w:p w14:paraId="75BB0B34" w14:textId="77777777" w:rsidR="00BA3A30" w:rsidRDefault="00BA3A30" w:rsidP="00BA3A30">
      <w:pPr>
        <w:pStyle w:val="2"/>
      </w:pPr>
      <w:bookmarkStart w:id="22" w:name="_Toc7165201"/>
      <w:r>
        <w:rPr>
          <w:cs/>
        </w:rPr>
        <w:t>การดำเนินเรื่อง (</w:t>
      </w:r>
      <w:r>
        <w:t>Story Telling</w:t>
      </w:r>
      <w:r>
        <w:rPr>
          <w:cs/>
        </w:rPr>
        <w:t>)</w:t>
      </w:r>
      <w:bookmarkEnd w:id="22"/>
    </w:p>
    <w:p w14:paraId="23A9BF88" w14:textId="69E09FDF" w:rsidR="00BA3A30" w:rsidRDefault="00BA3A30" w:rsidP="00BA3A30">
      <w:pPr>
        <w:pStyle w:val="3"/>
      </w:pPr>
      <w:bookmarkStart w:id="23" w:name="_Toc7165202"/>
      <w:r>
        <w:rPr>
          <w:cs/>
        </w:rPr>
        <w:t>บทนำ</w:t>
      </w:r>
      <w:bookmarkEnd w:id="23"/>
    </w:p>
    <w:p w14:paraId="69622DD6" w14:textId="43CEC7B9" w:rsidR="0011447F" w:rsidRPr="0011447F" w:rsidRDefault="0011447F" w:rsidP="0011447F">
      <w:r w:rsidRPr="0011447F">
        <w:rPr>
          <w:cs/>
        </w:rPr>
        <w:t xml:space="preserve">หมีขั้วโลกเป็นสัตว์กินเนื้อขนาดใหญ่ที่เลี้ยงลูกด้วยนม พวกมันอาศัยอยู่แถบอาร์กติกซึ่งเป็นพื้นที่บริเวณขั้วโลกเหนือแบ่งเป็น </w:t>
      </w:r>
      <w:r w:rsidRPr="0011447F">
        <w:t xml:space="preserve">Canada Alaska(USA) Russia Greenland </w:t>
      </w:r>
      <w:r w:rsidRPr="0011447F">
        <w:rPr>
          <w:cs/>
        </w:rPr>
        <w:t xml:space="preserve">และ </w:t>
      </w:r>
      <w:r w:rsidRPr="0011447F">
        <w:t xml:space="preserve">Iceland </w:t>
      </w:r>
      <w:r w:rsidRPr="0011447F">
        <w:rPr>
          <w:cs/>
        </w:rPr>
        <w:t xml:space="preserve">โดยกว่า </w:t>
      </w:r>
      <w:r w:rsidRPr="0011447F">
        <w:t xml:space="preserve">60% </w:t>
      </w:r>
      <w:r w:rsidRPr="0011447F">
        <w:rPr>
          <w:cs/>
        </w:rPr>
        <w:t>อาศัยอยู่ในแคนาดา หมีขั้วโลกมีประสาทสัมผัสที่รับกลิ่นได้ดี พวกมันเดินทางได้ไกลมากเพื่อหาที่อยู่และอาหาร โดยปกติหมีพวกนี้จะอาศัยอยู่บริเวณแผ่นน้ำแข็ง จนกระทั่งปัจจุบันน้ำแข็งในพื้นที่อาร์กติกมีการละลายมากขึ้นและเพิ่มขึ้นในทุกๆปี ทำให้พวกมันไม่สามารถดำรงอยู่ในพื้นที่เดิมได้ จึงมีการย้ายถิ่นฐานไปอยู่บนพื้นดินมากขึ้นและในบางพื้นที่ยังเป็นเขตที่อยู่อาศัยของมนุษย์อีกด้วย</w:t>
      </w:r>
    </w:p>
    <w:p w14:paraId="42257EC7" w14:textId="77777777" w:rsidR="00BA3A30" w:rsidRPr="00BA3A30" w:rsidRDefault="00BA3A30" w:rsidP="00BA3A30"/>
    <w:p w14:paraId="337D5EE0" w14:textId="5C62155C" w:rsidR="00BA3A30" w:rsidRDefault="00BA3A30" w:rsidP="00BA3A30">
      <w:pPr>
        <w:pStyle w:val="3"/>
      </w:pPr>
      <w:bookmarkStart w:id="24" w:name="_Toc7165203"/>
      <w:r>
        <w:rPr>
          <w:cs/>
        </w:rPr>
        <w:lastRenderedPageBreak/>
        <w:t>ขยายความ</w:t>
      </w:r>
      <w:bookmarkEnd w:id="24"/>
    </w:p>
    <w:p w14:paraId="39DA52F3" w14:textId="392A5F2A" w:rsidR="0011447F" w:rsidRPr="0011447F" w:rsidRDefault="0011447F" w:rsidP="0011447F">
      <w:r w:rsidRPr="0011447F">
        <w:rPr>
          <w:cs/>
        </w:rPr>
        <w:t>จากสิ่งที่กล่าวมาข้างต้น เมื่อได้ทราบถึงปัญหาที่ขั้วโลกเหนือกำลังเผชิญหน้ากับสภาพอากาศที่แปรปรวนและเปลี่ยนแปลงบ่อยรวมไปถึงอุณหภูมิที่สูงขึ้นเรื่อย ๆ จนทำให้น้ำแข็งบริเวณอาร์กติกหรือขั้วโลกเหนือละลายอย่างรวดเร็ว ซึ่งมันคือผลกระทบจากภาวะโลกร้อน(</w:t>
      </w:r>
      <w:r w:rsidRPr="0011447F">
        <w:t xml:space="preserve">Greenhouse effect) </w:t>
      </w:r>
      <w:r w:rsidRPr="0011447F">
        <w:rPr>
          <w:cs/>
        </w:rPr>
        <w:t xml:space="preserve">มีต้นเหตุมาจากน้ำมือมนุษย์ เช่น เพิ่มปริมาณก๊าซคาร์บอนไดออกไซด์หรือปล่อยก๊าซพิษต่างๆจากโรงงานอุตสาหกรรมและการตัดไม้ทำลายป่าจำนวนมหาศาลรวมไปถึงการขนส่ง ทำให้แสงอาทิตย์ส่องทะลุผ่านชั้นบรรยากาศมาสู่โลกได้มากขึ้น อุณหภูมิจึงสูงขึ้นจนเกิดภาวะที่เรียกว่า ภาวะเรือนกระจก  ผลกระทบและปัญหาต่างๆกำลังตามมาอย่างไม่ขาดสาย ระบบนิเวศน์บริเวณขั้วโลกเหนือกำลังเจอวิกฤตอย่างหนัก สัตว์ที่อาศัยอยู่แถบนั้นจะไม่มีที่อยู่และอาหาร การล่าเหยื่อเพื่อหาอาหารของเหล่าหมีขาวบนแผ่นน้ำแข็งนั้นยากเย็นขึ้นเรื่อย ๆ ในปัจจุบันเราจะเห็นข่าวเกี่ยวกับพวกมันบ่อยๆ ซึ่งไม่ใช่ข่าวที่ดีนักเพราะพวกมันได้เริ่มเคลื่อนย้ายเข้าใกล้เขตมนุษย์มากขึ้นกว่าเดิมจากที่เคยเป็นมา อย่างในข่าวเมื่อปี พ.ศ. </w:t>
      </w:r>
      <w:r w:rsidRPr="0011447F">
        <w:t xml:space="preserve">2562 </w:t>
      </w:r>
      <w:r w:rsidRPr="0011447F">
        <w:rPr>
          <w:cs/>
        </w:rPr>
        <w:t xml:space="preserve">มีสื่อต่างประเทศรายงานว่าได้มีฝูงหมีขาวกว่า </w:t>
      </w:r>
      <w:r w:rsidRPr="0011447F">
        <w:t xml:space="preserve">50 </w:t>
      </w:r>
      <w:r w:rsidRPr="0011447F">
        <w:rPr>
          <w:cs/>
        </w:rPr>
        <w:t>ตัว บุกเมืองเพื่อที่จะเข้ามาหาอาหาร ในเมืองโนวายา หมู่เกาะเซเวียร์นายาเซมเลีย ประเทศรัสเซีย และนี้คือตัวอย่างของผลกระทบที่น่าสลดใจอย่างยิ่ง</w:t>
      </w:r>
    </w:p>
    <w:p w14:paraId="6BAD9542" w14:textId="77777777" w:rsidR="00BA3A30" w:rsidRPr="00BA3A30" w:rsidRDefault="00BA3A30" w:rsidP="00BA3A30"/>
    <w:p w14:paraId="7D43F5AA" w14:textId="5164394B" w:rsidR="00BA3A30" w:rsidRDefault="00BA3A30" w:rsidP="00BA3A30">
      <w:pPr>
        <w:pStyle w:val="3"/>
      </w:pPr>
      <w:bookmarkStart w:id="25" w:name="_Toc7165204"/>
      <w:r>
        <w:rPr>
          <w:cs/>
        </w:rPr>
        <w:t>เนื้อเรื่อง</w:t>
      </w:r>
      <w:bookmarkEnd w:id="25"/>
    </w:p>
    <w:p w14:paraId="6C1EF9BA" w14:textId="77777777" w:rsidR="006B3DD3" w:rsidRDefault="0011447F" w:rsidP="0011447F">
      <w:r>
        <w:rPr>
          <w:cs/>
        </w:rPr>
        <w:t xml:space="preserve">หมีขั้วโลกหรือหมีทะเล เป็นสัตว์กินเนื้อขนาดใหญ่ที่เลี้ยงลูกด้วยนม มีความยาวประมาณ </w:t>
      </w:r>
    </w:p>
    <w:p w14:paraId="66BEF74F" w14:textId="17AD3D8D" w:rsidR="0011447F" w:rsidRDefault="0011447F" w:rsidP="006B3DD3">
      <w:pPr>
        <w:ind w:firstLine="0"/>
      </w:pPr>
      <w:r>
        <w:rPr>
          <w:cs/>
        </w:rPr>
        <w:t>7 – 8 ฟุต วัดจากจมูกจนถึงปลายหาง หมีขั้วโลกตัวผู้จะมีขนาดใหญ่กว่าตัวเมีย พวกมันมีประสาทสัมผัสที่รับกลิ่นได้ดีมาก เป็นนักว่ายน้ำที่มีความสามารถ และยังรักษาความเร็วได้หกไมล์ต่อชั่วโมงโดยการพายอุ้งเท้าหน้าและจับขาหลังให้แบนเหมือนหางเสือ โดยมีชั้นไขมันในร่างกายหนาเพื่อป้องกันพวกมันจากอากาศเย็นและน้ำ</w:t>
      </w:r>
    </w:p>
    <w:p w14:paraId="47227414" w14:textId="77777777" w:rsidR="0011447F" w:rsidRDefault="0011447F" w:rsidP="0011447F">
      <w:r>
        <w:rPr>
          <w:cs/>
        </w:rPr>
        <w:t xml:space="preserve">อาศัยอยู่แถบอาร์กติกซึ่งเป็นพื้นที่บริเวณขั้วโลกเหนือแบ่งเป็น </w:t>
      </w:r>
      <w:r>
        <w:t xml:space="preserve">Canada , Alaska(USA) , Russia , Greenland </w:t>
      </w:r>
      <w:r>
        <w:rPr>
          <w:cs/>
        </w:rPr>
        <w:t xml:space="preserve">และ </w:t>
      </w:r>
      <w:r>
        <w:t xml:space="preserve">Iceland </w:t>
      </w:r>
      <w:r>
        <w:rPr>
          <w:cs/>
        </w:rPr>
        <w:t xml:space="preserve">โดยกว่า 60% อาศัยอยู่ในแคนาดา หมีพวกนี้จะอาศัยอยู่บริเวณแผ่นน้ำแข็ง </w:t>
      </w:r>
    </w:p>
    <w:p w14:paraId="0FCC1011" w14:textId="77777777" w:rsidR="0011447F" w:rsidRDefault="0011447F" w:rsidP="0011447F">
      <w:r>
        <w:rPr>
          <w:cs/>
        </w:rPr>
        <w:t>ส่วนอาหารจานหลักก็คือแมวน้ำ หมีขั้วโลกใช้เวลามากกว่า 50% ในการล่าหาอาหาร พวกมันอาจจับแมวน้ำได้เพียงหนึ่งหรือสองใน 10 ตัวที่มันล่า ขึ้นอยู่กับช่วงเวลาของปีและตัวแปรอื่นๆ ถ้าหาแมวน้ำกินไม่ได้ อาจจะกินอาหารอย่างอื่น เช่น วาฬ</w:t>
      </w:r>
      <w:proofErr w:type="spellStart"/>
      <w:r>
        <w:rPr>
          <w:cs/>
        </w:rPr>
        <w:t>เบ</w:t>
      </w:r>
      <w:proofErr w:type="spellEnd"/>
      <w:r>
        <w:rPr>
          <w:cs/>
        </w:rPr>
        <w:t>ลูก</w:t>
      </w:r>
      <w:proofErr w:type="spellStart"/>
      <w:r>
        <w:rPr>
          <w:cs/>
        </w:rPr>
        <w:t>้า</w:t>
      </w:r>
      <w:proofErr w:type="spellEnd"/>
      <w:r>
        <w:rPr>
          <w:cs/>
        </w:rPr>
        <w:t xml:space="preserve"> วอ</w:t>
      </w:r>
      <w:proofErr w:type="spellStart"/>
      <w:r>
        <w:rPr>
          <w:cs/>
        </w:rPr>
        <w:t>ลรัส</w:t>
      </w:r>
      <w:proofErr w:type="spellEnd"/>
      <w:r>
        <w:rPr>
          <w:cs/>
        </w:rPr>
        <w:t xml:space="preserve"> หรือซากสัตว์</w:t>
      </w:r>
    </w:p>
    <w:p w14:paraId="229105C3" w14:textId="77777777" w:rsidR="0011447F" w:rsidRDefault="0011447F" w:rsidP="0011447F">
      <w:r>
        <w:rPr>
          <w:cs/>
        </w:rPr>
        <w:t>ตัดภาพมาที่ความเป็นอยู่ของหมีขั้วโลกในปัจจุบัน พวกมันถูกจัดให้เป็นสัตว์ที่มีความเสี่ยงต่อการสูญพันธ์สูงและได้รับการขึ้นบัญชีภายใต้พระราชบัญญัติสัตว์ใกล้สูญพันธุ์ของสหรัฐอเมริกาว่าถูกคุกคาม เนื่องจากคาดการณ์ว่าการเปลี่ยนแปลงของสภาพภูมิอากาศส่งผลกระทบต่อหมีขั้วโลกโดยตรงคือ น้ำแข็งละลายเร็วขึ้นทำให้พวกมันไม่มีที่อยู่อาศัยและหาอาหารยากขึ้น การกำเนิดของประชากรหมีก็ลดลง</w:t>
      </w:r>
    </w:p>
    <w:p w14:paraId="3096DC69" w14:textId="77777777" w:rsidR="0011447F" w:rsidRDefault="0011447F" w:rsidP="0011447F">
      <w:r>
        <w:rPr>
          <w:cs/>
        </w:rPr>
        <w:lastRenderedPageBreak/>
        <w:t>สาเหตุสำคัญที่ทำให้หมีขั้วโลกเจอผลกระทบอันหนักหน่วงก็คือการเปลี่ยนแปลงสภาพภูมิอากาศ (</w:t>
      </w:r>
      <w:r>
        <w:t xml:space="preserve">Climate Change) </w:t>
      </w:r>
      <w:r>
        <w:rPr>
          <w:cs/>
        </w:rPr>
        <w:t>ซึ่งเกิดจากภาวะโลกร้อน (</w:t>
      </w:r>
      <w:r>
        <w:t xml:space="preserve">Global Warming) </w:t>
      </w:r>
      <w:r>
        <w:rPr>
          <w:cs/>
        </w:rPr>
        <w:t>จากการเพิ่มความเข้มข้นของก๊าซเรือนกระจก (</w:t>
      </w:r>
      <w:r>
        <w:t xml:space="preserve">Greenhouse Gas </w:t>
      </w:r>
      <w:r>
        <w:rPr>
          <w:cs/>
        </w:rPr>
        <w:t xml:space="preserve">หรือ </w:t>
      </w:r>
      <w:r>
        <w:t xml:space="preserve">GHG) </w:t>
      </w:r>
      <w:r>
        <w:rPr>
          <w:cs/>
        </w:rPr>
        <w:t>ในชั้นบรรยากาศที่เกี่ยวข้องกับกิจกรรมของมนุษย์</w:t>
      </w:r>
    </w:p>
    <w:p w14:paraId="2692886E" w14:textId="77777777" w:rsidR="0011447F" w:rsidRDefault="0011447F" w:rsidP="0011447F">
      <w:r>
        <w:rPr>
          <w:cs/>
        </w:rPr>
        <w:t xml:space="preserve">ต้นเหตุทั้งหมดเกิดจากการกระทำของมนุษย์ ซึ่งก๊าซเรือนกระจกนั้นมีทั้งข้อดีคือ “ช่วยรักษาอุณหภูมิเฉลี่ยของพื้นผิวโลกเพื่อไม่ให้หนาวเย็นจนสิ่งมีชีวิตไม่สามารถอาศัยอยู่ได้” ส่วนข้อเสียคือ “การปล่อยก๊าซเรือนกระจกที่มากเกินไปเป็นสาเหตุหลักที่ทำให้อุณหภูมิเพิ่มขึ้นทุกปี” แหล่งที่มาของของก๊าซเหล่านี้คือ กิจกรรมของมนุษย์ เช่น </w:t>
      </w:r>
    </w:p>
    <w:p w14:paraId="5E88A718" w14:textId="77777777" w:rsidR="0011447F" w:rsidRDefault="0011447F" w:rsidP="0011447F">
      <w:r>
        <w:rPr>
          <w:cs/>
        </w:rPr>
        <w:t>1. การเผาไหม้เชื้อเพลิงฟอสซิล ได้เพิ่มความเข้มข้นของคาร์บอนไดออกไซด์ในบรรยากาศ การมีส่วนร่วมของเชื้อเพลิงฟอสซิลในการปล่อยก๊าซเรือนกระจกมีมากที่สุดถึง 70-80 เปอร์เซ็นต์ของการปล่อยทั้งหมด</w:t>
      </w:r>
    </w:p>
    <w:p w14:paraId="3B7F3A55" w14:textId="77777777" w:rsidR="0011447F" w:rsidRDefault="0011447F" w:rsidP="0011447F">
      <w:r>
        <w:rPr>
          <w:cs/>
        </w:rPr>
        <w:t>2. การปล่อยก๊าซเรือนกระจกจากการเกษตรมาจากปศุสัตว์ เช่น วัว ดินทางการเกษตร และการผลิตข้าว คิดเป็นปริมาณ 10-15% ของการปล่อยทั้งหมด</w:t>
      </w:r>
    </w:p>
    <w:p w14:paraId="1AED96F6" w14:textId="77777777" w:rsidR="0011447F" w:rsidRDefault="0011447F" w:rsidP="0011447F">
      <w:r>
        <w:rPr>
          <w:cs/>
        </w:rPr>
        <w:t>3. การเผาป่าเพื่อการเพาะปลูก การขยายพื้นที่อุตสาหกรรม และกิจกรรมอื่นๆ ของมนุษย์ได้เพิ่มความเข้มข้นของก๊าซเรือนกระจก ส่วนแบ่งของการเปลี่ยนแปลงรูปแบบการใช้ที่ดินในการปล่อยมลพิษทั้งหมด คิดเป็นปริมาณ 5-10% ของการปล่อยทั้งหมด</w:t>
      </w:r>
    </w:p>
    <w:p w14:paraId="27C52B2B" w14:textId="77777777" w:rsidR="0011447F" w:rsidRDefault="0011447F" w:rsidP="0011447F">
      <w:r>
        <w:rPr>
          <w:cs/>
        </w:rPr>
        <w:tab/>
        <w:t>ผลกระทบที่จะตามมา อาร์กติกมีอุณหภูมิสูงขึ้นพื้นน้ำแข็งละลาย หมีขั้วโลกไม่มีที่อยู่อาศัยขาดแคลนอาหารอย่างหนักทำให้พวกหมีต้องเดินไกลมากขึ้น ใช้พลังงานมากขึ้น แต่มีอาหารน้อยจนทำให้ตัวซูบผอม และประชากรของหมีลดลง เนื่องจากการตั้งท้องนั้นแม่หมีจะต้องมีไขมันสะสมมากพอที่จะเลี้ยงลูกได้เมื่อขาดสารอาหาร การมีลูกของพวกมันก็ยากขึ้นและผลกระทบในเรื่องของน้ำมันที่รั่วไหล มีโอกาสที่จะไปเปื้อนขนของหมี ทำให้การกักเก็บความอบอุ่นเป็นไปได้ยาก ต้องใช้พลังงานมากกว่าเดิมและหมีขั้วโลกอาจจะได้รับสารพิษจากสัตว์น้ำที่กินเข้าไป</w:t>
      </w:r>
    </w:p>
    <w:p w14:paraId="0CF6C233" w14:textId="5215D541" w:rsidR="0011447F" w:rsidRPr="0011447F" w:rsidRDefault="0011447F" w:rsidP="0011447F">
      <w:r>
        <w:rPr>
          <w:cs/>
        </w:rPr>
        <w:tab/>
        <w:t>ในปี พ.ศ. 2562 ที่ผ่านมา สื่อต่างประเทศรายงานว่าได้มีฝูงหมีขาวกว่า 50 ตัว บุกเมืองเพื่อที่จะเข้ามาหาอาหาร ในเมืองโนวายา หมู่เกาะเซเวียร์นายาเซมเลีย ประเทศรัสเซีย และนี้คือตัวอย่างของผลกระทบที่น่าสลดใจอย่างยิ่ง</w:t>
      </w:r>
    </w:p>
    <w:p w14:paraId="33348228" w14:textId="77777777" w:rsidR="00BA3A30" w:rsidRPr="00BA3A30" w:rsidRDefault="00BA3A30" w:rsidP="00BA3A30"/>
    <w:p w14:paraId="0071F4B4" w14:textId="2AA30724" w:rsidR="00BA3A30" w:rsidRDefault="00BA3A30" w:rsidP="00BA3A30">
      <w:pPr>
        <w:pStyle w:val="3"/>
      </w:pPr>
      <w:bookmarkStart w:id="26" w:name="_Toc7165205"/>
      <w:r>
        <w:rPr>
          <w:cs/>
        </w:rPr>
        <w:t>ไคลแมก</w:t>
      </w:r>
      <w:proofErr w:type="spellStart"/>
      <w:r>
        <w:rPr>
          <w:cs/>
        </w:rPr>
        <w:t>ซ์</w:t>
      </w:r>
      <w:bookmarkEnd w:id="26"/>
      <w:proofErr w:type="spellEnd"/>
    </w:p>
    <w:p w14:paraId="216605C1" w14:textId="77777777" w:rsidR="0011447F" w:rsidRDefault="0011447F" w:rsidP="0011447F">
      <w:r>
        <w:rPr>
          <w:cs/>
        </w:rPr>
        <w:t xml:space="preserve">หมีขั้วโลกถือว่ามีความสำคัญต่ออาร์กติกมากเพราะพวกมันอยู่ด้านบนสุดของห่วงโซ่อาหารและมีบทบาทสำคัญต่อระบบนิเวศโดยรวมทางทะเล เราจึงควรแก้ไขปัญหาที่เกิดขึ้นโดยเริ่มต้นที่ตัวเราตั้งเป้าหมายที่ดีต่อตัวเองและโลกใบนี้โดยยึดหลักการของ </w:t>
      </w:r>
      <w:r>
        <w:t xml:space="preserve">Good Life Goals </w:t>
      </w:r>
      <w:r>
        <w:rPr>
          <w:cs/>
        </w:rPr>
        <w:t>คือ ทำตามเป้าหมายที่ 13 จริงจังเรื่องสภาพภูมิอากาศ (</w:t>
      </w:r>
      <w:r>
        <w:t>Act on Climate)</w:t>
      </w:r>
    </w:p>
    <w:p w14:paraId="61F78F62" w14:textId="2381A05E" w:rsidR="0011447F" w:rsidRDefault="0011447F" w:rsidP="0011447F">
      <w:r>
        <w:rPr>
          <w:cs/>
        </w:rPr>
        <w:lastRenderedPageBreak/>
        <w:t>1. เรียนรู้วิธีการแก้ปัญหาสภาพภูมิอากาศ: การหาต้นตอของปัญหาจะทำให้เห็นความเชื่อมโยงของกิจกรรมในชีวิตประจำวันกับผลกระทบที่เกิดขึ้น ได้ทำความเข้าใจและสามารถสร้างวิธีแก้ไขปัญหาในแบบฉบับของตัวเองขึ้นได้</w:t>
      </w:r>
    </w:p>
    <w:p w14:paraId="71448D5F" w14:textId="3EF1F264" w:rsidR="0011447F" w:rsidRDefault="0011447F" w:rsidP="0011447F">
      <w:r>
        <w:rPr>
          <w:cs/>
        </w:rPr>
        <w:t>2. เรียกร้องให้มีการใช้พลังงานหมุนเวียนมากขึ้นในประเทศ: เพราะอุตสาหกรรมพลังงานฟอสซิลใช้พลังงานมหาศาลและยังปล่อย</w:t>
      </w:r>
      <w:proofErr w:type="spellStart"/>
      <w:r>
        <w:rPr>
          <w:cs/>
        </w:rPr>
        <w:t>ก๊า</w:t>
      </w:r>
      <w:proofErr w:type="spellEnd"/>
      <w:r>
        <w:rPr>
          <w:cs/>
        </w:rPr>
        <w:t>สเรือนกระจกจำนวนมากตั้งแต่ต้นน้ำ-ปลายน้ำ</w:t>
      </w:r>
    </w:p>
    <w:p w14:paraId="6DF06F7E" w14:textId="62ECC1AA" w:rsidR="0011447F" w:rsidRDefault="0011447F" w:rsidP="0011447F">
      <w:r>
        <w:rPr>
          <w:cs/>
        </w:rPr>
        <w:t>3. กินพืชผักผลไม้มากขึ้น กินเนื้อให้น้อยลง: เรื่องง่าย ๆ อย่างเรื่องการกินก็มีผลมากเหมือนกัน อุตสาหกรรมการเลี้ยงสัตว์ปล่อย</w:t>
      </w:r>
      <w:proofErr w:type="spellStart"/>
      <w:r>
        <w:rPr>
          <w:cs/>
        </w:rPr>
        <w:t>ก๊า</w:t>
      </w:r>
      <w:proofErr w:type="spellEnd"/>
      <w:r>
        <w:rPr>
          <w:cs/>
        </w:rPr>
        <w:t>สเรือนกระจกเป็นจำนวนมาก ทั้งจากสัตว์ที่เลี้ยง ต้นตอของอาหารที่ใช้เลี้ยงปศุสัตว์</w:t>
      </w:r>
    </w:p>
    <w:p w14:paraId="3BF229E3" w14:textId="2FCE80B5" w:rsidR="0011447F" w:rsidRDefault="0011447F" w:rsidP="0011447F">
      <w:r>
        <w:rPr>
          <w:cs/>
        </w:rPr>
        <w:t>4. เดินและปั่นจักรยานมากกว่าการใช้รถยนต์ส่วนตัว: รถยนต์ส่วนมากยังต้องอาศัยเชื้อเพลิงฟอสซิลอยู่ และมีการปล่อย</w:t>
      </w:r>
      <w:proofErr w:type="spellStart"/>
      <w:r>
        <w:rPr>
          <w:cs/>
        </w:rPr>
        <w:t>ก๊า</w:t>
      </w:r>
      <w:proofErr w:type="spellEnd"/>
      <w:r>
        <w:rPr>
          <w:cs/>
        </w:rPr>
        <w:t>สเรือนกระจกจากไอเสียอีกด้วย แม้ว่าการเดินเท้าและปั่นจักรยานในเมืองจะเป็นเรื่องยาก แต่เราสามารถลองปรับเปลี่ยนได้โดยการ เดินให้มากขึ้นหรือเลือกใช้ขนส่งสาธารณะที่ส่งผลกระทบน้อยกว่า</w:t>
      </w:r>
    </w:p>
    <w:p w14:paraId="543DBFB5" w14:textId="202C7373" w:rsidR="0011447F" w:rsidRDefault="0011447F" w:rsidP="0011447F">
      <w:r>
        <w:rPr>
          <w:cs/>
        </w:rPr>
        <w:t>5. เรียกร้องให้ผู้นำลงมือปฏิบัติเรื่องปัญหาสภาพภูมิอากาศอย่างเร่งด่วน: เพราะคนตัวเล็ก ๆ รวมตัวกันเปลี่ยนแปลงสามารถทำได้ แต่อาจจะต้องใช้พลัง ความพยายาม และเวลามาก การที่ผู้มีอำนาจเล็งเห็นปัญหาและสามารถออกนโยบายที่ดีต่อโลกได้ จะเป็นการช่วยลดเวลาลงอย่างมาก</w:t>
      </w:r>
    </w:p>
    <w:p w14:paraId="4B55B277" w14:textId="6455D87E" w:rsidR="0011447F" w:rsidRPr="0011447F" w:rsidRDefault="0011447F" w:rsidP="0011447F">
      <w:r>
        <w:rPr>
          <w:cs/>
        </w:rPr>
        <w:t xml:space="preserve">นอกจากนี้องค์การกองทุนสัตว์ป่าโลกสากลหรือ </w:t>
      </w:r>
      <w:r>
        <w:t xml:space="preserve">World Wide Fund for Nature – WWF </w:t>
      </w:r>
      <w:r>
        <w:rPr>
          <w:cs/>
        </w:rPr>
        <w:t>ได้มีการเข้าไปดูแลหมีขั้วโลกอย่างใกล้ชิดเช่น การเข้าไปติดตามประชากรตามมาตรการอนุรักษ์อย่างใกล้ชิด เสนอเทคนิคป้องกันการรั่วไหลของน้ำมัน และปกป้องที่อยู่อาศัยที่สำคัญของหมีขั้วโลก</w:t>
      </w:r>
    </w:p>
    <w:p w14:paraId="2EC54B66" w14:textId="77777777" w:rsidR="00BA3A30" w:rsidRPr="00BA3A30" w:rsidRDefault="00BA3A30" w:rsidP="00BA3A30"/>
    <w:p w14:paraId="61EA4FC3" w14:textId="7FE0AAF0" w:rsidR="00BA3A30" w:rsidRDefault="00BA3A30" w:rsidP="00BA3A30">
      <w:pPr>
        <w:pStyle w:val="3"/>
      </w:pPr>
      <w:bookmarkStart w:id="27" w:name="_Toc7165206"/>
      <w:r>
        <w:rPr>
          <w:cs/>
        </w:rPr>
        <w:t>สรุป</w:t>
      </w:r>
      <w:bookmarkEnd w:id="27"/>
    </w:p>
    <w:p w14:paraId="690ABF88" w14:textId="317E9F4A" w:rsidR="0011447F" w:rsidRPr="0011447F" w:rsidRDefault="0011447F" w:rsidP="0011447F">
      <w:r w:rsidRPr="0011447F">
        <w:rPr>
          <w:cs/>
        </w:rPr>
        <w:t>จะเห็นได้ว่าการที่โลกของเราสภาพอากาศเปลี่ยนแปลงหรืออุณหภูมิเพิ่มขึ้น เกิดจากภาวะโลกร้อน การปล่อยก๊าซเรือนกระจกอยากมหาศาลจากกิจกรรมของมนุษย์นั้น ไม่เพียงแต่จะทำให้น้ำแข็งทั้งบริเวณอาร์กติกและแอนตา</w:t>
      </w:r>
      <w:proofErr w:type="spellStart"/>
      <w:r w:rsidRPr="0011447F">
        <w:rPr>
          <w:cs/>
        </w:rPr>
        <w:t>ร์</w:t>
      </w:r>
      <w:proofErr w:type="spellEnd"/>
      <w:r w:rsidRPr="0011447F">
        <w:rPr>
          <w:cs/>
        </w:rPr>
        <w:t>กติกละลายเท่านั้น มันยังส่งผลต่อสิ่งมีชีวิตในแถบนั้นอย่างหมีขั้วโลกที่โดนเต็มๆ เราต้องตระหนักถึงปัญหาและช่วยกันรักษา โอบกอดโลกใบนี้ไว้ก่อนที่มันจะสายเกินไป</w:t>
      </w:r>
    </w:p>
    <w:p w14:paraId="7502CAA9" w14:textId="7B5F348D" w:rsidR="00BA3A30" w:rsidRDefault="00BA3A30" w:rsidP="00BA3A30"/>
    <w:p w14:paraId="16D1751A" w14:textId="5BD20AC4" w:rsidR="006B3DD3" w:rsidRDefault="006B3DD3" w:rsidP="00BA3A30"/>
    <w:p w14:paraId="23F3EF5A" w14:textId="6032039E" w:rsidR="006B3DD3" w:rsidRDefault="006B3DD3" w:rsidP="00BA3A30"/>
    <w:p w14:paraId="79C1BFE1" w14:textId="0BB785B5" w:rsidR="006B3DD3" w:rsidRDefault="006B3DD3" w:rsidP="00BA3A30"/>
    <w:p w14:paraId="1A913012" w14:textId="44B739E3" w:rsidR="006B3DD3" w:rsidRDefault="006B3DD3" w:rsidP="00BA3A30"/>
    <w:p w14:paraId="443496E7" w14:textId="308DE2CD" w:rsidR="00E1543C" w:rsidRDefault="00E1543C" w:rsidP="00BA3A30"/>
    <w:p w14:paraId="4E42A5DE" w14:textId="77777777" w:rsidR="00E1543C" w:rsidRPr="00BA3A30" w:rsidRDefault="00E1543C" w:rsidP="00BA3A30"/>
    <w:p w14:paraId="07259D40" w14:textId="77777777" w:rsidR="00381DA0" w:rsidRDefault="00BA3A30" w:rsidP="00BA3A30">
      <w:pPr>
        <w:pStyle w:val="2"/>
      </w:pPr>
      <w:bookmarkStart w:id="28" w:name="_Toc7165207"/>
      <w:r>
        <w:rPr>
          <w:cs/>
        </w:rPr>
        <w:lastRenderedPageBreak/>
        <w:t>บทโทรทัศน์ (</w:t>
      </w:r>
      <w:r>
        <w:t>Script</w:t>
      </w:r>
      <w:r>
        <w:rPr>
          <w:cs/>
        </w:rPr>
        <w:t>)</w:t>
      </w:r>
      <w:bookmarkEnd w:id="28"/>
    </w:p>
    <w:p w14:paraId="490E4A6F" w14:textId="77777777" w:rsidR="00BA3A30" w:rsidRDefault="00BA3A30" w:rsidP="00BA3A30"/>
    <w:tbl>
      <w:tblPr>
        <w:tblStyle w:val="a3"/>
        <w:tblW w:w="8784" w:type="dxa"/>
        <w:tblLook w:val="01E0" w:firstRow="1" w:lastRow="1" w:firstColumn="1" w:lastColumn="1" w:noHBand="0" w:noVBand="0"/>
      </w:tblPr>
      <w:tblGrid>
        <w:gridCol w:w="724"/>
        <w:gridCol w:w="1704"/>
        <w:gridCol w:w="1335"/>
        <w:gridCol w:w="1488"/>
        <w:gridCol w:w="2028"/>
        <w:gridCol w:w="1505"/>
      </w:tblGrid>
      <w:tr w:rsidR="00BA3A30" w14:paraId="0F5BAF34" w14:textId="77777777" w:rsidTr="00C96566">
        <w:trPr>
          <w:trHeight w:val="883"/>
          <w:tblHeader/>
        </w:trPr>
        <w:tc>
          <w:tcPr>
            <w:tcW w:w="723" w:type="dxa"/>
          </w:tcPr>
          <w:p w14:paraId="444A6847" w14:textId="77777777" w:rsidR="00BA3A30" w:rsidRPr="005C6F8C" w:rsidRDefault="00BA3A30" w:rsidP="001A0380">
            <w:pPr>
              <w:ind w:firstLine="0"/>
              <w:jc w:val="center"/>
              <w:rPr>
                <w:b/>
                <w:bCs/>
                <w:cs/>
                <w:lang w:val="de-DE"/>
              </w:rPr>
            </w:pPr>
            <w:r w:rsidRPr="005C6F8C">
              <w:rPr>
                <w:rFonts w:hint="cs"/>
                <w:b/>
                <w:bCs/>
                <w:cs/>
                <w:lang w:val="de-DE"/>
              </w:rPr>
              <w:t>ลำดับ</w:t>
            </w:r>
          </w:p>
        </w:tc>
        <w:tc>
          <w:tcPr>
            <w:tcW w:w="1705" w:type="dxa"/>
          </w:tcPr>
          <w:p w14:paraId="758F5178" w14:textId="77777777" w:rsidR="00BA3A30" w:rsidRPr="005C6F8C" w:rsidRDefault="00BA3A30" w:rsidP="001A0380">
            <w:pPr>
              <w:ind w:firstLine="0"/>
              <w:jc w:val="center"/>
              <w:rPr>
                <w:b/>
                <w:bCs/>
                <w:lang w:val="de-DE"/>
              </w:rPr>
            </w:pPr>
            <w:r w:rsidRPr="005C6F8C">
              <w:rPr>
                <w:rFonts w:hint="cs"/>
                <w:b/>
                <w:bCs/>
                <w:cs/>
                <w:lang w:val="de-DE"/>
              </w:rPr>
              <w:t>เวลา</w:t>
            </w:r>
          </w:p>
        </w:tc>
        <w:tc>
          <w:tcPr>
            <w:tcW w:w="1335" w:type="dxa"/>
          </w:tcPr>
          <w:p w14:paraId="16355518" w14:textId="77777777" w:rsidR="00BA3A30" w:rsidRPr="005C6F8C" w:rsidRDefault="00BA3A30" w:rsidP="001A0380">
            <w:pPr>
              <w:ind w:firstLine="0"/>
              <w:jc w:val="center"/>
              <w:rPr>
                <w:b/>
                <w:bCs/>
                <w:lang w:val="de-DE"/>
              </w:rPr>
            </w:pPr>
            <w:r w:rsidRPr="005C6F8C">
              <w:rPr>
                <w:rFonts w:hint="cs"/>
                <w:b/>
                <w:bCs/>
                <w:cs/>
                <w:lang w:val="de-DE"/>
              </w:rPr>
              <w:t>ภาพ</w:t>
            </w:r>
          </w:p>
        </w:tc>
        <w:tc>
          <w:tcPr>
            <w:tcW w:w="1488" w:type="dxa"/>
          </w:tcPr>
          <w:p w14:paraId="170E2DCC" w14:textId="77777777" w:rsidR="00BA3A30" w:rsidRPr="005C6F8C" w:rsidRDefault="00BA3A30" w:rsidP="001A0380">
            <w:pPr>
              <w:ind w:firstLine="0"/>
              <w:jc w:val="center"/>
              <w:rPr>
                <w:b/>
                <w:bCs/>
                <w:lang w:val="de-DE"/>
              </w:rPr>
            </w:pPr>
            <w:r w:rsidRPr="005C6F8C">
              <w:rPr>
                <w:rFonts w:hint="cs"/>
                <w:b/>
                <w:bCs/>
                <w:cs/>
                <w:lang w:val="de-DE"/>
              </w:rPr>
              <w:t>กล้อง</w:t>
            </w:r>
          </w:p>
        </w:tc>
        <w:tc>
          <w:tcPr>
            <w:tcW w:w="2028" w:type="dxa"/>
          </w:tcPr>
          <w:p w14:paraId="15FFA7CE" w14:textId="77777777" w:rsidR="00BA3A30" w:rsidRPr="005C6F8C" w:rsidRDefault="00BA3A30" w:rsidP="001A0380">
            <w:pPr>
              <w:ind w:firstLine="0"/>
              <w:jc w:val="center"/>
              <w:rPr>
                <w:b/>
                <w:bCs/>
                <w:lang w:val="de-DE"/>
              </w:rPr>
            </w:pPr>
            <w:r w:rsidRPr="005C6F8C">
              <w:rPr>
                <w:rFonts w:hint="cs"/>
                <w:b/>
                <w:bCs/>
                <w:cs/>
                <w:lang w:val="de-DE"/>
              </w:rPr>
              <w:t>คำบรรยาย</w:t>
            </w:r>
          </w:p>
        </w:tc>
        <w:tc>
          <w:tcPr>
            <w:tcW w:w="1505" w:type="dxa"/>
          </w:tcPr>
          <w:p w14:paraId="0BD54243" w14:textId="77777777" w:rsidR="00BA3A30" w:rsidRPr="005C6F8C" w:rsidRDefault="00BA3A30" w:rsidP="001A0380">
            <w:pPr>
              <w:ind w:firstLine="0"/>
              <w:jc w:val="center"/>
              <w:rPr>
                <w:b/>
                <w:bCs/>
                <w:lang w:val="de-DE"/>
              </w:rPr>
            </w:pPr>
            <w:r w:rsidRPr="005C6F8C">
              <w:rPr>
                <w:rFonts w:hint="cs"/>
                <w:b/>
                <w:bCs/>
                <w:cs/>
                <w:lang w:val="de-DE"/>
              </w:rPr>
              <w:t>ดนตรี/เสียงประกอบ</w:t>
            </w:r>
          </w:p>
        </w:tc>
      </w:tr>
      <w:tr w:rsidR="00BA3A30" w14:paraId="13A5128C" w14:textId="77777777" w:rsidTr="001A0380">
        <w:trPr>
          <w:trHeight w:val="453"/>
        </w:trPr>
        <w:tc>
          <w:tcPr>
            <w:tcW w:w="723" w:type="dxa"/>
          </w:tcPr>
          <w:p w14:paraId="4B5D0D78" w14:textId="77777777" w:rsidR="00BA3A30" w:rsidRDefault="00BA3A30" w:rsidP="001A0380">
            <w:pPr>
              <w:ind w:firstLine="0"/>
              <w:jc w:val="left"/>
              <w:rPr>
                <w:lang w:val="de-DE"/>
              </w:rPr>
            </w:pPr>
          </w:p>
        </w:tc>
        <w:tc>
          <w:tcPr>
            <w:tcW w:w="1705" w:type="dxa"/>
          </w:tcPr>
          <w:p w14:paraId="4BDA9B8B" w14:textId="77777777" w:rsidR="00BA3A30" w:rsidRDefault="00BA3A30" w:rsidP="001A0380">
            <w:pPr>
              <w:ind w:firstLine="0"/>
              <w:jc w:val="left"/>
              <w:rPr>
                <w:lang w:val="de-DE"/>
              </w:rPr>
            </w:pPr>
          </w:p>
        </w:tc>
        <w:tc>
          <w:tcPr>
            <w:tcW w:w="1335" w:type="dxa"/>
          </w:tcPr>
          <w:p w14:paraId="1C8E135E" w14:textId="77777777" w:rsidR="00BA3A30" w:rsidRDefault="00BA3A30" w:rsidP="001A0380">
            <w:pPr>
              <w:ind w:firstLine="0"/>
              <w:jc w:val="left"/>
              <w:rPr>
                <w:lang w:val="de-DE"/>
              </w:rPr>
            </w:pPr>
          </w:p>
        </w:tc>
        <w:tc>
          <w:tcPr>
            <w:tcW w:w="1488" w:type="dxa"/>
          </w:tcPr>
          <w:p w14:paraId="1189B7E5" w14:textId="77777777" w:rsidR="00BA3A30" w:rsidRDefault="00BA3A30" w:rsidP="001A0380">
            <w:pPr>
              <w:ind w:firstLine="0"/>
              <w:jc w:val="left"/>
              <w:rPr>
                <w:lang w:val="de-DE"/>
              </w:rPr>
            </w:pPr>
          </w:p>
        </w:tc>
        <w:tc>
          <w:tcPr>
            <w:tcW w:w="2028" w:type="dxa"/>
          </w:tcPr>
          <w:p w14:paraId="6B608F40" w14:textId="77777777" w:rsidR="00BA3A30" w:rsidRDefault="00BA3A30" w:rsidP="001A0380">
            <w:pPr>
              <w:ind w:firstLine="0"/>
              <w:jc w:val="left"/>
              <w:rPr>
                <w:lang w:val="de-DE"/>
              </w:rPr>
            </w:pPr>
          </w:p>
        </w:tc>
        <w:tc>
          <w:tcPr>
            <w:tcW w:w="1505" w:type="dxa"/>
          </w:tcPr>
          <w:p w14:paraId="726479E4" w14:textId="77777777" w:rsidR="00BA3A30" w:rsidRDefault="00BA3A30" w:rsidP="001A0380">
            <w:pPr>
              <w:ind w:firstLine="0"/>
              <w:jc w:val="left"/>
              <w:rPr>
                <w:lang w:val="de-DE"/>
              </w:rPr>
            </w:pPr>
          </w:p>
        </w:tc>
      </w:tr>
      <w:tr w:rsidR="001A0380" w14:paraId="6B6D700E" w14:textId="77777777" w:rsidTr="001A0380">
        <w:trPr>
          <w:trHeight w:val="453"/>
        </w:trPr>
        <w:tc>
          <w:tcPr>
            <w:tcW w:w="723" w:type="dxa"/>
          </w:tcPr>
          <w:p w14:paraId="3EC53BEF" w14:textId="77777777" w:rsidR="001A0380" w:rsidRDefault="001A0380" w:rsidP="001A0380">
            <w:pPr>
              <w:ind w:firstLine="0"/>
              <w:jc w:val="left"/>
              <w:rPr>
                <w:lang w:val="de-DE"/>
              </w:rPr>
            </w:pPr>
          </w:p>
        </w:tc>
        <w:tc>
          <w:tcPr>
            <w:tcW w:w="1705" w:type="dxa"/>
          </w:tcPr>
          <w:p w14:paraId="2F9906B5" w14:textId="77777777" w:rsidR="001A0380" w:rsidRDefault="001A0380" w:rsidP="001A0380">
            <w:pPr>
              <w:ind w:firstLine="0"/>
              <w:jc w:val="left"/>
              <w:rPr>
                <w:lang w:val="de-DE"/>
              </w:rPr>
            </w:pPr>
          </w:p>
        </w:tc>
        <w:tc>
          <w:tcPr>
            <w:tcW w:w="1335" w:type="dxa"/>
          </w:tcPr>
          <w:p w14:paraId="1CA32127" w14:textId="77777777" w:rsidR="001A0380" w:rsidRDefault="001A0380" w:rsidP="001A0380">
            <w:pPr>
              <w:ind w:firstLine="0"/>
              <w:jc w:val="left"/>
              <w:rPr>
                <w:lang w:val="de-DE"/>
              </w:rPr>
            </w:pPr>
          </w:p>
        </w:tc>
        <w:tc>
          <w:tcPr>
            <w:tcW w:w="1488" w:type="dxa"/>
          </w:tcPr>
          <w:p w14:paraId="393B8F03" w14:textId="77777777" w:rsidR="001A0380" w:rsidRDefault="001A0380" w:rsidP="001A0380">
            <w:pPr>
              <w:ind w:firstLine="0"/>
              <w:jc w:val="left"/>
              <w:rPr>
                <w:lang w:val="de-DE"/>
              </w:rPr>
            </w:pPr>
          </w:p>
        </w:tc>
        <w:tc>
          <w:tcPr>
            <w:tcW w:w="2028" w:type="dxa"/>
          </w:tcPr>
          <w:p w14:paraId="3CEA489F" w14:textId="77777777" w:rsidR="001A0380" w:rsidRDefault="001A0380" w:rsidP="001A0380">
            <w:pPr>
              <w:ind w:firstLine="0"/>
              <w:jc w:val="left"/>
              <w:rPr>
                <w:lang w:val="de-DE"/>
              </w:rPr>
            </w:pPr>
          </w:p>
        </w:tc>
        <w:tc>
          <w:tcPr>
            <w:tcW w:w="1505" w:type="dxa"/>
          </w:tcPr>
          <w:p w14:paraId="02F0D023" w14:textId="77777777" w:rsidR="001A0380" w:rsidRDefault="001A0380" w:rsidP="001A0380">
            <w:pPr>
              <w:ind w:firstLine="0"/>
              <w:jc w:val="left"/>
              <w:rPr>
                <w:lang w:val="de-DE"/>
              </w:rPr>
            </w:pPr>
          </w:p>
        </w:tc>
      </w:tr>
      <w:tr w:rsidR="001A0380" w14:paraId="7B166C1B" w14:textId="77777777" w:rsidTr="001A0380">
        <w:trPr>
          <w:trHeight w:val="453"/>
        </w:trPr>
        <w:tc>
          <w:tcPr>
            <w:tcW w:w="723" w:type="dxa"/>
          </w:tcPr>
          <w:p w14:paraId="6070C2C5" w14:textId="77777777" w:rsidR="001A0380" w:rsidRDefault="001A0380" w:rsidP="001A0380">
            <w:pPr>
              <w:ind w:firstLine="0"/>
              <w:jc w:val="left"/>
              <w:rPr>
                <w:lang w:val="de-DE"/>
              </w:rPr>
            </w:pPr>
          </w:p>
        </w:tc>
        <w:tc>
          <w:tcPr>
            <w:tcW w:w="1705" w:type="dxa"/>
          </w:tcPr>
          <w:p w14:paraId="60ECEFE2" w14:textId="77777777" w:rsidR="001A0380" w:rsidRDefault="001A0380" w:rsidP="001A0380">
            <w:pPr>
              <w:ind w:firstLine="0"/>
              <w:jc w:val="left"/>
              <w:rPr>
                <w:lang w:val="de-DE"/>
              </w:rPr>
            </w:pPr>
          </w:p>
        </w:tc>
        <w:tc>
          <w:tcPr>
            <w:tcW w:w="1335" w:type="dxa"/>
          </w:tcPr>
          <w:p w14:paraId="7CBB95A7" w14:textId="77777777" w:rsidR="001A0380" w:rsidRDefault="001A0380" w:rsidP="001A0380">
            <w:pPr>
              <w:ind w:firstLine="0"/>
              <w:jc w:val="left"/>
              <w:rPr>
                <w:lang w:val="de-DE"/>
              </w:rPr>
            </w:pPr>
          </w:p>
        </w:tc>
        <w:tc>
          <w:tcPr>
            <w:tcW w:w="1488" w:type="dxa"/>
          </w:tcPr>
          <w:p w14:paraId="43691EBB" w14:textId="77777777" w:rsidR="001A0380" w:rsidRDefault="001A0380" w:rsidP="001A0380">
            <w:pPr>
              <w:ind w:firstLine="0"/>
              <w:jc w:val="left"/>
              <w:rPr>
                <w:lang w:val="de-DE"/>
              </w:rPr>
            </w:pPr>
          </w:p>
        </w:tc>
        <w:tc>
          <w:tcPr>
            <w:tcW w:w="2028" w:type="dxa"/>
          </w:tcPr>
          <w:p w14:paraId="32CCB78A" w14:textId="77777777" w:rsidR="001A0380" w:rsidRDefault="001A0380" w:rsidP="001A0380">
            <w:pPr>
              <w:ind w:firstLine="0"/>
              <w:jc w:val="left"/>
              <w:rPr>
                <w:lang w:val="de-DE"/>
              </w:rPr>
            </w:pPr>
          </w:p>
        </w:tc>
        <w:tc>
          <w:tcPr>
            <w:tcW w:w="1505" w:type="dxa"/>
          </w:tcPr>
          <w:p w14:paraId="72A9E72C" w14:textId="77777777" w:rsidR="001A0380" w:rsidRDefault="001A0380" w:rsidP="001A0380">
            <w:pPr>
              <w:ind w:firstLine="0"/>
              <w:jc w:val="left"/>
              <w:rPr>
                <w:lang w:val="de-DE"/>
              </w:rPr>
            </w:pPr>
          </w:p>
        </w:tc>
      </w:tr>
    </w:tbl>
    <w:p w14:paraId="263E4205" w14:textId="77777777" w:rsidR="00BA3A30" w:rsidRDefault="00BA3A30" w:rsidP="00BA3A30">
      <w:pPr>
        <w:ind w:firstLine="0"/>
      </w:pPr>
    </w:p>
    <w:p w14:paraId="3D77772F" w14:textId="77777777" w:rsidR="00381DA0" w:rsidRDefault="001A0380" w:rsidP="001A0380">
      <w:pPr>
        <w:pStyle w:val="2"/>
      </w:pPr>
      <w:bookmarkStart w:id="29" w:name="_Toc7165208"/>
      <w:r>
        <w:rPr>
          <w:rFonts w:hint="cs"/>
          <w:cs/>
        </w:rPr>
        <w:t xml:space="preserve">การออกแบบ </w:t>
      </w:r>
      <w:r>
        <w:t>Storyboard</w:t>
      </w:r>
      <w:bookmarkEnd w:id="29"/>
    </w:p>
    <w:p w14:paraId="2B2416D9" w14:textId="77777777" w:rsidR="001A0380" w:rsidRDefault="001A0380" w:rsidP="00C96566">
      <w:pPr>
        <w:ind w:firstLine="0"/>
        <w:jc w:val="center"/>
      </w:pPr>
      <w:r w:rsidRPr="002F3884">
        <w:rPr>
          <w:noProof/>
        </w:rPr>
        <w:drawing>
          <wp:inline distT="0" distB="0" distL="0" distR="0" wp14:anchorId="2D999ECC" wp14:editId="796DBEC3">
            <wp:extent cx="2576471" cy="369194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103" cy="375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6566" w:rsidRPr="002F3884">
        <w:rPr>
          <w:noProof/>
        </w:rPr>
        <w:drawing>
          <wp:inline distT="0" distB="0" distL="0" distR="0" wp14:anchorId="023C4A10" wp14:editId="5DF1E7CE">
            <wp:extent cx="2576471" cy="369194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103" cy="375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D5555" w14:textId="77777777" w:rsidR="001A0380" w:rsidRDefault="001A0380" w:rsidP="00B305F3"/>
    <w:p w14:paraId="230F50D5" w14:textId="77777777" w:rsidR="00381DA0" w:rsidRDefault="00C96566" w:rsidP="00B305F3">
      <w:pPr>
        <w:rPr>
          <w:cs/>
        </w:rPr>
      </w:pPr>
      <w:r>
        <w:rPr>
          <w:cs/>
        </w:rPr>
        <w:t>(</w:t>
      </w:r>
      <w:r>
        <w:rPr>
          <w:rFonts w:hint="cs"/>
          <w:cs/>
        </w:rPr>
        <w:t>สามารถเพิ่มจำนวนช่องได้ตามความเหมาะสม)</w:t>
      </w:r>
    </w:p>
    <w:p w14:paraId="1D9CC2A3" w14:textId="77777777" w:rsidR="00381DA0" w:rsidRDefault="00381DA0" w:rsidP="00B305F3"/>
    <w:p w14:paraId="21E3B717" w14:textId="77777777" w:rsidR="00B305F3" w:rsidRDefault="00B305F3" w:rsidP="00B305F3"/>
    <w:p w14:paraId="37F3B8F5" w14:textId="77777777" w:rsidR="00B305F3" w:rsidRDefault="00B305F3" w:rsidP="00B305F3"/>
    <w:p w14:paraId="1C0B7369" w14:textId="77777777" w:rsidR="00124C0F" w:rsidRDefault="00124C0F">
      <w:pPr>
        <w:ind w:firstLine="0"/>
        <w:jc w:val="left"/>
        <w:rPr>
          <w:cs/>
        </w:rPr>
      </w:pPr>
      <w:r>
        <w:rPr>
          <w:cs/>
        </w:rPr>
        <w:br w:type="page"/>
      </w:r>
    </w:p>
    <w:p w14:paraId="7E5745E7" w14:textId="77777777" w:rsidR="00FD3E42" w:rsidRDefault="0016385C" w:rsidP="00B305F3">
      <w:pPr>
        <w:pStyle w:val="1"/>
      </w:pPr>
      <w:r>
        <w:rPr>
          <w:cs/>
        </w:rPr>
        <w:lastRenderedPageBreak/>
        <w:br/>
      </w:r>
      <w:bookmarkStart w:id="30" w:name="_Toc7165209"/>
      <w:r w:rsidR="00C96566">
        <w:rPr>
          <w:rFonts w:hint="cs"/>
          <w:cs/>
        </w:rPr>
        <w:t>ผลลัพธ์</w:t>
      </w:r>
      <w:bookmarkEnd w:id="30"/>
    </w:p>
    <w:p w14:paraId="7521A90C" w14:textId="77777777" w:rsidR="00B305F3" w:rsidRDefault="00C96566" w:rsidP="00962AFB">
      <w:pPr>
        <w:pStyle w:val="2"/>
      </w:pPr>
      <w:bookmarkStart w:id="31" w:name="_Toc7165210"/>
      <w:r>
        <w:rPr>
          <w:rFonts w:hint="cs"/>
          <w:cs/>
        </w:rPr>
        <w:t>ภาพสำคัญ</w:t>
      </w:r>
      <w:bookmarkEnd w:id="31"/>
    </w:p>
    <w:p w14:paraId="275F3490" w14:textId="77777777" w:rsidR="00962AFB" w:rsidRDefault="00C96566" w:rsidP="00B305F3">
      <w:r>
        <w:rPr>
          <w:rFonts w:hint="cs"/>
          <w:cs/>
        </w:rPr>
        <w:t>ให้บันทึกภาพฉากสำคัญ ๆ ของวิดีโอตามเนื้อเรื่องที่สร้างไว้ (จำนวนภาพตามความเหมาะสม) พร้อมทั้งอธิบายฉากนั้น ๆ พอสังเขป</w:t>
      </w:r>
    </w:p>
    <w:p w14:paraId="0A702DE4" w14:textId="77777777" w:rsidR="00962AFB" w:rsidRDefault="00962AFB" w:rsidP="00B305F3"/>
    <w:p w14:paraId="0C9D3270" w14:textId="77777777" w:rsidR="00962AFB" w:rsidRDefault="00962AFB" w:rsidP="00B305F3"/>
    <w:p w14:paraId="05A4A56B" w14:textId="77777777" w:rsidR="0016385C" w:rsidRDefault="004E10EA" w:rsidP="00962AFB">
      <w:pPr>
        <w:pStyle w:val="2"/>
      </w:pPr>
      <w:bookmarkStart w:id="32" w:name="_Toc7165211"/>
      <w:r>
        <w:rPr>
          <w:rFonts w:hint="cs"/>
          <w:cs/>
        </w:rPr>
        <w:t>ลิงก์ไปที่ไฟล์ผลงานคุณภาพเต็ม</w:t>
      </w:r>
      <w:bookmarkEnd w:id="32"/>
    </w:p>
    <w:p w14:paraId="186AAC3A" w14:textId="77777777" w:rsidR="00962AFB" w:rsidRDefault="0018082B" w:rsidP="00B305F3">
      <w:pPr>
        <w:rPr>
          <w:cs/>
        </w:rPr>
      </w:pPr>
      <w:r>
        <w:rPr>
          <w:rFonts w:hint="cs"/>
          <w:cs/>
        </w:rPr>
        <w:t xml:space="preserve">(เช่น </w:t>
      </w:r>
      <w:r>
        <w:t>Google Drive</w:t>
      </w:r>
      <w:r>
        <w:rPr>
          <w:rFonts w:hint="cs"/>
          <w:cs/>
        </w:rPr>
        <w:t>)</w:t>
      </w:r>
    </w:p>
    <w:p w14:paraId="4F5DE2F1" w14:textId="77777777" w:rsidR="00962AFB" w:rsidRDefault="00962AFB" w:rsidP="00B305F3"/>
    <w:p w14:paraId="5FD82864" w14:textId="77777777" w:rsidR="00962AFB" w:rsidRDefault="00962AFB" w:rsidP="00B305F3"/>
    <w:p w14:paraId="0292734D" w14:textId="77777777" w:rsidR="004E10EA" w:rsidRDefault="004E10EA" w:rsidP="004E10EA">
      <w:pPr>
        <w:pStyle w:val="2"/>
      </w:pPr>
      <w:bookmarkStart w:id="33" w:name="_Toc7165212"/>
      <w:r>
        <w:rPr>
          <w:rFonts w:hint="cs"/>
          <w:cs/>
        </w:rPr>
        <w:t>ลิงก์ไปที่แหล่งเผยแพร่สาธารณะ</w:t>
      </w:r>
      <w:bookmarkEnd w:id="33"/>
    </w:p>
    <w:p w14:paraId="475E04D3" w14:textId="77777777" w:rsidR="004E10EA" w:rsidRDefault="004E10EA" w:rsidP="004E10EA">
      <w:r>
        <w:rPr>
          <w:rFonts w:hint="cs"/>
          <w:cs/>
        </w:rPr>
        <w:t xml:space="preserve">(เช่น </w:t>
      </w:r>
      <w:proofErr w:type="spellStart"/>
      <w:r>
        <w:t>Youtube</w:t>
      </w:r>
      <w:proofErr w:type="spellEnd"/>
      <w:r>
        <w:t xml:space="preserve">, Vimeo, </w:t>
      </w:r>
      <w:proofErr w:type="spellStart"/>
      <w:r>
        <w:t>DailyMotion</w:t>
      </w:r>
      <w:proofErr w:type="spellEnd"/>
      <w:r>
        <w:t xml:space="preserve">, </w:t>
      </w:r>
      <w:proofErr w:type="spellStart"/>
      <w:r>
        <w:t>etc</w:t>
      </w:r>
      <w:proofErr w:type="spellEnd"/>
      <w:r>
        <w:rPr>
          <w:cs/>
        </w:rPr>
        <w:t>.</w:t>
      </w:r>
      <w:r>
        <w:rPr>
          <w:rFonts w:hint="cs"/>
          <w:cs/>
        </w:rPr>
        <w:t>)</w:t>
      </w:r>
    </w:p>
    <w:p w14:paraId="7CEBE0CD" w14:textId="77777777" w:rsidR="00962AFB" w:rsidRDefault="00962AFB" w:rsidP="00B305F3"/>
    <w:p w14:paraId="001C1AA1" w14:textId="77777777" w:rsidR="00B305F3" w:rsidRDefault="00B305F3" w:rsidP="00B305F3"/>
    <w:p w14:paraId="5136333B" w14:textId="77777777" w:rsidR="00B305F3" w:rsidRDefault="00B305F3" w:rsidP="00B305F3"/>
    <w:p w14:paraId="275846BD" w14:textId="77777777" w:rsidR="00B305F3" w:rsidRDefault="00B305F3" w:rsidP="00B305F3"/>
    <w:p w14:paraId="009E7C88" w14:textId="77777777" w:rsidR="00B305F3" w:rsidRDefault="00B305F3" w:rsidP="00B305F3"/>
    <w:p w14:paraId="5B1C25E7" w14:textId="77777777" w:rsidR="00510D9C" w:rsidRDefault="00962AFB" w:rsidP="004E10EA">
      <w:pPr>
        <w:ind w:firstLine="0"/>
        <w:jc w:val="left"/>
      </w:pPr>
      <w:r>
        <w:rPr>
          <w:cs/>
        </w:rPr>
        <w:br w:type="page"/>
      </w:r>
    </w:p>
    <w:p w14:paraId="61E6E71C" w14:textId="77777777" w:rsidR="00FD3E42" w:rsidRPr="00090BFE" w:rsidRDefault="00C426A9" w:rsidP="00510D9C">
      <w:pPr>
        <w:pStyle w:val="1"/>
      </w:pPr>
      <w:r>
        <w:rPr>
          <w:cs/>
        </w:rPr>
        <w:lastRenderedPageBreak/>
        <w:br/>
      </w:r>
      <w:bookmarkStart w:id="34" w:name="_Toc7165213"/>
      <w:r>
        <w:rPr>
          <w:rFonts w:hint="cs"/>
          <w:cs/>
        </w:rPr>
        <w:t>สรุปผลและข้อเสนอแนะ</w:t>
      </w:r>
      <w:bookmarkEnd w:id="34"/>
    </w:p>
    <w:p w14:paraId="723CFA74" w14:textId="77777777" w:rsidR="00FD0776" w:rsidRDefault="0011746B" w:rsidP="0011746B">
      <w:pPr>
        <w:pStyle w:val="2"/>
      </w:pPr>
      <w:bookmarkStart w:id="35" w:name="_Toc7165214"/>
      <w:r>
        <w:rPr>
          <w:rFonts w:hint="cs"/>
          <w:cs/>
        </w:rPr>
        <w:t>สรุปผล</w:t>
      </w:r>
      <w:bookmarkEnd w:id="35"/>
    </w:p>
    <w:p w14:paraId="286139D1" w14:textId="77777777" w:rsidR="0011746B" w:rsidRDefault="0011746B" w:rsidP="00090BFE"/>
    <w:p w14:paraId="34F3BC33" w14:textId="77777777" w:rsidR="0011746B" w:rsidRDefault="0011746B" w:rsidP="00090BFE"/>
    <w:p w14:paraId="0587CFFD" w14:textId="77777777" w:rsidR="0011746B" w:rsidRDefault="0011746B" w:rsidP="0011746B">
      <w:pPr>
        <w:pStyle w:val="2"/>
      </w:pPr>
      <w:bookmarkStart w:id="36" w:name="_Toc7165215"/>
      <w:r>
        <w:rPr>
          <w:rFonts w:hint="cs"/>
          <w:cs/>
        </w:rPr>
        <w:t>ปัญหาและอุปสรรค</w:t>
      </w:r>
      <w:bookmarkEnd w:id="36"/>
    </w:p>
    <w:p w14:paraId="4642E01F" w14:textId="77777777" w:rsidR="0011746B" w:rsidRDefault="0011746B" w:rsidP="00090BFE"/>
    <w:p w14:paraId="0E9CDC7B" w14:textId="77777777" w:rsidR="0011746B" w:rsidRDefault="0011746B" w:rsidP="00090BFE"/>
    <w:p w14:paraId="32C31EA5" w14:textId="77777777" w:rsidR="0011746B" w:rsidRDefault="0011746B" w:rsidP="00090BFE"/>
    <w:p w14:paraId="027B701E" w14:textId="77777777" w:rsidR="0011746B" w:rsidRDefault="0011746B" w:rsidP="0011746B">
      <w:pPr>
        <w:pStyle w:val="2"/>
      </w:pPr>
      <w:bookmarkStart w:id="37" w:name="_Toc7165216"/>
      <w:r>
        <w:rPr>
          <w:rFonts w:hint="cs"/>
          <w:cs/>
        </w:rPr>
        <w:t>ข้อเสนอแนะเพิ่มเติม</w:t>
      </w:r>
      <w:bookmarkEnd w:id="37"/>
    </w:p>
    <w:p w14:paraId="5488F003" w14:textId="77777777" w:rsidR="00C426A9" w:rsidRDefault="00C426A9" w:rsidP="00090BFE"/>
    <w:p w14:paraId="246C7704" w14:textId="77777777" w:rsidR="0011746B" w:rsidRDefault="0011746B" w:rsidP="00090BFE"/>
    <w:p w14:paraId="701E895A" w14:textId="77777777" w:rsidR="0011746B" w:rsidRDefault="0011746B" w:rsidP="00090BFE"/>
    <w:p w14:paraId="5E8824AD" w14:textId="77777777" w:rsidR="0011746B" w:rsidRDefault="0011746B" w:rsidP="00090BFE"/>
    <w:p w14:paraId="27F3D8BE" w14:textId="77777777" w:rsidR="0011746B" w:rsidRDefault="0011746B">
      <w:pPr>
        <w:ind w:firstLine="0"/>
        <w:jc w:val="left"/>
        <w:rPr>
          <w:cs/>
        </w:rPr>
      </w:pPr>
      <w:r>
        <w:rPr>
          <w:cs/>
        </w:rPr>
        <w:br w:type="page"/>
      </w:r>
    </w:p>
    <w:p w14:paraId="50CEA6F9" w14:textId="77777777" w:rsidR="0011746B" w:rsidRDefault="0011746B" w:rsidP="0011746B">
      <w:pPr>
        <w:pStyle w:val="1"/>
        <w:numPr>
          <w:ilvl w:val="0"/>
          <w:numId w:val="0"/>
        </w:numPr>
      </w:pPr>
      <w:bookmarkStart w:id="38" w:name="_Toc7165217"/>
      <w:r>
        <w:rPr>
          <w:rFonts w:hint="cs"/>
          <w:cs/>
        </w:rPr>
        <w:lastRenderedPageBreak/>
        <w:t>บรรณานุกรม</w:t>
      </w:r>
      <w:bookmarkEnd w:id="38"/>
    </w:p>
    <w:p w14:paraId="22E86FE8" w14:textId="77777777" w:rsidR="0011746B" w:rsidRPr="0011746B" w:rsidRDefault="0011746B" w:rsidP="0011746B"/>
    <w:tbl>
      <w:tblPr>
        <w:tblStyle w:val="a3"/>
        <w:tblW w:w="92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167"/>
      </w:tblGrid>
      <w:tr w:rsidR="0011746B" w14:paraId="67F3DE5F" w14:textId="77777777" w:rsidTr="004E79FD">
        <w:tc>
          <w:tcPr>
            <w:tcW w:w="8080" w:type="dxa"/>
          </w:tcPr>
          <w:p w14:paraId="4A19DBC4" w14:textId="50DDC766" w:rsidR="0011746B" w:rsidRDefault="0011746B" w:rsidP="004E79FD">
            <w:pPr>
              <w:ind w:firstLine="0"/>
              <w:jc w:val="left"/>
            </w:pPr>
            <w:r>
              <w:rPr>
                <w:cs/>
              </w:rPr>
              <w:t>[</w:t>
            </w:r>
            <w:r>
              <w:rPr>
                <w:rFonts w:hint="cs"/>
                <w:cs/>
              </w:rPr>
              <w:t>1</w:t>
            </w:r>
            <w:r>
              <w:rPr>
                <w:cs/>
              </w:rPr>
              <w:t>]</w:t>
            </w:r>
            <w:r w:rsidR="004E79FD">
              <w:t xml:space="preserve"> </w:t>
            </w:r>
            <w:r w:rsidR="004E79FD" w:rsidRPr="004E79FD">
              <w:t xml:space="preserve">little big green. [2022]. </w:t>
            </w:r>
            <w:r w:rsidR="004E79FD" w:rsidRPr="004E79FD">
              <w:rPr>
                <w:cs/>
              </w:rPr>
              <w:t xml:space="preserve">รู้จักหมีขั้วโลกให้มากขึ้นกับ </w:t>
            </w:r>
            <w:r w:rsidR="004E79FD" w:rsidRPr="004E79FD">
              <w:t xml:space="preserve">little big green , </w:t>
            </w:r>
            <w:r w:rsidR="004E79FD" w:rsidRPr="004E79FD">
              <w:rPr>
                <w:cs/>
              </w:rPr>
              <w:t xml:space="preserve">สืบค้นวันที่ </w:t>
            </w:r>
            <w:r w:rsidR="004E79FD" w:rsidRPr="004E79FD">
              <w:t xml:space="preserve">3 </w:t>
            </w:r>
            <w:r w:rsidR="004E79FD" w:rsidRPr="004E79FD">
              <w:rPr>
                <w:cs/>
              </w:rPr>
              <w:t xml:space="preserve">กุมภาพันธ์ </w:t>
            </w:r>
            <w:r w:rsidR="004E79FD" w:rsidRPr="004E79FD">
              <w:t xml:space="preserve">2565. </w:t>
            </w:r>
            <w:r w:rsidR="004E79FD" w:rsidRPr="004E79FD">
              <w:rPr>
                <w:cs/>
              </w:rPr>
              <w:t xml:space="preserve">จาก </w:t>
            </w:r>
            <w:r w:rsidR="004E79FD" w:rsidRPr="004E79FD">
              <w:t>https://littlebiggreen.co/blog/polar-bears</w:t>
            </w:r>
          </w:p>
        </w:tc>
        <w:tc>
          <w:tcPr>
            <w:tcW w:w="1167" w:type="dxa"/>
          </w:tcPr>
          <w:p w14:paraId="5D10C8CA" w14:textId="77777777" w:rsidR="0011746B" w:rsidRDefault="0011746B" w:rsidP="0011746B">
            <w:pPr>
              <w:ind w:firstLine="0"/>
            </w:pPr>
          </w:p>
        </w:tc>
      </w:tr>
      <w:tr w:rsidR="0011746B" w14:paraId="2CAC765F" w14:textId="77777777" w:rsidTr="004E79FD">
        <w:tc>
          <w:tcPr>
            <w:tcW w:w="8080" w:type="dxa"/>
          </w:tcPr>
          <w:p w14:paraId="11A6DF6C" w14:textId="6737643A" w:rsidR="0011746B" w:rsidRDefault="0011746B" w:rsidP="0011746B">
            <w:pPr>
              <w:ind w:firstLine="0"/>
            </w:pPr>
            <w:r>
              <w:rPr>
                <w:cs/>
              </w:rPr>
              <w:t>[</w:t>
            </w:r>
            <w:r>
              <w:rPr>
                <w:rFonts w:hint="cs"/>
                <w:cs/>
              </w:rPr>
              <w:t>2</w:t>
            </w:r>
            <w:r>
              <w:rPr>
                <w:cs/>
              </w:rPr>
              <w:t>]</w:t>
            </w:r>
            <w:r w:rsidR="004E79FD">
              <w:t xml:space="preserve"> </w:t>
            </w:r>
            <w:r w:rsidR="004E79FD" w:rsidRPr="004E79FD">
              <w:t xml:space="preserve">little big green. [2022]. Good Life Goals: </w:t>
            </w:r>
            <w:r w:rsidR="004E79FD" w:rsidRPr="004E79FD">
              <w:rPr>
                <w:rFonts w:hint="cs"/>
                <w:cs/>
              </w:rPr>
              <w:t>เป้าหมายที่ดีต่อตัวเองและโลกใบนี้</w:t>
            </w:r>
            <w:r w:rsidR="004E79FD" w:rsidRPr="004E79FD">
              <w:rPr>
                <w:rFonts w:hint="cs"/>
              </w:rPr>
              <w:t>,</w:t>
            </w:r>
            <w:r w:rsidR="004E79FD" w:rsidRPr="004E79FD">
              <w:t xml:space="preserve"> </w:t>
            </w:r>
            <w:r w:rsidR="004E79FD" w:rsidRPr="004E79FD">
              <w:rPr>
                <w:cs/>
              </w:rPr>
              <w:t xml:space="preserve">สืบค้นวันที่ </w:t>
            </w:r>
            <w:r w:rsidR="004E79FD" w:rsidRPr="004E79FD">
              <w:t xml:space="preserve">3 </w:t>
            </w:r>
            <w:r w:rsidR="004E79FD" w:rsidRPr="004E79FD">
              <w:rPr>
                <w:cs/>
              </w:rPr>
              <w:t xml:space="preserve">กุมภาพันธ์ </w:t>
            </w:r>
            <w:r w:rsidR="004E79FD" w:rsidRPr="004E79FD">
              <w:t xml:space="preserve">2565. </w:t>
            </w:r>
            <w:r w:rsidR="004E79FD" w:rsidRPr="004E79FD">
              <w:rPr>
                <w:cs/>
              </w:rPr>
              <w:t xml:space="preserve">จาก </w:t>
            </w:r>
            <w:r w:rsidR="004E79FD" w:rsidRPr="004E79FD">
              <w:t>https://littlebiggreen.co/blog/good-life-goals</w:t>
            </w:r>
          </w:p>
        </w:tc>
        <w:tc>
          <w:tcPr>
            <w:tcW w:w="1167" w:type="dxa"/>
          </w:tcPr>
          <w:p w14:paraId="49D5DDD8" w14:textId="77777777" w:rsidR="0011746B" w:rsidRDefault="0011746B" w:rsidP="0011746B">
            <w:pPr>
              <w:ind w:firstLine="0"/>
            </w:pPr>
          </w:p>
        </w:tc>
      </w:tr>
      <w:tr w:rsidR="0011746B" w14:paraId="6128BC9D" w14:textId="77777777" w:rsidTr="004E79FD">
        <w:tc>
          <w:tcPr>
            <w:tcW w:w="8080" w:type="dxa"/>
          </w:tcPr>
          <w:p w14:paraId="0AD627C5" w14:textId="77777777" w:rsidR="004E79FD" w:rsidRDefault="0011746B" w:rsidP="004E79FD">
            <w:pPr>
              <w:ind w:firstLine="0"/>
              <w:jc w:val="left"/>
            </w:pPr>
            <w:r>
              <w:rPr>
                <w:cs/>
              </w:rPr>
              <w:t>[</w:t>
            </w:r>
            <w:r>
              <w:rPr>
                <w:rFonts w:hint="cs"/>
                <w:cs/>
              </w:rPr>
              <w:t>3</w:t>
            </w:r>
            <w:r>
              <w:rPr>
                <w:cs/>
              </w:rPr>
              <w:t>]</w:t>
            </w:r>
            <w:r w:rsidR="004E79FD">
              <w:t xml:space="preserve"> </w:t>
            </w:r>
            <w:r w:rsidR="004E79FD" w:rsidRPr="004E79FD">
              <w:t xml:space="preserve">thaishopadmin thaishopadm [2022]. </w:t>
            </w:r>
            <w:r w:rsidR="004E79FD" w:rsidRPr="004E79FD">
              <w:rPr>
                <w:cs/>
              </w:rPr>
              <w:t>สภาวะโลกร้อน (</w:t>
            </w:r>
            <w:r w:rsidR="004E79FD" w:rsidRPr="004E79FD">
              <w:t xml:space="preserve">GLOBAL WARMING) ,  </w:t>
            </w:r>
          </w:p>
          <w:p w14:paraId="6F45D840" w14:textId="01DFA30F" w:rsidR="0011746B" w:rsidRPr="004E79FD" w:rsidRDefault="004E79FD" w:rsidP="004E79FD">
            <w:pPr>
              <w:ind w:firstLine="0"/>
              <w:jc w:val="left"/>
              <w:rPr>
                <w:rFonts w:hint="cs"/>
                <w:cs/>
              </w:rPr>
            </w:pPr>
            <w:r w:rsidRPr="004E79FD">
              <w:rPr>
                <w:cs/>
              </w:rPr>
              <w:t xml:space="preserve">สืบค้นวันที่ </w:t>
            </w:r>
            <w:r w:rsidRPr="004E79FD">
              <w:t xml:space="preserve">3 </w:t>
            </w:r>
            <w:r w:rsidRPr="004E79FD">
              <w:rPr>
                <w:cs/>
              </w:rPr>
              <w:t xml:space="preserve">กุมภาพันธ์ </w:t>
            </w:r>
            <w:r w:rsidRPr="004E79FD">
              <w:t xml:space="preserve">2565. </w:t>
            </w:r>
            <w:r>
              <w:rPr>
                <w:rFonts w:hint="cs"/>
                <w:cs/>
              </w:rPr>
              <w:t>จาก</w:t>
            </w:r>
            <w:r w:rsidR="00D67085">
              <w:rPr>
                <w:rFonts w:hint="cs"/>
                <w:cs/>
              </w:rPr>
              <w:t xml:space="preserve"> </w:t>
            </w:r>
            <w:r w:rsidRPr="004E79FD">
              <w:t>https://gracz.co.th/blog/post/planet-global-warming</w:t>
            </w:r>
          </w:p>
        </w:tc>
        <w:tc>
          <w:tcPr>
            <w:tcW w:w="1167" w:type="dxa"/>
          </w:tcPr>
          <w:p w14:paraId="658602DD" w14:textId="77777777" w:rsidR="0011746B" w:rsidRDefault="0011746B" w:rsidP="0011746B">
            <w:pPr>
              <w:ind w:firstLine="0"/>
            </w:pPr>
          </w:p>
        </w:tc>
      </w:tr>
      <w:tr w:rsidR="0011746B" w14:paraId="253D92B0" w14:textId="77777777" w:rsidTr="004E79FD">
        <w:tc>
          <w:tcPr>
            <w:tcW w:w="8080" w:type="dxa"/>
          </w:tcPr>
          <w:p w14:paraId="72D8B530" w14:textId="530CEC8C" w:rsidR="0011746B" w:rsidRDefault="0011746B" w:rsidP="004E79FD">
            <w:pPr>
              <w:ind w:firstLine="0"/>
              <w:jc w:val="left"/>
            </w:pPr>
            <w:r>
              <w:rPr>
                <w:cs/>
              </w:rPr>
              <w:t>[</w:t>
            </w:r>
            <w:r>
              <w:rPr>
                <w:rFonts w:hint="cs"/>
                <w:cs/>
              </w:rPr>
              <w:t>4</w:t>
            </w:r>
            <w:r>
              <w:rPr>
                <w:cs/>
              </w:rPr>
              <w:t>]</w:t>
            </w:r>
            <w:r w:rsidR="004E79FD">
              <w:t xml:space="preserve"> </w:t>
            </w:r>
            <w:r w:rsidR="004E79FD" w:rsidRPr="004E79FD">
              <w:t xml:space="preserve">Elisabeth Kruger [2022]. Polar Bear ,  </w:t>
            </w:r>
            <w:r w:rsidR="004E79FD" w:rsidRPr="004E79FD">
              <w:rPr>
                <w:cs/>
              </w:rPr>
              <w:t xml:space="preserve">สืบค้นวันที่ </w:t>
            </w:r>
            <w:r w:rsidR="004E79FD" w:rsidRPr="004E79FD">
              <w:t xml:space="preserve">4 </w:t>
            </w:r>
            <w:r w:rsidR="004E79FD" w:rsidRPr="004E79FD">
              <w:rPr>
                <w:cs/>
              </w:rPr>
              <w:t xml:space="preserve">กุมภาพันธ์ </w:t>
            </w:r>
            <w:r w:rsidR="004E79FD" w:rsidRPr="004E79FD">
              <w:t xml:space="preserve">2565. </w:t>
            </w:r>
            <w:r w:rsidR="004E79FD" w:rsidRPr="004E79FD">
              <w:rPr>
                <w:cs/>
              </w:rPr>
              <w:t xml:space="preserve">จาก </w:t>
            </w:r>
            <w:r w:rsidR="004E79FD" w:rsidRPr="004E79FD">
              <w:t>https://www.worldwildlife.org/species/polar-bear</w:t>
            </w:r>
          </w:p>
        </w:tc>
        <w:tc>
          <w:tcPr>
            <w:tcW w:w="1167" w:type="dxa"/>
          </w:tcPr>
          <w:p w14:paraId="7EABF0B0" w14:textId="77777777" w:rsidR="0011746B" w:rsidRDefault="0011746B" w:rsidP="0011746B">
            <w:pPr>
              <w:ind w:firstLine="0"/>
            </w:pPr>
          </w:p>
        </w:tc>
      </w:tr>
      <w:tr w:rsidR="0011746B" w14:paraId="05123D18" w14:textId="77777777" w:rsidTr="004E79FD">
        <w:tc>
          <w:tcPr>
            <w:tcW w:w="8080" w:type="dxa"/>
          </w:tcPr>
          <w:p w14:paraId="4631426E" w14:textId="31DB8AC8" w:rsidR="0011746B" w:rsidRDefault="0011746B" w:rsidP="004E79FD">
            <w:pPr>
              <w:ind w:firstLine="0"/>
              <w:jc w:val="left"/>
            </w:pPr>
            <w:r>
              <w:rPr>
                <w:cs/>
              </w:rPr>
              <w:t>[</w:t>
            </w:r>
            <w:r>
              <w:rPr>
                <w:rFonts w:hint="cs"/>
                <w:cs/>
              </w:rPr>
              <w:t>5</w:t>
            </w:r>
            <w:r>
              <w:rPr>
                <w:cs/>
              </w:rPr>
              <w:t>]</w:t>
            </w:r>
            <w:r w:rsidR="004E79FD" w:rsidRPr="004E79FD">
              <w:t xml:space="preserve"> Polar Bears International [2022]. Polar Bears Changing Arctic ,  </w:t>
            </w:r>
            <w:r w:rsidR="004E79FD" w:rsidRPr="004E79FD">
              <w:rPr>
                <w:cs/>
              </w:rPr>
              <w:t xml:space="preserve">สืบค้นวันที่ </w:t>
            </w:r>
            <w:r w:rsidR="004E79FD" w:rsidRPr="004E79FD">
              <w:t xml:space="preserve">4 </w:t>
            </w:r>
            <w:r w:rsidR="004E79FD" w:rsidRPr="004E79FD">
              <w:rPr>
                <w:cs/>
              </w:rPr>
              <w:t xml:space="preserve">กุมภาพันธ์ </w:t>
            </w:r>
            <w:r w:rsidR="004E79FD" w:rsidRPr="004E79FD">
              <w:t xml:space="preserve">2565. </w:t>
            </w:r>
            <w:r w:rsidR="004E79FD" w:rsidRPr="004E79FD">
              <w:rPr>
                <w:cs/>
              </w:rPr>
              <w:t xml:space="preserve">จาก </w:t>
            </w:r>
            <w:r w:rsidR="004E79FD" w:rsidRPr="004E79FD">
              <w:t>https://polarbearsinternational.org/</w:t>
            </w:r>
          </w:p>
        </w:tc>
        <w:tc>
          <w:tcPr>
            <w:tcW w:w="1167" w:type="dxa"/>
          </w:tcPr>
          <w:p w14:paraId="6ACE3D4A" w14:textId="77777777" w:rsidR="0011746B" w:rsidRDefault="0011746B" w:rsidP="0011746B">
            <w:pPr>
              <w:ind w:firstLine="0"/>
            </w:pPr>
          </w:p>
        </w:tc>
      </w:tr>
      <w:tr w:rsidR="0011746B" w14:paraId="76158DCF" w14:textId="77777777" w:rsidTr="004E79FD">
        <w:tc>
          <w:tcPr>
            <w:tcW w:w="8080" w:type="dxa"/>
          </w:tcPr>
          <w:p w14:paraId="307D2942" w14:textId="77777777" w:rsidR="0011746B" w:rsidRDefault="0011746B" w:rsidP="004E79FD">
            <w:pPr>
              <w:ind w:firstLine="0"/>
              <w:jc w:val="left"/>
            </w:pPr>
            <w:r>
              <w:rPr>
                <w:cs/>
              </w:rPr>
              <w:t>[</w:t>
            </w:r>
            <w:r>
              <w:rPr>
                <w:rFonts w:hint="cs"/>
                <w:cs/>
              </w:rPr>
              <w:t>6</w:t>
            </w:r>
            <w:r>
              <w:rPr>
                <w:cs/>
              </w:rPr>
              <w:t>]</w:t>
            </w:r>
            <w:r w:rsidR="004E79FD">
              <w:t xml:space="preserve"> </w:t>
            </w:r>
            <w:r w:rsidR="004E79FD" w:rsidRPr="004E79FD">
              <w:t xml:space="preserve">greenpeace. [2022]. </w:t>
            </w:r>
            <w:r w:rsidR="004E79FD" w:rsidRPr="004E79FD">
              <w:rPr>
                <w:cs/>
              </w:rPr>
              <w:t xml:space="preserve">ผลกระทบของภาวะโลกร้อน </w:t>
            </w:r>
            <w:r w:rsidR="004E79FD" w:rsidRPr="004E79FD">
              <w:t xml:space="preserve">, </w:t>
            </w:r>
            <w:r w:rsidR="004E79FD" w:rsidRPr="004E79FD">
              <w:rPr>
                <w:cs/>
              </w:rPr>
              <w:t xml:space="preserve">สืบค้นวันที่ </w:t>
            </w:r>
            <w:r w:rsidR="004E79FD" w:rsidRPr="004E79FD">
              <w:t xml:space="preserve">5 </w:t>
            </w:r>
            <w:r w:rsidR="004E79FD" w:rsidRPr="004E79FD">
              <w:rPr>
                <w:cs/>
              </w:rPr>
              <w:t xml:space="preserve">กุมภาพันธ์ </w:t>
            </w:r>
            <w:r w:rsidR="004E79FD" w:rsidRPr="004E79FD">
              <w:t xml:space="preserve">2565. </w:t>
            </w:r>
            <w:r w:rsidR="004E79FD" w:rsidRPr="004E79FD">
              <w:rPr>
                <w:cs/>
              </w:rPr>
              <w:t>จาก</w:t>
            </w:r>
            <w:r w:rsidR="004E79FD" w:rsidRPr="004E79FD">
              <w:t>https://www.greenpeace.org/thailand/explore/protect/climate/impacts/</w:t>
            </w:r>
          </w:p>
          <w:p w14:paraId="5A723B5A" w14:textId="456CF789" w:rsidR="00A44041" w:rsidRDefault="00A44041" w:rsidP="00A44041">
            <w:pPr>
              <w:ind w:firstLine="0"/>
              <w:jc w:val="left"/>
            </w:pPr>
            <w:r>
              <w:t xml:space="preserve">[7] </w:t>
            </w:r>
            <w:r>
              <w:rPr>
                <w:rFonts w:hint="cs"/>
                <w:cs/>
              </w:rPr>
              <w:t>บ้านจอมยุทธ.</w:t>
            </w:r>
            <w:r>
              <w:t xml:space="preserve"> [2022]. </w:t>
            </w:r>
            <w:r w:rsidRPr="00A44041">
              <w:rPr>
                <w:cs/>
              </w:rPr>
              <w:t>จิตวิทยาที่เกี่ยวข้องกับการสร้างสื่อ</w:t>
            </w:r>
            <w:r>
              <w:t xml:space="preserve"> , </w:t>
            </w:r>
            <w:r w:rsidRPr="00A44041">
              <w:rPr>
                <w:cs/>
              </w:rPr>
              <w:t xml:space="preserve">สืบค้นวันที่ </w:t>
            </w:r>
            <w:r>
              <w:rPr>
                <w:rFonts w:hint="cs"/>
                <w:cs/>
              </w:rPr>
              <w:t>29</w:t>
            </w:r>
            <w:r w:rsidRPr="00A44041">
              <w:t xml:space="preserve"> </w:t>
            </w:r>
            <w:r>
              <w:rPr>
                <w:rFonts w:hint="cs"/>
                <w:cs/>
              </w:rPr>
              <w:t>มีนาคม</w:t>
            </w:r>
            <w:r w:rsidRPr="00A44041">
              <w:rPr>
                <w:cs/>
              </w:rPr>
              <w:t xml:space="preserve"> </w:t>
            </w:r>
            <w:r w:rsidRPr="00A44041">
              <w:t xml:space="preserve">2565. </w:t>
            </w:r>
            <w:r w:rsidRPr="00A44041">
              <w:rPr>
                <w:cs/>
              </w:rPr>
              <w:t>จาก</w:t>
            </w:r>
            <w:r>
              <w:t xml:space="preserve"> </w:t>
            </w:r>
            <w:hyperlink r:id="rId19" w:history="1">
              <w:r w:rsidRPr="005B3F72">
                <w:rPr>
                  <w:rStyle w:val="a7"/>
                </w:rPr>
                <w:t>https://www.baanjomyut.com</w:t>
              </w:r>
            </w:hyperlink>
          </w:p>
          <w:p w14:paraId="2897E0C9" w14:textId="62E27DA3" w:rsidR="00A44041" w:rsidRDefault="00A44041" w:rsidP="00A44041">
            <w:pPr>
              <w:ind w:firstLine="0"/>
              <w:jc w:val="left"/>
            </w:pPr>
            <w:r>
              <w:t xml:space="preserve">[8] </w:t>
            </w:r>
            <w:r w:rsidR="0025647B" w:rsidRPr="0025647B">
              <w:rPr>
                <w:cs/>
              </w:rPr>
              <w:t>อ.องอาจ ชาญเชาว</w:t>
            </w:r>
            <w:r w:rsidR="0025647B">
              <w:t xml:space="preserve">. [2022]. </w:t>
            </w:r>
            <w:r w:rsidR="0025647B" w:rsidRPr="0025647B">
              <w:rPr>
                <w:cs/>
              </w:rPr>
              <w:t>ทฤษฎีทางการศึกษาที่เกี่ยวของกับสื่อมัลติมีเดีย</w:t>
            </w:r>
            <w:r w:rsidR="0025647B">
              <w:t xml:space="preserve"> , </w:t>
            </w:r>
            <w:r w:rsidR="0025647B">
              <w:rPr>
                <w:rFonts w:hint="cs"/>
                <w:cs/>
              </w:rPr>
              <w:t xml:space="preserve">สืบค้นวันที่ 31 มีนาคม 2565. จาก </w:t>
            </w:r>
            <w:hyperlink r:id="rId20" w:history="1">
              <w:r w:rsidR="0025647B" w:rsidRPr="005B3F72">
                <w:rPr>
                  <w:rStyle w:val="a7"/>
                </w:rPr>
                <w:t>https://rci</w:t>
              </w:r>
              <w:r w:rsidR="0025647B" w:rsidRPr="005B3F72">
                <w:rPr>
                  <w:rStyle w:val="a7"/>
                  <w:cs/>
                </w:rPr>
                <w:t>2010.</w:t>
              </w:r>
              <w:r w:rsidR="0025647B" w:rsidRPr="005B3F72">
                <w:rPr>
                  <w:rStyle w:val="a7"/>
                </w:rPr>
                <w:t>files.wordp</w:t>
              </w:r>
              <w:r w:rsidR="0025647B" w:rsidRPr="005B3F72">
                <w:rPr>
                  <w:rStyle w:val="a7"/>
                </w:rPr>
                <w:t>r</w:t>
              </w:r>
              <w:r w:rsidR="0025647B" w:rsidRPr="005B3F72">
                <w:rPr>
                  <w:rStyle w:val="a7"/>
                </w:rPr>
                <w:t>ess.com</w:t>
              </w:r>
            </w:hyperlink>
          </w:p>
          <w:p w14:paraId="27BE62EA" w14:textId="07677FA0" w:rsidR="0025647B" w:rsidRPr="0025647B" w:rsidRDefault="0025647B" w:rsidP="00A44041">
            <w:pPr>
              <w:ind w:firstLine="0"/>
              <w:jc w:val="left"/>
              <w:rPr>
                <w:rFonts w:hint="cs"/>
              </w:rPr>
            </w:pPr>
          </w:p>
        </w:tc>
        <w:tc>
          <w:tcPr>
            <w:tcW w:w="1167" w:type="dxa"/>
          </w:tcPr>
          <w:p w14:paraId="4DE57064" w14:textId="77777777" w:rsidR="0011746B" w:rsidRDefault="0011746B" w:rsidP="004E79FD">
            <w:pPr>
              <w:ind w:firstLine="0"/>
              <w:jc w:val="left"/>
            </w:pPr>
          </w:p>
        </w:tc>
      </w:tr>
      <w:tr w:rsidR="0011746B" w14:paraId="5F43671F" w14:textId="77777777" w:rsidTr="004E79FD">
        <w:tc>
          <w:tcPr>
            <w:tcW w:w="8080" w:type="dxa"/>
          </w:tcPr>
          <w:p w14:paraId="33EE241A" w14:textId="17EA9C8A" w:rsidR="0011746B" w:rsidRDefault="0011746B" w:rsidP="0011746B">
            <w:pPr>
              <w:ind w:firstLine="0"/>
              <w:rPr>
                <w:rFonts w:hint="cs"/>
              </w:rPr>
            </w:pPr>
          </w:p>
        </w:tc>
        <w:tc>
          <w:tcPr>
            <w:tcW w:w="1167" w:type="dxa"/>
          </w:tcPr>
          <w:p w14:paraId="51EBD47B" w14:textId="77777777" w:rsidR="0011746B" w:rsidRDefault="0011746B" w:rsidP="0011746B">
            <w:pPr>
              <w:ind w:firstLine="0"/>
            </w:pPr>
          </w:p>
        </w:tc>
      </w:tr>
      <w:tr w:rsidR="0011746B" w14:paraId="338BA233" w14:textId="77777777" w:rsidTr="004E79FD">
        <w:tc>
          <w:tcPr>
            <w:tcW w:w="8080" w:type="dxa"/>
          </w:tcPr>
          <w:p w14:paraId="37D7F471" w14:textId="1159749F" w:rsidR="0011746B" w:rsidRDefault="0011746B" w:rsidP="0011746B">
            <w:pPr>
              <w:ind w:firstLine="0"/>
              <w:rPr>
                <w:rFonts w:hint="cs"/>
              </w:rPr>
            </w:pPr>
          </w:p>
        </w:tc>
        <w:tc>
          <w:tcPr>
            <w:tcW w:w="1167" w:type="dxa"/>
          </w:tcPr>
          <w:p w14:paraId="72C96744" w14:textId="77777777" w:rsidR="0011746B" w:rsidRDefault="0011746B" w:rsidP="0011746B">
            <w:pPr>
              <w:ind w:firstLine="0"/>
            </w:pPr>
          </w:p>
        </w:tc>
      </w:tr>
    </w:tbl>
    <w:p w14:paraId="0EDA5A2B" w14:textId="77777777" w:rsidR="0011746B" w:rsidRDefault="0011746B" w:rsidP="0011746B">
      <w:pPr>
        <w:ind w:firstLine="0"/>
      </w:pPr>
    </w:p>
    <w:p w14:paraId="69C1DCB7" w14:textId="77777777" w:rsidR="0011746B" w:rsidRDefault="0011746B" w:rsidP="0011746B">
      <w:pPr>
        <w:ind w:firstLine="0"/>
      </w:pPr>
    </w:p>
    <w:p w14:paraId="4D3D420E" w14:textId="77777777" w:rsidR="0011746B" w:rsidRDefault="0011746B" w:rsidP="0011746B">
      <w:pPr>
        <w:ind w:firstLine="0"/>
      </w:pPr>
    </w:p>
    <w:p w14:paraId="421BEA4D" w14:textId="77777777" w:rsidR="0011746B" w:rsidRDefault="0011746B">
      <w:pPr>
        <w:ind w:firstLine="0"/>
        <w:jc w:val="left"/>
      </w:pPr>
      <w:r>
        <w:rPr>
          <w:cs/>
        </w:rPr>
        <w:br w:type="page"/>
      </w:r>
    </w:p>
    <w:p w14:paraId="43F8764C" w14:textId="77777777" w:rsidR="0011746B" w:rsidRDefault="0011746B" w:rsidP="0011746B">
      <w:pPr>
        <w:pStyle w:val="1"/>
        <w:numPr>
          <w:ilvl w:val="0"/>
          <w:numId w:val="0"/>
        </w:numPr>
      </w:pPr>
      <w:bookmarkStart w:id="39" w:name="_Toc7165218"/>
      <w:r>
        <w:rPr>
          <w:rFonts w:hint="cs"/>
          <w:cs/>
        </w:rPr>
        <w:lastRenderedPageBreak/>
        <w:t>ภาคผนวก</w:t>
      </w:r>
      <w:bookmarkEnd w:id="39"/>
    </w:p>
    <w:p w14:paraId="2DDF11C9" w14:textId="77777777" w:rsidR="0011746B" w:rsidRDefault="0011746B" w:rsidP="0011746B">
      <w:pPr>
        <w:ind w:firstLine="0"/>
      </w:pPr>
    </w:p>
    <w:p w14:paraId="61BA0D21" w14:textId="77777777" w:rsidR="0011746B" w:rsidRDefault="001C0646" w:rsidP="0011746B">
      <w:pPr>
        <w:ind w:firstLine="0"/>
      </w:pPr>
      <w:r>
        <w:rPr>
          <w:rFonts w:hint="cs"/>
          <w:cs/>
        </w:rPr>
        <w:t>(ข้อมูลเพิ่มเติม หรือคำอธิบาย</w:t>
      </w:r>
      <w:r w:rsidR="004E10EA">
        <w:rPr>
          <w:cs/>
        </w:rPr>
        <w:t xml:space="preserve"> </w:t>
      </w:r>
      <w:r w:rsidR="004E10EA">
        <w:rPr>
          <w:rFonts w:hint="cs"/>
          <w:cs/>
        </w:rPr>
        <w:t>หรือภาพถ่ายเบื้องหลังการทำงาน</w:t>
      </w:r>
      <w:r>
        <w:rPr>
          <w:rFonts w:hint="cs"/>
          <w:cs/>
        </w:rPr>
        <w:t>)</w:t>
      </w:r>
    </w:p>
    <w:p w14:paraId="3996A546" w14:textId="77777777" w:rsidR="00257CDE" w:rsidRDefault="00257CDE" w:rsidP="0011746B">
      <w:pPr>
        <w:ind w:firstLine="0"/>
      </w:pPr>
    </w:p>
    <w:p w14:paraId="634F32B0" w14:textId="77777777" w:rsidR="00257CDE" w:rsidRDefault="00257CDE" w:rsidP="0011746B">
      <w:pPr>
        <w:ind w:firstLine="0"/>
      </w:pPr>
    </w:p>
    <w:p w14:paraId="705875FB" w14:textId="77777777" w:rsidR="00257CDE" w:rsidRDefault="00257CDE">
      <w:pPr>
        <w:ind w:firstLine="0"/>
        <w:jc w:val="left"/>
        <w:rPr>
          <w:cs/>
        </w:rPr>
      </w:pPr>
      <w:r>
        <w:rPr>
          <w:cs/>
        </w:rPr>
        <w:br w:type="page"/>
      </w:r>
    </w:p>
    <w:p w14:paraId="0CB31B8B" w14:textId="77777777" w:rsidR="00257CDE" w:rsidRDefault="00257CDE" w:rsidP="00257CDE">
      <w:pPr>
        <w:pStyle w:val="1"/>
        <w:numPr>
          <w:ilvl w:val="0"/>
          <w:numId w:val="0"/>
        </w:numPr>
      </w:pPr>
      <w:bookmarkStart w:id="40" w:name="_Toc7165219"/>
      <w:r>
        <w:rPr>
          <w:rFonts w:hint="cs"/>
          <w:cs/>
        </w:rPr>
        <w:lastRenderedPageBreak/>
        <w:t>ประวัติผู้จัดทำ</w:t>
      </w:r>
      <w:bookmarkEnd w:id="40"/>
    </w:p>
    <w:p w14:paraId="4E3452A0" w14:textId="77777777" w:rsidR="00257CDE" w:rsidRDefault="001C0646" w:rsidP="0011746B">
      <w:pPr>
        <w:ind w:firstLine="0"/>
      </w:pPr>
      <w:r>
        <w:rPr>
          <w:rFonts w:hint="cs"/>
          <w:cs/>
        </w:rPr>
        <w:t>(</w:t>
      </w:r>
      <w:r w:rsidR="006D14A8">
        <w:rPr>
          <w:rFonts w:hint="cs"/>
          <w:cs/>
        </w:rPr>
        <w:t xml:space="preserve">ของสมาชิกในทีม </w:t>
      </w:r>
      <w:r>
        <w:rPr>
          <w:rFonts w:hint="cs"/>
          <w:cs/>
        </w:rPr>
        <w:t xml:space="preserve">เช่น ชื่อ-สกุล </w:t>
      </w:r>
      <w:proofErr w:type="spellStart"/>
      <w:r>
        <w:rPr>
          <w:rFonts w:hint="cs"/>
          <w:cs/>
        </w:rPr>
        <w:t>ว.ด.ป</w:t>
      </w:r>
      <w:proofErr w:type="spellEnd"/>
      <w:r>
        <w:rPr>
          <w:rFonts w:hint="cs"/>
          <w:cs/>
        </w:rPr>
        <w:t>.เกิด อีเมล ประวัติการศึกษา ความสามารถพิเศษ เป็นต้น)</w:t>
      </w:r>
    </w:p>
    <w:p w14:paraId="4852A7A1" w14:textId="3F39BEBA" w:rsidR="00257CDE" w:rsidRDefault="00D76B68" w:rsidP="0011746B">
      <w:pPr>
        <w:ind w:firstLine="0"/>
      </w:pPr>
      <w:r>
        <w:rPr>
          <w:rFonts w:hint="cs"/>
          <w:cs/>
        </w:rPr>
        <w:t>63160123</w:t>
      </w:r>
      <w:r w:rsidR="001728C8">
        <w:t xml:space="preserve"> </w:t>
      </w:r>
      <w:r w:rsidR="001728C8" w:rsidRPr="001728C8">
        <w:rPr>
          <w:cs/>
        </w:rPr>
        <w:t>กิตติ์ธเนศ โมทนะธนันต์ชัย</w:t>
      </w:r>
    </w:p>
    <w:p w14:paraId="06320EFD" w14:textId="77777777" w:rsidR="00806B63" w:rsidRDefault="00806B63" w:rsidP="0011746B">
      <w:pPr>
        <w:ind w:firstLine="0"/>
      </w:pPr>
      <w:r>
        <w:rPr>
          <w:rFonts w:hint="cs"/>
          <w:cs/>
        </w:rPr>
        <w:t xml:space="preserve">63160129 จิรัชญา การะเกต เกิดวันที่ 11 กันยายน พ.ศ. 2542 </w:t>
      </w:r>
    </w:p>
    <w:p w14:paraId="25F5ADB9" w14:textId="0557D44C" w:rsidR="00257CDE" w:rsidRDefault="00806B63" w:rsidP="0011746B">
      <w:pPr>
        <w:ind w:firstLine="0"/>
      </w:pPr>
      <w:r>
        <w:rPr>
          <w:rFonts w:hint="cs"/>
          <w:cs/>
        </w:rPr>
        <w:t xml:space="preserve">ปัจจุบันศึกษาอยู่ที่มหาวิทยาลัยบูรพา </w:t>
      </w:r>
    </w:p>
    <w:p w14:paraId="1C7570A6" w14:textId="77777777" w:rsidR="001728C8" w:rsidRDefault="00D76B68" w:rsidP="0011746B">
      <w:pPr>
        <w:ind w:firstLine="0"/>
      </w:pPr>
      <w:r>
        <w:t>63160154</w:t>
      </w:r>
      <w:r w:rsidR="001728C8">
        <w:t xml:space="preserve"> </w:t>
      </w:r>
      <w:r w:rsidR="001728C8">
        <w:rPr>
          <w:cs/>
        </w:rPr>
        <w:t>วริศรา แดดจันทึก</w:t>
      </w:r>
    </w:p>
    <w:p w14:paraId="29F7E544" w14:textId="77777777" w:rsidR="001728C8" w:rsidRDefault="00D76B68" w:rsidP="001728C8">
      <w:pPr>
        <w:ind w:firstLine="0"/>
      </w:pPr>
      <w:r>
        <w:t>63160160</w:t>
      </w:r>
      <w:r w:rsidR="001728C8">
        <w:t xml:space="preserve"> </w:t>
      </w:r>
      <w:r w:rsidR="001728C8">
        <w:rPr>
          <w:cs/>
        </w:rPr>
        <w:t xml:space="preserve">ศุภกาญ สิงห์แหลม                                                               </w:t>
      </w:r>
    </w:p>
    <w:p w14:paraId="43F8D9E8" w14:textId="26232F2E" w:rsidR="00D76B68" w:rsidRDefault="00D76B68" w:rsidP="0011746B">
      <w:pPr>
        <w:ind w:firstLine="0"/>
      </w:pPr>
    </w:p>
    <w:p w14:paraId="5D164AB4" w14:textId="77777777" w:rsidR="00257CDE" w:rsidRPr="0011746B" w:rsidRDefault="00257CDE" w:rsidP="0011746B">
      <w:pPr>
        <w:ind w:firstLine="0"/>
        <w:rPr>
          <w:cs/>
        </w:rPr>
      </w:pPr>
    </w:p>
    <w:sectPr w:rsidR="00257CDE" w:rsidRPr="0011746B" w:rsidSect="00195A67">
      <w:pgSz w:w="11906" w:h="16838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C18AA" w14:textId="77777777" w:rsidR="004A7863" w:rsidRDefault="004A7863">
      <w:r>
        <w:separator/>
      </w:r>
    </w:p>
  </w:endnote>
  <w:endnote w:type="continuationSeparator" w:id="0">
    <w:p w14:paraId="2A604A27" w14:textId="77777777" w:rsidR="004A7863" w:rsidRDefault="004A7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D8DBF" w14:textId="77777777" w:rsidR="00D80B20" w:rsidRDefault="00D80B2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0D398" w14:textId="77777777" w:rsidR="00D80B20" w:rsidRPr="001E01F9" w:rsidRDefault="00D80B20" w:rsidP="00316FEA">
    <w:pPr>
      <w:pStyle w:val="a5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FFBEF" w14:textId="77777777" w:rsidR="00D80B20" w:rsidRDefault="00D80B20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15E8A" w14:textId="77777777" w:rsidR="00D80B20" w:rsidRPr="001E01F9" w:rsidRDefault="00D80B20" w:rsidP="00316FEA">
    <w:pPr>
      <w:pStyle w:val="a5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AA2E82" wp14:editId="1CC72D9C">
              <wp:simplePos x="0" y="0"/>
              <wp:positionH relativeFrom="column">
                <wp:posOffset>-24765</wp:posOffset>
              </wp:positionH>
              <wp:positionV relativeFrom="paragraph">
                <wp:posOffset>8890</wp:posOffset>
              </wp:positionV>
              <wp:extent cx="5314950" cy="0"/>
              <wp:effectExtent l="13335" t="11430" r="5715" b="762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149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70D4B2" id="Line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5pt,.7pt" to="416.5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"/>
          </w:pict>
        </mc:Fallback>
      </mc:AlternateContent>
    </w:r>
    <w:r w:rsidRPr="001E01F9">
      <w:t xml:space="preserve">Faculty of Informatics, </w:t>
    </w:r>
    <w:proofErr w:type="spellStart"/>
    <w:r w:rsidRPr="001E01F9">
      <w:t>Burapha</w:t>
    </w:r>
    <w:proofErr w:type="spellEnd"/>
    <w:r w:rsidRPr="001E01F9">
      <w:t xml:space="preserve"> University</w:t>
    </w:r>
    <w:r w:rsidRPr="001E01F9">
      <w:tab/>
    </w:r>
    <w:r w:rsidRPr="001E01F9">
      <w:tab/>
    </w:r>
    <w:r>
      <w:t>www</w:t>
    </w:r>
    <w:r>
      <w:rPr>
        <w:cs/>
      </w:rPr>
      <w:t>.</w:t>
    </w:r>
    <w:r>
      <w:t>informatics</w:t>
    </w:r>
    <w:r>
      <w:rPr>
        <w:cs/>
      </w:rPr>
      <w:t>.</w:t>
    </w:r>
    <w:proofErr w:type="spellStart"/>
    <w:r>
      <w:t>buu</w:t>
    </w:r>
    <w:proofErr w:type="spellEnd"/>
    <w:r>
      <w:rPr>
        <w:cs/>
      </w:rPr>
      <w:t>.</w:t>
    </w:r>
    <w:r>
      <w:t>ac</w:t>
    </w:r>
    <w:r>
      <w:rPr>
        <w:cs/>
      </w:rPr>
      <w:t>.</w:t>
    </w:r>
    <w:proofErr w:type="spellStart"/>
    <w:r>
      <w:t>th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8E986" w14:textId="77777777" w:rsidR="004A7863" w:rsidRDefault="004A7863">
      <w:r>
        <w:separator/>
      </w:r>
    </w:p>
  </w:footnote>
  <w:footnote w:type="continuationSeparator" w:id="0">
    <w:p w14:paraId="0CF31A94" w14:textId="77777777" w:rsidR="004A7863" w:rsidRDefault="004A78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D3A35" w14:textId="77777777" w:rsidR="00D80B20" w:rsidRDefault="00D80B20" w:rsidP="0041230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6AEB83B" w14:textId="77777777" w:rsidR="00D80B20" w:rsidRDefault="00D80B20" w:rsidP="005222E5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F5A83" w14:textId="77777777" w:rsidR="00D80B20" w:rsidRDefault="00D80B2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E7774" w14:textId="77777777" w:rsidR="00D80B20" w:rsidRDefault="00D80B20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F9CB3" w14:textId="77777777" w:rsidR="00D80B20" w:rsidRPr="00316FEA" w:rsidRDefault="00D80B20" w:rsidP="00412302">
    <w:pPr>
      <w:pStyle w:val="a4"/>
      <w:framePr w:wrap="around" w:vAnchor="text" w:hAnchor="margin" w:xAlign="right" w:y="1"/>
      <w:rPr>
        <w:rStyle w:val="a6"/>
      </w:rPr>
    </w:pPr>
    <w:r w:rsidRPr="00316FEA">
      <w:rPr>
        <w:rStyle w:val="a6"/>
      </w:rPr>
      <w:fldChar w:fldCharType="begin"/>
    </w:r>
    <w:r w:rsidRPr="00316FEA">
      <w:rPr>
        <w:rStyle w:val="a6"/>
      </w:rPr>
      <w:instrText xml:space="preserve">PAGE  </w:instrText>
    </w:r>
    <w:r w:rsidRPr="00316FEA">
      <w:rPr>
        <w:rStyle w:val="a6"/>
      </w:rPr>
      <w:fldChar w:fldCharType="separate"/>
    </w:r>
    <w:r w:rsidR="0018082B">
      <w:rPr>
        <w:rStyle w:val="a6"/>
        <w:noProof/>
      </w:rPr>
      <w:t>6</w:t>
    </w:r>
    <w:r w:rsidRPr="00316FEA">
      <w:rPr>
        <w:rStyle w:val="a6"/>
      </w:rPr>
      <w:fldChar w:fldCharType="end"/>
    </w:r>
  </w:p>
  <w:p w14:paraId="222B344E" w14:textId="77777777" w:rsidR="00D80B20" w:rsidRPr="00FD3E42" w:rsidRDefault="00D80B20" w:rsidP="00316FEA">
    <w:pPr>
      <w:pStyle w:val="a4"/>
      <w:ind w:right="360" w:firstLine="0"/>
    </w:pPr>
    <w:r w:rsidRPr="00FD3E42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FB2214" wp14:editId="31571AC1">
              <wp:simplePos x="0" y="0"/>
              <wp:positionH relativeFrom="column">
                <wp:posOffset>-17145</wp:posOffset>
              </wp:positionH>
              <wp:positionV relativeFrom="paragraph">
                <wp:posOffset>207645</wp:posOffset>
              </wp:positionV>
              <wp:extent cx="5314950" cy="0"/>
              <wp:effectExtent l="11430" t="9525" r="7620" b="952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149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6F9044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16.35pt" to="417.1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"/>
          </w:pict>
        </mc:Fallback>
      </mc:AlternateContent>
    </w:r>
    <w:r w:rsidRPr="009D3371">
      <w:rPr>
        <w:noProof/>
      </w:rPr>
      <w:t>887</w:t>
    </w:r>
    <w:r>
      <w:rPr>
        <w:noProof/>
      </w:rPr>
      <w:t>273</w:t>
    </w:r>
    <w:r w:rsidRPr="009D3371">
      <w:rPr>
        <w:noProof/>
      </w:rPr>
      <w:t xml:space="preserve">59 </w:t>
    </w:r>
    <w:r>
      <w:rPr>
        <w:noProof/>
      </w:rPr>
      <w:t>Multimedia Production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F2BE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EC491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370A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618B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41CF3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12E7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B0D54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F64ED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BA69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7A9D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70D0A"/>
    <w:multiLevelType w:val="multilevel"/>
    <w:tmpl w:val="C764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624491"/>
    <w:multiLevelType w:val="multilevel"/>
    <w:tmpl w:val="07DE14B2"/>
    <w:lvl w:ilvl="0">
      <w:start w:val="1"/>
      <w:numFmt w:val="decimal"/>
      <w:pStyle w:val="1"/>
      <w:suff w:val="nothing"/>
      <w:lvlText w:val="บทที่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1DA74CAF"/>
    <w:multiLevelType w:val="hybridMultilevel"/>
    <w:tmpl w:val="2BD059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AE751B"/>
    <w:multiLevelType w:val="hybridMultilevel"/>
    <w:tmpl w:val="AF84C9E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ED578E2"/>
    <w:multiLevelType w:val="hybridMultilevel"/>
    <w:tmpl w:val="B1129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065D60"/>
    <w:multiLevelType w:val="hybridMultilevel"/>
    <w:tmpl w:val="027CAA3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7CB60C8"/>
    <w:multiLevelType w:val="hybridMultilevel"/>
    <w:tmpl w:val="26980DEA"/>
    <w:lvl w:ilvl="0" w:tplc="70DC040A"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15D7AC4"/>
    <w:multiLevelType w:val="hybridMultilevel"/>
    <w:tmpl w:val="F142F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E3A8B"/>
    <w:multiLevelType w:val="hybridMultilevel"/>
    <w:tmpl w:val="241A527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3573125"/>
    <w:multiLevelType w:val="hybridMultilevel"/>
    <w:tmpl w:val="BA38AB78"/>
    <w:lvl w:ilvl="0" w:tplc="F084AD1C">
      <w:numFmt w:val="bullet"/>
      <w:lvlText w:val="-"/>
      <w:lvlJc w:val="left"/>
      <w:pPr>
        <w:ind w:left="1080" w:hanging="360"/>
      </w:pPr>
      <w:rPr>
        <w:rFonts w:ascii="TH Sarabun New" w:eastAsia="TH Sarabun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78B532A"/>
    <w:multiLevelType w:val="hybridMultilevel"/>
    <w:tmpl w:val="7EE24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3"/>
  </w:num>
  <w:num w:numId="4">
    <w:abstractNumId w:val="14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20"/>
  </w:num>
  <w:num w:numId="8">
    <w:abstractNumId w:val="1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7"/>
  </w:num>
  <w:num w:numId="20">
    <w:abstractNumId w:val="12"/>
  </w:num>
  <w:num w:numId="21">
    <w:abstractNumId w:val="16"/>
  </w:num>
  <w:num w:numId="22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de-DE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01"/>
    <w:rsid w:val="0000216E"/>
    <w:rsid w:val="00005E6D"/>
    <w:rsid w:val="00020E85"/>
    <w:rsid w:val="0002362B"/>
    <w:rsid w:val="00023A9F"/>
    <w:rsid w:val="0003333F"/>
    <w:rsid w:val="00041B6D"/>
    <w:rsid w:val="00044EA2"/>
    <w:rsid w:val="00045605"/>
    <w:rsid w:val="000518C4"/>
    <w:rsid w:val="00052E8E"/>
    <w:rsid w:val="0006098C"/>
    <w:rsid w:val="00061EC7"/>
    <w:rsid w:val="000656AE"/>
    <w:rsid w:val="00073B35"/>
    <w:rsid w:val="000823B1"/>
    <w:rsid w:val="00090BFE"/>
    <w:rsid w:val="00092A07"/>
    <w:rsid w:val="000943E2"/>
    <w:rsid w:val="000B0658"/>
    <w:rsid w:val="000B66D9"/>
    <w:rsid w:val="000B6CA5"/>
    <w:rsid w:val="000D1BB8"/>
    <w:rsid w:val="000E0353"/>
    <w:rsid w:val="000E283A"/>
    <w:rsid w:val="000E31E3"/>
    <w:rsid w:val="000F4C49"/>
    <w:rsid w:val="00110267"/>
    <w:rsid w:val="00111C55"/>
    <w:rsid w:val="0011447F"/>
    <w:rsid w:val="00114B5E"/>
    <w:rsid w:val="0011596E"/>
    <w:rsid w:val="0011746B"/>
    <w:rsid w:val="00124C0F"/>
    <w:rsid w:val="00136EBB"/>
    <w:rsid w:val="001478FE"/>
    <w:rsid w:val="00147A10"/>
    <w:rsid w:val="001508FB"/>
    <w:rsid w:val="00150E15"/>
    <w:rsid w:val="0016031A"/>
    <w:rsid w:val="00160CD8"/>
    <w:rsid w:val="0016385C"/>
    <w:rsid w:val="001666C8"/>
    <w:rsid w:val="00171DE5"/>
    <w:rsid w:val="001728C8"/>
    <w:rsid w:val="001734C9"/>
    <w:rsid w:val="00175BBE"/>
    <w:rsid w:val="00176CB2"/>
    <w:rsid w:val="0018082B"/>
    <w:rsid w:val="001923D9"/>
    <w:rsid w:val="00195A67"/>
    <w:rsid w:val="001A0380"/>
    <w:rsid w:val="001A5E3A"/>
    <w:rsid w:val="001B0706"/>
    <w:rsid w:val="001B41BB"/>
    <w:rsid w:val="001B6235"/>
    <w:rsid w:val="001C0646"/>
    <w:rsid w:val="001C543D"/>
    <w:rsid w:val="001C6D8C"/>
    <w:rsid w:val="001D09E1"/>
    <w:rsid w:val="001D1F51"/>
    <w:rsid w:val="001D2F6A"/>
    <w:rsid w:val="001D37FC"/>
    <w:rsid w:val="001E01F9"/>
    <w:rsid w:val="001F62D3"/>
    <w:rsid w:val="001F77BB"/>
    <w:rsid w:val="00202479"/>
    <w:rsid w:val="00211C61"/>
    <w:rsid w:val="002227B6"/>
    <w:rsid w:val="0022767A"/>
    <w:rsid w:val="002319FA"/>
    <w:rsid w:val="0023472B"/>
    <w:rsid w:val="00237578"/>
    <w:rsid w:val="00242DEC"/>
    <w:rsid w:val="00253F5C"/>
    <w:rsid w:val="0025647B"/>
    <w:rsid w:val="00257BE7"/>
    <w:rsid w:val="00257CDE"/>
    <w:rsid w:val="00270387"/>
    <w:rsid w:val="00290B78"/>
    <w:rsid w:val="002944D3"/>
    <w:rsid w:val="00295469"/>
    <w:rsid w:val="00295A3D"/>
    <w:rsid w:val="002963A8"/>
    <w:rsid w:val="002976C7"/>
    <w:rsid w:val="002A3DE0"/>
    <w:rsid w:val="002A4D53"/>
    <w:rsid w:val="002A4DAE"/>
    <w:rsid w:val="002B205B"/>
    <w:rsid w:val="002C4F65"/>
    <w:rsid w:val="002E3C78"/>
    <w:rsid w:val="002E539D"/>
    <w:rsid w:val="002E685E"/>
    <w:rsid w:val="00302FD5"/>
    <w:rsid w:val="00307F81"/>
    <w:rsid w:val="00311704"/>
    <w:rsid w:val="00312FAC"/>
    <w:rsid w:val="00316B93"/>
    <w:rsid w:val="00316FEA"/>
    <w:rsid w:val="00323801"/>
    <w:rsid w:val="00330BB2"/>
    <w:rsid w:val="00332D60"/>
    <w:rsid w:val="00336FA3"/>
    <w:rsid w:val="00344685"/>
    <w:rsid w:val="003454CC"/>
    <w:rsid w:val="0035557A"/>
    <w:rsid w:val="0035736F"/>
    <w:rsid w:val="00360AEE"/>
    <w:rsid w:val="00366E74"/>
    <w:rsid w:val="00367041"/>
    <w:rsid w:val="003715E0"/>
    <w:rsid w:val="0037279D"/>
    <w:rsid w:val="00377E5F"/>
    <w:rsid w:val="00381DA0"/>
    <w:rsid w:val="00384C22"/>
    <w:rsid w:val="00390CE2"/>
    <w:rsid w:val="00391DB4"/>
    <w:rsid w:val="003A25A3"/>
    <w:rsid w:val="003C5CD9"/>
    <w:rsid w:val="003C6E6C"/>
    <w:rsid w:val="003D0041"/>
    <w:rsid w:val="003D0427"/>
    <w:rsid w:val="003D2968"/>
    <w:rsid w:val="003D6CB0"/>
    <w:rsid w:val="003E4424"/>
    <w:rsid w:val="003E6C34"/>
    <w:rsid w:val="003F5844"/>
    <w:rsid w:val="003F75ED"/>
    <w:rsid w:val="00400E85"/>
    <w:rsid w:val="00403DF4"/>
    <w:rsid w:val="004043A8"/>
    <w:rsid w:val="00405D2F"/>
    <w:rsid w:val="004117B3"/>
    <w:rsid w:val="00412302"/>
    <w:rsid w:val="00422908"/>
    <w:rsid w:val="00422CC4"/>
    <w:rsid w:val="0042424C"/>
    <w:rsid w:val="004258B2"/>
    <w:rsid w:val="00433493"/>
    <w:rsid w:val="00442784"/>
    <w:rsid w:val="00445952"/>
    <w:rsid w:val="00451888"/>
    <w:rsid w:val="004547C5"/>
    <w:rsid w:val="00455850"/>
    <w:rsid w:val="004733D4"/>
    <w:rsid w:val="00473931"/>
    <w:rsid w:val="004A3A41"/>
    <w:rsid w:val="004A3F65"/>
    <w:rsid w:val="004A7863"/>
    <w:rsid w:val="004B5BD8"/>
    <w:rsid w:val="004C0944"/>
    <w:rsid w:val="004C1C80"/>
    <w:rsid w:val="004C1EF2"/>
    <w:rsid w:val="004C5345"/>
    <w:rsid w:val="004C7005"/>
    <w:rsid w:val="004C74FC"/>
    <w:rsid w:val="004D4BBB"/>
    <w:rsid w:val="004D7B73"/>
    <w:rsid w:val="004E10EA"/>
    <w:rsid w:val="004E79FD"/>
    <w:rsid w:val="004E7BDF"/>
    <w:rsid w:val="004F76F9"/>
    <w:rsid w:val="00510D9C"/>
    <w:rsid w:val="005222E5"/>
    <w:rsid w:val="005230DF"/>
    <w:rsid w:val="005338AD"/>
    <w:rsid w:val="00546594"/>
    <w:rsid w:val="00552AAB"/>
    <w:rsid w:val="005607DB"/>
    <w:rsid w:val="00565261"/>
    <w:rsid w:val="0056601E"/>
    <w:rsid w:val="00597A72"/>
    <w:rsid w:val="005A20CC"/>
    <w:rsid w:val="005A715C"/>
    <w:rsid w:val="005A7538"/>
    <w:rsid w:val="005C6F8C"/>
    <w:rsid w:val="005D2FC3"/>
    <w:rsid w:val="005D32E1"/>
    <w:rsid w:val="005D44C2"/>
    <w:rsid w:val="005D5F6E"/>
    <w:rsid w:val="005D7CA8"/>
    <w:rsid w:val="005F3A05"/>
    <w:rsid w:val="00610E69"/>
    <w:rsid w:val="006140DB"/>
    <w:rsid w:val="00615A25"/>
    <w:rsid w:val="006230BB"/>
    <w:rsid w:val="0062649D"/>
    <w:rsid w:val="00627754"/>
    <w:rsid w:val="00633E06"/>
    <w:rsid w:val="00635845"/>
    <w:rsid w:val="00640FA6"/>
    <w:rsid w:val="00644995"/>
    <w:rsid w:val="006467A9"/>
    <w:rsid w:val="00653AA5"/>
    <w:rsid w:val="00660DC2"/>
    <w:rsid w:val="006632A8"/>
    <w:rsid w:val="006745F5"/>
    <w:rsid w:val="00677447"/>
    <w:rsid w:val="00680799"/>
    <w:rsid w:val="00687BBB"/>
    <w:rsid w:val="00693000"/>
    <w:rsid w:val="00697045"/>
    <w:rsid w:val="006A1184"/>
    <w:rsid w:val="006A2DB6"/>
    <w:rsid w:val="006A4BC3"/>
    <w:rsid w:val="006A5FA8"/>
    <w:rsid w:val="006B3DD3"/>
    <w:rsid w:val="006C0756"/>
    <w:rsid w:val="006C416F"/>
    <w:rsid w:val="006D04C5"/>
    <w:rsid w:val="006D14A8"/>
    <w:rsid w:val="006D40A8"/>
    <w:rsid w:val="006D51F8"/>
    <w:rsid w:val="006E03C4"/>
    <w:rsid w:val="006E46B8"/>
    <w:rsid w:val="006F0F62"/>
    <w:rsid w:val="006F6469"/>
    <w:rsid w:val="00711955"/>
    <w:rsid w:val="007247E1"/>
    <w:rsid w:val="00725C61"/>
    <w:rsid w:val="00725F35"/>
    <w:rsid w:val="00745E01"/>
    <w:rsid w:val="007518F5"/>
    <w:rsid w:val="0075753A"/>
    <w:rsid w:val="0076090E"/>
    <w:rsid w:val="00760949"/>
    <w:rsid w:val="00761C1C"/>
    <w:rsid w:val="00764F19"/>
    <w:rsid w:val="00766C9C"/>
    <w:rsid w:val="00775A0E"/>
    <w:rsid w:val="00777AAF"/>
    <w:rsid w:val="00780171"/>
    <w:rsid w:val="007814AE"/>
    <w:rsid w:val="00782B23"/>
    <w:rsid w:val="0079264C"/>
    <w:rsid w:val="0079313C"/>
    <w:rsid w:val="00793592"/>
    <w:rsid w:val="007A0704"/>
    <w:rsid w:val="007B27DA"/>
    <w:rsid w:val="007C32B6"/>
    <w:rsid w:val="007D159D"/>
    <w:rsid w:val="007D24DC"/>
    <w:rsid w:val="007D2B0C"/>
    <w:rsid w:val="007D364B"/>
    <w:rsid w:val="007E10EA"/>
    <w:rsid w:val="007E68B4"/>
    <w:rsid w:val="007E7587"/>
    <w:rsid w:val="007E7D27"/>
    <w:rsid w:val="007F1AEA"/>
    <w:rsid w:val="007F20B2"/>
    <w:rsid w:val="007F3507"/>
    <w:rsid w:val="007F4C1A"/>
    <w:rsid w:val="00802DB7"/>
    <w:rsid w:val="00806B63"/>
    <w:rsid w:val="008133F5"/>
    <w:rsid w:val="00820C66"/>
    <w:rsid w:val="008250D8"/>
    <w:rsid w:val="00830D00"/>
    <w:rsid w:val="00832442"/>
    <w:rsid w:val="00841F18"/>
    <w:rsid w:val="00842E63"/>
    <w:rsid w:val="008478AD"/>
    <w:rsid w:val="00851437"/>
    <w:rsid w:val="00854074"/>
    <w:rsid w:val="00855576"/>
    <w:rsid w:val="008570A0"/>
    <w:rsid w:val="00862B62"/>
    <w:rsid w:val="0086735A"/>
    <w:rsid w:val="0087495A"/>
    <w:rsid w:val="008A2903"/>
    <w:rsid w:val="008A6703"/>
    <w:rsid w:val="008B6001"/>
    <w:rsid w:val="008B6F6B"/>
    <w:rsid w:val="008D6867"/>
    <w:rsid w:val="008F17EA"/>
    <w:rsid w:val="00900035"/>
    <w:rsid w:val="009004DD"/>
    <w:rsid w:val="00911DA9"/>
    <w:rsid w:val="00914832"/>
    <w:rsid w:val="00930835"/>
    <w:rsid w:val="00930949"/>
    <w:rsid w:val="00941A52"/>
    <w:rsid w:val="009444F1"/>
    <w:rsid w:val="00947BED"/>
    <w:rsid w:val="00952B42"/>
    <w:rsid w:val="00962AFB"/>
    <w:rsid w:val="0096550E"/>
    <w:rsid w:val="009810E5"/>
    <w:rsid w:val="00981265"/>
    <w:rsid w:val="00981C45"/>
    <w:rsid w:val="00984D65"/>
    <w:rsid w:val="00991265"/>
    <w:rsid w:val="00993FC6"/>
    <w:rsid w:val="009A26EC"/>
    <w:rsid w:val="009B40B4"/>
    <w:rsid w:val="009C1B19"/>
    <w:rsid w:val="009C2C11"/>
    <w:rsid w:val="009C7C1E"/>
    <w:rsid w:val="009D0056"/>
    <w:rsid w:val="009D3371"/>
    <w:rsid w:val="009D43E8"/>
    <w:rsid w:val="009F1BE4"/>
    <w:rsid w:val="00A04540"/>
    <w:rsid w:val="00A0765B"/>
    <w:rsid w:val="00A13DE6"/>
    <w:rsid w:val="00A21767"/>
    <w:rsid w:val="00A24104"/>
    <w:rsid w:val="00A3155E"/>
    <w:rsid w:val="00A3574D"/>
    <w:rsid w:val="00A368E6"/>
    <w:rsid w:val="00A4261A"/>
    <w:rsid w:val="00A44041"/>
    <w:rsid w:val="00A453AF"/>
    <w:rsid w:val="00A5239A"/>
    <w:rsid w:val="00A547BB"/>
    <w:rsid w:val="00A674EC"/>
    <w:rsid w:val="00A72718"/>
    <w:rsid w:val="00A7476B"/>
    <w:rsid w:val="00A91A42"/>
    <w:rsid w:val="00A91F45"/>
    <w:rsid w:val="00A92C31"/>
    <w:rsid w:val="00A932F3"/>
    <w:rsid w:val="00A97040"/>
    <w:rsid w:val="00A97CE1"/>
    <w:rsid w:val="00AA19A5"/>
    <w:rsid w:val="00AA1F26"/>
    <w:rsid w:val="00AA7105"/>
    <w:rsid w:val="00AB04DD"/>
    <w:rsid w:val="00AC004F"/>
    <w:rsid w:val="00AC2261"/>
    <w:rsid w:val="00AD500E"/>
    <w:rsid w:val="00AD58EA"/>
    <w:rsid w:val="00AD6258"/>
    <w:rsid w:val="00AE0EA1"/>
    <w:rsid w:val="00AF5954"/>
    <w:rsid w:val="00B0465A"/>
    <w:rsid w:val="00B13B8B"/>
    <w:rsid w:val="00B214F6"/>
    <w:rsid w:val="00B2270E"/>
    <w:rsid w:val="00B240EA"/>
    <w:rsid w:val="00B305F3"/>
    <w:rsid w:val="00B35C66"/>
    <w:rsid w:val="00B36820"/>
    <w:rsid w:val="00B52979"/>
    <w:rsid w:val="00B72FD2"/>
    <w:rsid w:val="00B7662A"/>
    <w:rsid w:val="00B83ED5"/>
    <w:rsid w:val="00BA3A30"/>
    <w:rsid w:val="00BA5A68"/>
    <w:rsid w:val="00BA6CD5"/>
    <w:rsid w:val="00BD0898"/>
    <w:rsid w:val="00BD1405"/>
    <w:rsid w:val="00BD442F"/>
    <w:rsid w:val="00BD4738"/>
    <w:rsid w:val="00BD713F"/>
    <w:rsid w:val="00BE3DFA"/>
    <w:rsid w:val="00BE6E7F"/>
    <w:rsid w:val="00BF1C3F"/>
    <w:rsid w:val="00BF3B78"/>
    <w:rsid w:val="00BF4ADA"/>
    <w:rsid w:val="00C0400F"/>
    <w:rsid w:val="00C12984"/>
    <w:rsid w:val="00C1316C"/>
    <w:rsid w:val="00C20630"/>
    <w:rsid w:val="00C215CD"/>
    <w:rsid w:val="00C2383A"/>
    <w:rsid w:val="00C25CDB"/>
    <w:rsid w:val="00C35254"/>
    <w:rsid w:val="00C41E57"/>
    <w:rsid w:val="00C4221A"/>
    <w:rsid w:val="00C426A9"/>
    <w:rsid w:val="00C623C1"/>
    <w:rsid w:val="00C62AB4"/>
    <w:rsid w:val="00C82F1D"/>
    <w:rsid w:val="00C855C8"/>
    <w:rsid w:val="00C96566"/>
    <w:rsid w:val="00C96DE3"/>
    <w:rsid w:val="00CA3D88"/>
    <w:rsid w:val="00CB181E"/>
    <w:rsid w:val="00CB2592"/>
    <w:rsid w:val="00CD0FDC"/>
    <w:rsid w:val="00CD538B"/>
    <w:rsid w:val="00CF396F"/>
    <w:rsid w:val="00CF3A04"/>
    <w:rsid w:val="00CF74B7"/>
    <w:rsid w:val="00D02C5F"/>
    <w:rsid w:val="00D110A6"/>
    <w:rsid w:val="00D12F9D"/>
    <w:rsid w:val="00D13408"/>
    <w:rsid w:val="00D13EB0"/>
    <w:rsid w:val="00D17F1D"/>
    <w:rsid w:val="00D20525"/>
    <w:rsid w:val="00D31884"/>
    <w:rsid w:val="00D347AB"/>
    <w:rsid w:val="00D4258A"/>
    <w:rsid w:val="00D43560"/>
    <w:rsid w:val="00D50958"/>
    <w:rsid w:val="00D509BF"/>
    <w:rsid w:val="00D53B4C"/>
    <w:rsid w:val="00D60A94"/>
    <w:rsid w:val="00D60DCD"/>
    <w:rsid w:val="00D67085"/>
    <w:rsid w:val="00D7502C"/>
    <w:rsid w:val="00D76B68"/>
    <w:rsid w:val="00D80B20"/>
    <w:rsid w:val="00D829E3"/>
    <w:rsid w:val="00D847B5"/>
    <w:rsid w:val="00D913FC"/>
    <w:rsid w:val="00D92D5E"/>
    <w:rsid w:val="00DA70D9"/>
    <w:rsid w:val="00DA7A7E"/>
    <w:rsid w:val="00DB16B9"/>
    <w:rsid w:val="00DB4F5F"/>
    <w:rsid w:val="00DD78D3"/>
    <w:rsid w:val="00DD79A0"/>
    <w:rsid w:val="00E06EE3"/>
    <w:rsid w:val="00E12844"/>
    <w:rsid w:val="00E1543C"/>
    <w:rsid w:val="00E15735"/>
    <w:rsid w:val="00E23398"/>
    <w:rsid w:val="00E408E2"/>
    <w:rsid w:val="00E455B6"/>
    <w:rsid w:val="00E54E79"/>
    <w:rsid w:val="00E61385"/>
    <w:rsid w:val="00E626C2"/>
    <w:rsid w:val="00E63593"/>
    <w:rsid w:val="00E6474C"/>
    <w:rsid w:val="00E752E5"/>
    <w:rsid w:val="00E76A97"/>
    <w:rsid w:val="00E76AF7"/>
    <w:rsid w:val="00E7735A"/>
    <w:rsid w:val="00E807C1"/>
    <w:rsid w:val="00E949FC"/>
    <w:rsid w:val="00EA1207"/>
    <w:rsid w:val="00EB5680"/>
    <w:rsid w:val="00EC16A8"/>
    <w:rsid w:val="00EE2A85"/>
    <w:rsid w:val="00EE7111"/>
    <w:rsid w:val="00EF2F25"/>
    <w:rsid w:val="00F0044D"/>
    <w:rsid w:val="00F06310"/>
    <w:rsid w:val="00F120BE"/>
    <w:rsid w:val="00F2256E"/>
    <w:rsid w:val="00F34E39"/>
    <w:rsid w:val="00F4435D"/>
    <w:rsid w:val="00F71198"/>
    <w:rsid w:val="00F754BB"/>
    <w:rsid w:val="00F81178"/>
    <w:rsid w:val="00F90146"/>
    <w:rsid w:val="00F93106"/>
    <w:rsid w:val="00F948A7"/>
    <w:rsid w:val="00F95560"/>
    <w:rsid w:val="00FA40A7"/>
    <w:rsid w:val="00FA4DAF"/>
    <w:rsid w:val="00FB4607"/>
    <w:rsid w:val="00FC1589"/>
    <w:rsid w:val="00FC2B47"/>
    <w:rsid w:val="00FC59BC"/>
    <w:rsid w:val="00FC72D2"/>
    <w:rsid w:val="00FD01B6"/>
    <w:rsid w:val="00FD0776"/>
    <w:rsid w:val="00FD08D4"/>
    <w:rsid w:val="00FD2552"/>
    <w:rsid w:val="00FD3E42"/>
    <w:rsid w:val="00FE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C379D2"/>
  <w15:chartTrackingRefBased/>
  <w15:docId w15:val="{706BD608-58E3-4BD3-8489-F8831E61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76F9"/>
    <w:pPr>
      <w:ind w:firstLine="720"/>
      <w:jc w:val="thaiDistribute"/>
    </w:pPr>
    <w:rPr>
      <w:rFonts w:ascii="TH Sarabun New" w:eastAsia="TH Sarabun New" w:hAnsi="TH Sarabun New" w:cs="TH Sarabun New"/>
      <w:sz w:val="32"/>
      <w:szCs w:val="32"/>
    </w:rPr>
  </w:style>
  <w:style w:type="paragraph" w:styleId="1">
    <w:name w:val="heading 1"/>
    <w:basedOn w:val="a"/>
    <w:next w:val="a"/>
    <w:link w:val="10"/>
    <w:qFormat/>
    <w:rsid w:val="00A5239A"/>
    <w:pPr>
      <w:keepNext/>
      <w:keepLines/>
      <w:numPr>
        <w:numId w:val="8"/>
      </w:numPr>
      <w:spacing w:before="240"/>
      <w:jc w:val="center"/>
      <w:outlineLvl w:val="0"/>
    </w:pPr>
    <w:rPr>
      <w:b/>
      <w:bCs/>
      <w:color w:val="000000" w:themeColor="text1"/>
      <w:sz w:val="40"/>
      <w:szCs w:val="40"/>
    </w:rPr>
  </w:style>
  <w:style w:type="paragraph" w:styleId="2">
    <w:name w:val="heading 2"/>
    <w:basedOn w:val="a"/>
    <w:link w:val="20"/>
    <w:uiPriority w:val="9"/>
    <w:qFormat/>
    <w:rsid w:val="004F76F9"/>
    <w:pPr>
      <w:numPr>
        <w:ilvl w:val="1"/>
        <w:numId w:val="8"/>
      </w:numPr>
      <w:spacing w:before="120"/>
      <w:jc w:val="left"/>
      <w:outlineLvl w:val="1"/>
    </w:pPr>
    <w:rPr>
      <w:b/>
      <w:bCs/>
      <w:color w:val="000000" w:themeColor="text1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B305F3"/>
    <w:pPr>
      <w:keepNext/>
      <w:keepLines/>
      <w:numPr>
        <w:ilvl w:val="2"/>
        <w:numId w:val="8"/>
      </w:numPr>
      <w:spacing w:before="40"/>
      <w:outlineLvl w:val="2"/>
    </w:pPr>
    <w:rPr>
      <w:b/>
      <w:bCs/>
      <w:color w:val="000000" w:themeColor="text1"/>
    </w:rPr>
  </w:style>
  <w:style w:type="paragraph" w:styleId="4">
    <w:name w:val="heading 4"/>
    <w:basedOn w:val="a"/>
    <w:next w:val="a"/>
    <w:link w:val="40"/>
    <w:semiHidden/>
    <w:unhideWhenUsed/>
    <w:qFormat/>
    <w:rsid w:val="00B305F3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40"/>
    </w:rPr>
  </w:style>
  <w:style w:type="paragraph" w:styleId="5">
    <w:name w:val="heading 5"/>
    <w:basedOn w:val="a"/>
    <w:next w:val="a"/>
    <w:link w:val="50"/>
    <w:semiHidden/>
    <w:unhideWhenUsed/>
    <w:qFormat/>
    <w:rsid w:val="00B305F3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szCs w:val="40"/>
    </w:rPr>
  </w:style>
  <w:style w:type="paragraph" w:styleId="6">
    <w:name w:val="heading 6"/>
    <w:basedOn w:val="a"/>
    <w:next w:val="a"/>
    <w:link w:val="60"/>
    <w:semiHidden/>
    <w:unhideWhenUsed/>
    <w:qFormat/>
    <w:rsid w:val="00B305F3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zCs w:val="40"/>
    </w:rPr>
  </w:style>
  <w:style w:type="paragraph" w:styleId="7">
    <w:name w:val="heading 7"/>
    <w:basedOn w:val="a"/>
    <w:next w:val="a"/>
    <w:link w:val="70"/>
    <w:semiHidden/>
    <w:unhideWhenUsed/>
    <w:qFormat/>
    <w:rsid w:val="00B305F3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40"/>
    </w:rPr>
  </w:style>
  <w:style w:type="paragraph" w:styleId="8">
    <w:name w:val="heading 8"/>
    <w:basedOn w:val="a"/>
    <w:next w:val="a"/>
    <w:link w:val="80"/>
    <w:semiHidden/>
    <w:unhideWhenUsed/>
    <w:qFormat/>
    <w:rsid w:val="00B305F3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9">
    <w:name w:val="heading 9"/>
    <w:basedOn w:val="a"/>
    <w:next w:val="a"/>
    <w:link w:val="90"/>
    <w:semiHidden/>
    <w:unhideWhenUsed/>
    <w:qFormat/>
    <w:rsid w:val="00B305F3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570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5222E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222E5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5222E5"/>
  </w:style>
  <w:style w:type="character" w:styleId="a7">
    <w:name w:val="Hyperlink"/>
    <w:basedOn w:val="a0"/>
    <w:uiPriority w:val="99"/>
    <w:rsid w:val="00830D00"/>
    <w:rPr>
      <w:color w:val="0000FF"/>
      <w:u w:val="single"/>
    </w:rPr>
  </w:style>
  <w:style w:type="character" w:styleId="a8">
    <w:name w:val="Strong"/>
    <w:basedOn w:val="a0"/>
    <w:uiPriority w:val="22"/>
    <w:qFormat/>
    <w:rsid w:val="00EA1207"/>
    <w:rPr>
      <w:b/>
      <w:bCs/>
    </w:rPr>
  </w:style>
  <w:style w:type="paragraph" w:styleId="a9">
    <w:name w:val="List Paragraph"/>
    <w:basedOn w:val="a"/>
    <w:uiPriority w:val="34"/>
    <w:qFormat/>
    <w:rsid w:val="00090BFE"/>
    <w:pPr>
      <w:ind w:left="720"/>
      <w:contextualSpacing/>
    </w:pPr>
    <w:rPr>
      <w:color w:val="000000" w:themeColor="text1"/>
    </w:rPr>
  </w:style>
  <w:style w:type="paragraph" w:styleId="aa">
    <w:name w:val="Normal (Web)"/>
    <w:basedOn w:val="a"/>
    <w:uiPriority w:val="99"/>
    <w:unhideWhenUsed/>
    <w:rsid w:val="00C96DE3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</w:rPr>
  </w:style>
  <w:style w:type="character" w:customStyle="1" w:styleId="20">
    <w:name w:val="หัวเรื่อง 2 อักขระ"/>
    <w:basedOn w:val="a0"/>
    <w:link w:val="2"/>
    <w:uiPriority w:val="9"/>
    <w:rsid w:val="004F76F9"/>
    <w:rPr>
      <w:rFonts w:ascii="TH Sarabun New" w:eastAsia="TH Sarabun New" w:hAnsi="TH Sarabun New" w:cs="TH Sarabun New"/>
      <w:b/>
      <w:bCs/>
      <w:color w:val="000000" w:themeColor="text1"/>
      <w:sz w:val="36"/>
      <w:szCs w:val="36"/>
    </w:rPr>
  </w:style>
  <w:style w:type="character" w:customStyle="1" w:styleId="mw-headline">
    <w:name w:val="mw-headline"/>
    <w:basedOn w:val="a0"/>
    <w:rsid w:val="00780171"/>
  </w:style>
  <w:style w:type="character" w:styleId="ab">
    <w:name w:val="FollowedHyperlink"/>
    <w:basedOn w:val="a0"/>
    <w:uiPriority w:val="99"/>
    <w:unhideWhenUsed/>
    <w:rsid w:val="00780171"/>
    <w:rPr>
      <w:color w:val="800080"/>
      <w:u w:val="single"/>
    </w:rPr>
  </w:style>
  <w:style w:type="character" w:customStyle="1" w:styleId="10">
    <w:name w:val="หัวเรื่อง 1 อักขระ"/>
    <w:basedOn w:val="a0"/>
    <w:link w:val="1"/>
    <w:rsid w:val="00A5239A"/>
    <w:rPr>
      <w:rFonts w:ascii="TH Sarabun New" w:eastAsia="TH Sarabun New" w:hAnsi="TH Sarabun New" w:cs="TH Sarabun New"/>
      <w:b/>
      <w:bCs/>
      <w:color w:val="000000" w:themeColor="text1"/>
      <w:sz w:val="40"/>
      <w:szCs w:val="40"/>
    </w:rPr>
  </w:style>
  <w:style w:type="character" w:styleId="ac">
    <w:name w:val="Book Title"/>
    <w:basedOn w:val="a0"/>
    <w:uiPriority w:val="33"/>
    <w:qFormat/>
    <w:rsid w:val="00090BFE"/>
    <w:rPr>
      <w:rFonts w:ascii="TH Sarabun New" w:hAnsi="TH Sarabun New" w:cs="TH Sarabun New"/>
      <w:b/>
      <w:bCs/>
      <w:i w:val="0"/>
      <w:iCs w:val="0"/>
      <w:color w:val="000000" w:themeColor="text1"/>
      <w:spacing w:val="5"/>
      <w:sz w:val="40"/>
      <w:szCs w:val="40"/>
    </w:rPr>
  </w:style>
  <w:style w:type="character" w:customStyle="1" w:styleId="30">
    <w:name w:val="หัวเรื่อง 3 อักขระ"/>
    <w:basedOn w:val="a0"/>
    <w:link w:val="3"/>
    <w:rsid w:val="00B305F3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character" w:customStyle="1" w:styleId="40">
    <w:name w:val="หัวเรื่อง 4 อักขระ"/>
    <w:basedOn w:val="a0"/>
    <w:link w:val="4"/>
    <w:semiHidden/>
    <w:rsid w:val="00B305F3"/>
    <w:rPr>
      <w:rFonts w:asciiTheme="majorHAnsi" w:eastAsiaTheme="majorEastAsia" w:hAnsiTheme="majorHAnsi" w:cstheme="majorBidi"/>
      <w:i/>
      <w:iCs/>
      <w:color w:val="2E74B5" w:themeColor="accent1" w:themeShade="BF"/>
      <w:sz w:val="32"/>
      <w:szCs w:val="40"/>
    </w:rPr>
  </w:style>
  <w:style w:type="character" w:customStyle="1" w:styleId="50">
    <w:name w:val="หัวเรื่อง 5 อักขระ"/>
    <w:basedOn w:val="a0"/>
    <w:link w:val="5"/>
    <w:semiHidden/>
    <w:rsid w:val="00B305F3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60">
    <w:name w:val="หัวเรื่อง 6 อักขระ"/>
    <w:basedOn w:val="a0"/>
    <w:link w:val="6"/>
    <w:semiHidden/>
    <w:rsid w:val="00B305F3"/>
    <w:rPr>
      <w:rFonts w:asciiTheme="majorHAnsi" w:eastAsiaTheme="majorEastAsia" w:hAnsiTheme="majorHAnsi" w:cstheme="majorBidi"/>
      <w:color w:val="1F4D78" w:themeColor="accent1" w:themeShade="7F"/>
      <w:sz w:val="32"/>
      <w:szCs w:val="40"/>
    </w:rPr>
  </w:style>
  <w:style w:type="character" w:customStyle="1" w:styleId="70">
    <w:name w:val="หัวเรื่อง 7 อักขระ"/>
    <w:basedOn w:val="a0"/>
    <w:link w:val="7"/>
    <w:semiHidden/>
    <w:rsid w:val="00B305F3"/>
    <w:rPr>
      <w:rFonts w:asciiTheme="majorHAnsi" w:eastAsiaTheme="majorEastAsia" w:hAnsiTheme="majorHAnsi" w:cstheme="majorBidi"/>
      <w:i/>
      <w:iCs/>
      <w:color w:val="1F4D78" w:themeColor="accent1" w:themeShade="7F"/>
      <w:sz w:val="32"/>
      <w:szCs w:val="40"/>
    </w:rPr>
  </w:style>
  <w:style w:type="character" w:customStyle="1" w:styleId="80">
    <w:name w:val="หัวเรื่อง 8 อักขระ"/>
    <w:basedOn w:val="a0"/>
    <w:link w:val="8"/>
    <w:semiHidden/>
    <w:rsid w:val="00B305F3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90">
    <w:name w:val="หัวเรื่อง 9 อักขระ"/>
    <w:basedOn w:val="a0"/>
    <w:link w:val="9"/>
    <w:semiHidden/>
    <w:rsid w:val="00B305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21">
    <w:name w:val="toc 2"/>
    <w:basedOn w:val="a"/>
    <w:next w:val="a"/>
    <w:autoRedefine/>
    <w:uiPriority w:val="39"/>
    <w:rsid w:val="00A91F45"/>
    <w:pPr>
      <w:spacing w:after="100"/>
      <w:ind w:left="320"/>
    </w:pPr>
    <w:rPr>
      <w:rFonts w:cs="Angsana New"/>
      <w:szCs w:val="40"/>
    </w:rPr>
  </w:style>
  <w:style w:type="paragraph" w:styleId="11">
    <w:name w:val="toc 1"/>
    <w:basedOn w:val="a"/>
    <w:next w:val="a"/>
    <w:autoRedefine/>
    <w:uiPriority w:val="39"/>
    <w:rsid w:val="00A91F45"/>
    <w:pPr>
      <w:spacing w:after="100"/>
    </w:pPr>
    <w:rPr>
      <w:rFonts w:cs="Angsana New"/>
      <w:szCs w:val="40"/>
    </w:rPr>
  </w:style>
  <w:style w:type="paragraph" w:styleId="31">
    <w:name w:val="toc 3"/>
    <w:basedOn w:val="a"/>
    <w:next w:val="a"/>
    <w:autoRedefine/>
    <w:uiPriority w:val="39"/>
    <w:rsid w:val="00914832"/>
    <w:pPr>
      <w:tabs>
        <w:tab w:val="left" w:pos="2031"/>
        <w:tab w:val="right" w:leader="dot" w:pos="8296"/>
      </w:tabs>
      <w:spacing w:after="100"/>
      <w:ind w:firstLine="0"/>
    </w:pPr>
    <w:rPr>
      <w:rFonts w:cs="Angsana New"/>
      <w:szCs w:val="40"/>
    </w:rPr>
  </w:style>
  <w:style w:type="character" w:styleId="ad">
    <w:name w:val="Unresolved Mention"/>
    <w:basedOn w:val="a0"/>
    <w:uiPriority w:val="99"/>
    <w:semiHidden/>
    <w:unhideWhenUsed/>
    <w:rsid w:val="00A44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3760">
          <w:marLeft w:val="0"/>
          <w:marRight w:val="0"/>
          <w:marTop w:val="240"/>
          <w:marBottom w:val="0"/>
          <w:divBdr>
            <w:top w:val="single" w:sz="6" w:space="4" w:color="AAAAAA"/>
            <w:left w:val="single" w:sz="6" w:space="4" w:color="AAAAAA"/>
            <w:bottom w:val="single" w:sz="6" w:space="4" w:color="AAAAAA"/>
            <w:right w:val="single" w:sz="6" w:space="4" w:color="AAAAAA"/>
          </w:divBdr>
          <w:divsChild>
            <w:div w:id="1532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58273">
          <w:marLeft w:val="0"/>
          <w:marRight w:val="0"/>
          <w:marTop w:val="240"/>
          <w:marBottom w:val="0"/>
          <w:divBdr>
            <w:top w:val="single" w:sz="6" w:space="4" w:color="AAAAAA"/>
            <w:left w:val="single" w:sz="6" w:space="4" w:color="AAAAAA"/>
            <w:bottom w:val="single" w:sz="6" w:space="4" w:color="AAAAAA"/>
            <w:right w:val="single" w:sz="6" w:space="4" w:color="AAAAAA"/>
          </w:divBdr>
          <w:divsChild>
            <w:div w:id="1638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journal.tni.ac.th/main/index.php?field=JpaperR" TargetMode="Externa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yperlink" Target="https://rci2010.files.wordpres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yperlink" Target="https://www.baanjomyut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586;&#3657;&#3634;&#3623;&#3605;&#3633;&#3591;\Documents\&#3650;&#3615;&#3621;&#3648;&#3604;&#3629;&#3619;&#3660;&#3651;&#3627;&#3617;&#3656;%20(5)\88727359%20Multimedia%20Production%20Report%20Template%20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B39AF2A-B29D-442F-9051-F779D5166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88727359 Multimedia Production Report Template V2</Template>
  <TotalTime>360</TotalTime>
  <Pages>18</Pages>
  <Words>2731</Words>
  <Characters>15568</Characters>
  <Application>Microsoft Office Word</Application>
  <DocSecurity>0</DocSecurity>
  <Lines>129</Lines>
  <Paragraphs>36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รายงานวิชา Multimedia Production</vt:lpstr>
      <vt:lpstr>เอกสารประกอบ ปฏิบัติการที่</vt:lpstr>
    </vt:vector>
  </TitlesOfParts>
  <Company>Computer Science</Company>
  <LinksUpToDate>false</LinksUpToDate>
  <CharactersWithSpaces>18263</CharactersWithSpaces>
  <SharedDoc>false</SharedDoc>
  <HLinks>
    <vt:vector size="12" baseType="variant">
      <vt:variant>
        <vt:i4>2752543</vt:i4>
      </vt:variant>
      <vt:variant>
        <vt:i4>3</vt:i4>
      </vt:variant>
      <vt:variant>
        <vt:i4>0</vt:i4>
      </vt:variant>
      <vt:variant>
        <vt:i4>5</vt:i4>
      </vt:variant>
      <vt:variant>
        <vt:lpwstr>http://www.edu.nu.ac.th/wbi/jurnal/taworn/for_information.pdf</vt:lpwstr>
      </vt:variant>
      <vt:variant>
        <vt:lpwstr/>
      </vt:variant>
      <vt:variant>
        <vt:i4>1769503</vt:i4>
      </vt:variant>
      <vt:variant>
        <vt:i4>0</vt:i4>
      </vt:variant>
      <vt:variant>
        <vt:i4>0</vt:i4>
      </vt:variant>
      <vt:variant>
        <vt:i4>5</vt:i4>
      </vt:variant>
      <vt:variant>
        <vt:lpwstr>http://www.si.mahidol.ac.th/metc/admin/article_images/1_27_1_f.pdf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รายงานวิชา Multimedia Production</dc:title>
  <dc:subject/>
  <dc:creator>ข้าวตัง</dc:creator>
  <cp:keywords/>
  <cp:lastModifiedBy>Chiratya Garaked</cp:lastModifiedBy>
  <cp:revision>23</cp:revision>
  <dcterms:created xsi:type="dcterms:W3CDTF">2022-03-30T20:05:00Z</dcterms:created>
  <dcterms:modified xsi:type="dcterms:W3CDTF">2022-03-31T10:42:00Z</dcterms:modified>
</cp:coreProperties>
</file>